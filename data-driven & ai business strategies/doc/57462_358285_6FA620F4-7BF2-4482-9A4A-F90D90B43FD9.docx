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3735" w14:textId="44FADB64" w:rsidR="00E902DE" w:rsidRDefault="00E902DE" w:rsidP="00E902DE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1743B4">
        <w:rPr>
          <w:rFonts w:ascii="Arial" w:hAnsi="Arial" w:cs="Arial"/>
          <w:color w:val="000000" w:themeColor="text1"/>
          <w:sz w:val="32"/>
          <w:szCs w:val="32"/>
        </w:rPr>
        <w:t>Dinâmicas da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Aula</w:t>
      </w:r>
      <w:r w:rsidRPr="00700CB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="00700CB6" w:rsidRPr="00700CB6">
        <w:rPr>
          <w:rFonts w:ascii="Arial" w:hAnsi="Arial" w:cs="Arial"/>
          <w:b/>
          <w:bCs/>
          <w:color w:val="000000" w:themeColor="text1"/>
          <w:sz w:val="32"/>
          <w:szCs w:val="32"/>
        </w:rPr>
        <w:t>2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</w:p>
    <w:p w14:paraId="7B0FB29C" w14:textId="4ECB5D9B" w:rsidR="00E902DE" w:rsidRDefault="00E902DE" w:rsidP="00E902DE">
      <w:pPr>
        <w:rPr>
          <w:rFonts w:ascii="Arial" w:hAnsi="Arial" w:cs="Arial"/>
          <w:i/>
          <w:iCs/>
          <w:color w:val="2E74B5" w:themeColor="accent1" w:themeShade="BF"/>
        </w:rPr>
      </w:pPr>
      <w:r w:rsidRPr="001743B4">
        <w:rPr>
          <w:rFonts w:ascii="Arial" w:hAnsi="Arial" w:cs="Arial"/>
          <w:bCs/>
          <w:color w:val="2E74B5" w:themeColor="accent1" w:themeShade="BF"/>
          <w:sz w:val="32"/>
          <w:szCs w:val="32"/>
        </w:rPr>
        <w:t>Grupo</w:t>
      </w:r>
      <w:r w:rsidRPr="001743B4">
        <w:rPr>
          <w:rFonts w:ascii="Arial" w:hAnsi="Arial" w:cs="Arial"/>
          <w:color w:val="2E74B5" w:themeColor="accent1" w:themeShade="BF"/>
          <w:sz w:val="32"/>
          <w:szCs w:val="32"/>
        </w:rPr>
        <w:t xml:space="preserve"> </w:t>
      </w:r>
      <w:r w:rsidRPr="001743B4">
        <w:rPr>
          <w:rFonts w:ascii="Arial" w:hAnsi="Arial" w:cs="Arial"/>
          <w:b/>
          <w:color w:val="2E74B5" w:themeColor="accent1" w:themeShade="BF"/>
          <w:sz w:val="32"/>
          <w:szCs w:val="32"/>
          <w:highlight w:val="yellow"/>
        </w:rPr>
        <w:t>.</w:t>
      </w:r>
      <w:r>
        <w:rPr>
          <w:rFonts w:ascii="Arial" w:hAnsi="Arial" w:cs="Arial"/>
          <w:b/>
          <w:color w:val="2E74B5" w:themeColor="accent1" w:themeShade="BF"/>
          <w:sz w:val="32"/>
          <w:szCs w:val="32"/>
          <w:highlight w:val="yellow"/>
        </w:rPr>
        <w:t>..</w:t>
      </w:r>
      <w:r w:rsidRPr="001743B4">
        <w:rPr>
          <w:rFonts w:ascii="Arial" w:hAnsi="Arial" w:cs="Arial"/>
          <w:b/>
          <w:color w:val="2E74B5" w:themeColor="accent1" w:themeShade="BF"/>
          <w:sz w:val="32"/>
          <w:szCs w:val="32"/>
          <w:highlight w:val="yellow"/>
        </w:rPr>
        <w:t>.</w:t>
      </w:r>
      <w:r w:rsidRPr="001743B4">
        <w:rPr>
          <w:rFonts w:ascii="Arial" w:hAnsi="Arial" w:cs="Arial"/>
          <w:color w:val="2E74B5" w:themeColor="accent1" w:themeShade="BF"/>
          <w:sz w:val="32"/>
          <w:szCs w:val="32"/>
        </w:rPr>
        <w:tab/>
      </w:r>
      <w:r w:rsidR="007441A2" w:rsidRPr="00D91017">
        <w:rPr>
          <w:rFonts w:ascii="Arial" w:hAnsi="Arial" w:cs="Arial"/>
          <w:i/>
          <w:iCs/>
          <w:color w:val="2E74B5" w:themeColor="accent1" w:themeShade="BF"/>
        </w:rPr>
        <w:t>(</w:t>
      </w:r>
      <w:r w:rsidR="007441A2">
        <w:rPr>
          <w:rFonts w:ascii="Arial" w:hAnsi="Arial" w:cs="Arial"/>
          <w:i/>
          <w:iCs/>
          <w:color w:val="2E74B5" w:themeColor="accent1" w:themeShade="BF"/>
        </w:rPr>
        <w:t>inserir os</w:t>
      </w:r>
      <w:r w:rsidR="007441A2" w:rsidRPr="00D91017">
        <w:rPr>
          <w:rFonts w:ascii="Arial" w:hAnsi="Arial" w:cs="Arial"/>
          <w:i/>
          <w:iCs/>
          <w:color w:val="2E74B5" w:themeColor="accent1" w:themeShade="BF"/>
        </w:rPr>
        <w:t xml:space="preserve"> </w:t>
      </w:r>
      <w:proofErr w:type="spellStart"/>
      <w:r w:rsidR="007441A2" w:rsidRPr="00D91017">
        <w:rPr>
          <w:rFonts w:ascii="Arial" w:hAnsi="Arial" w:cs="Arial"/>
          <w:i/>
          <w:iCs/>
          <w:color w:val="2E74B5" w:themeColor="accent1" w:themeShade="BF"/>
        </w:rPr>
        <w:t>RMs</w:t>
      </w:r>
      <w:proofErr w:type="spellEnd"/>
      <w:r w:rsidR="007441A2">
        <w:rPr>
          <w:rFonts w:ascii="Arial" w:hAnsi="Arial" w:cs="Arial"/>
          <w:i/>
          <w:iCs/>
          <w:color w:val="2E74B5" w:themeColor="accent1" w:themeShade="BF"/>
        </w:rPr>
        <w:t xml:space="preserve">/ </w:t>
      </w:r>
      <w:r w:rsidR="007441A2" w:rsidRPr="00D91017">
        <w:rPr>
          <w:rFonts w:ascii="Arial" w:hAnsi="Arial" w:cs="Arial"/>
          <w:i/>
          <w:iCs/>
          <w:color w:val="2E74B5" w:themeColor="accent1" w:themeShade="BF"/>
        </w:rPr>
        <w:t>nome</w:t>
      </w:r>
      <w:r w:rsidR="007441A2">
        <w:rPr>
          <w:rFonts w:ascii="Arial" w:hAnsi="Arial" w:cs="Arial"/>
          <w:i/>
          <w:iCs/>
          <w:color w:val="2E74B5" w:themeColor="accent1" w:themeShade="BF"/>
        </w:rPr>
        <w:t>s</w:t>
      </w:r>
      <w:r w:rsidR="007441A2" w:rsidRPr="00D91017">
        <w:rPr>
          <w:rFonts w:ascii="Arial" w:hAnsi="Arial" w:cs="Arial"/>
          <w:i/>
          <w:iCs/>
          <w:color w:val="2E74B5" w:themeColor="accent1" w:themeShade="BF"/>
        </w:rPr>
        <w:t xml:space="preserve"> </w:t>
      </w:r>
      <w:r w:rsidR="007441A2" w:rsidRPr="00D91017">
        <w:rPr>
          <w:rFonts w:ascii="Arial" w:hAnsi="Arial" w:cs="Arial"/>
          <w:b/>
          <w:bCs/>
          <w:i/>
          <w:iCs/>
          <w:color w:val="2E74B5" w:themeColor="accent1" w:themeShade="BF"/>
        </w:rPr>
        <w:t>apenas</w:t>
      </w:r>
      <w:r w:rsidR="007441A2">
        <w:rPr>
          <w:rFonts w:ascii="Arial" w:hAnsi="Arial" w:cs="Arial"/>
          <w:i/>
          <w:iCs/>
          <w:color w:val="2E74B5" w:themeColor="accent1" w:themeShade="BF"/>
        </w:rPr>
        <w:t xml:space="preserve"> ao</w:t>
      </w:r>
      <w:r w:rsidR="007441A2" w:rsidRPr="00D91017">
        <w:rPr>
          <w:rFonts w:ascii="Arial" w:hAnsi="Arial" w:cs="Arial"/>
          <w:i/>
          <w:iCs/>
          <w:color w:val="2E74B5" w:themeColor="accent1" w:themeShade="BF"/>
        </w:rPr>
        <w:t xml:space="preserve"> subir as dinâmicas</w:t>
      </w:r>
      <w:r w:rsidR="007441A2" w:rsidRPr="0039285B">
        <w:rPr>
          <w:rFonts w:ascii="Arial" w:hAnsi="Arial" w:cs="Arial"/>
          <w:i/>
          <w:iCs/>
          <w:color w:val="2E74B5" w:themeColor="accent1" w:themeShade="BF"/>
        </w:rPr>
        <w:t xml:space="preserve"> </w:t>
      </w:r>
      <w:r w:rsidR="007441A2" w:rsidRPr="00D91017">
        <w:rPr>
          <w:rFonts w:ascii="Arial" w:hAnsi="Arial" w:cs="Arial"/>
          <w:i/>
          <w:iCs/>
          <w:color w:val="2E74B5" w:themeColor="accent1" w:themeShade="BF"/>
        </w:rPr>
        <w:t>no portal</w:t>
      </w:r>
      <w:r w:rsidR="007441A2">
        <w:rPr>
          <w:rFonts w:ascii="Arial" w:hAnsi="Arial" w:cs="Arial"/>
          <w:i/>
          <w:iCs/>
          <w:color w:val="2E74B5" w:themeColor="accent1" w:themeShade="BF"/>
        </w:rPr>
        <w:t>, em .</w:t>
      </w:r>
      <w:proofErr w:type="spellStart"/>
      <w:r w:rsidR="007441A2" w:rsidRPr="0039285B">
        <w:rPr>
          <w:rFonts w:ascii="Arial" w:hAnsi="Arial" w:cs="Arial"/>
          <w:b/>
          <w:bCs/>
          <w:i/>
          <w:iCs/>
          <w:color w:val="2E74B5" w:themeColor="accent1" w:themeShade="BF"/>
        </w:rPr>
        <w:t>docx</w:t>
      </w:r>
      <w:proofErr w:type="spellEnd"/>
      <w:r w:rsidR="007441A2">
        <w:rPr>
          <w:rFonts w:ascii="Arial" w:hAnsi="Arial" w:cs="Arial"/>
          <w:i/>
          <w:iCs/>
          <w:color w:val="2E74B5" w:themeColor="accent1" w:themeShade="BF"/>
        </w:rPr>
        <w:t>)</w:t>
      </w:r>
    </w:p>
    <w:p w14:paraId="6AD2DC05" w14:textId="364FAE6B" w:rsidR="00D70B52" w:rsidRDefault="00D70B52" w:rsidP="00E902DE">
      <w:pPr>
        <w:rPr>
          <w:rFonts w:ascii="Arial" w:hAnsi="Arial" w:cs="Arial"/>
          <w:i/>
          <w:iCs/>
          <w:color w:val="2E74B5" w:themeColor="accent1" w:themeShade="BF"/>
        </w:rPr>
      </w:pPr>
    </w:p>
    <w:p w14:paraId="01E7AEC4" w14:textId="77777777" w:rsidR="00D70B52" w:rsidRPr="00D70B52" w:rsidRDefault="00D70B52" w:rsidP="00D70B52">
      <w:pPr>
        <w:rPr>
          <w:rFonts w:ascii="Arial" w:hAnsi="Arial" w:cs="Arial"/>
          <w:i/>
          <w:iCs/>
          <w:color w:val="2E74B5" w:themeColor="accent1" w:themeShade="BF"/>
          <w:lang w:val="en-US"/>
        </w:rPr>
      </w:pPr>
      <w:r w:rsidRPr="00D70B52">
        <w:rPr>
          <w:rFonts w:ascii="Arial" w:hAnsi="Arial" w:cs="Arial"/>
          <w:i/>
          <w:iCs/>
          <w:color w:val="2E74B5" w:themeColor="accent1" w:themeShade="BF"/>
          <w:lang w:val="en-US"/>
        </w:rPr>
        <w:t>RM 357240</w:t>
      </w:r>
    </w:p>
    <w:p w14:paraId="30283726" w14:textId="77777777" w:rsidR="00D70B52" w:rsidRPr="00D70B52" w:rsidRDefault="00D70B52" w:rsidP="00D70B52">
      <w:pPr>
        <w:rPr>
          <w:rFonts w:ascii="Arial" w:hAnsi="Arial" w:cs="Arial"/>
          <w:i/>
          <w:iCs/>
          <w:color w:val="2E74B5" w:themeColor="accent1" w:themeShade="BF"/>
          <w:lang w:val="en-US"/>
        </w:rPr>
      </w:pPr>
      <w:r w:rsidRPr="00D70B52">
        <w:rPr>
          <w:rFonts w:ascii="Arial" w:hAnsi="Arial" w:cs="Arial"/>
          <w:i/>
          <w:iCs/>
          <w:color w:val="2E74B5" w:themeColor="accent1" w:themeShade="BF"/>
          <w:lang w:val="en-US"/>
        </w:rPr>
        <w:t>RM 359572</w:t>
      </w:r>
    </w:p>
    <w:p w14:paraId="11D86B27" w14:textId="77777777" w:rsidR="00D70B52" w:rsidRPr="00D70B52" w:rsidRDefault="00D70B52" w:rsidP="00D70B52">
      <w:pPr>
        <w:rPr>
          <w:rFonts w:ascii="Arial" w:hAnsi="Arial" w:cs="Arial"/>
          <w:i/>
          <w:iCs/>
          <w:color w:val="2E74B5" w:themeColor="accent1" w:themeShade="BF"/>
          <w:lang w:val="en-US"/>
        </w:rPr>
      </w:pPr>
      <w:r w:rsidRPr="00D70B52">
        <w:rPr>
          <w:rFonts w:ascii="Arial" w:hAnsi="Arial" w:cs="Arial"/>
          <w:i/>
          <w:iCs/>
          <w:color w:val="2E74B5" w:themeColor="accent1" w:themeShade="BF"/>
          <w:lang w:val="en-US"/>
        </w:rPr>
        <w:t>RM 358829</w:t>
      </w:r>
    </w:p>
    <w:p w14:paraId="36936014" w14:textId="77777777" w:rsidR="00D70B52" w:rsidRPr="00D70B52" w:rsidRDefault="00D70B52" w:rsidP="00D70B52">
      <w:pPr>
        <w:rPr>
          <w:rFonts w:ascii="Arial" w:hAnsi="Arial" w:cs="Arial"/>
          <w:i/>
          <w:iCs/>
          <w:color w:val="2E74B5" w:themeColor="accent1" w:themeShade="BF"/>
          <w:lang w:val="en-US"/>
        </w:rPr>
      </w:pPr>
      <w:r w:rsidRPr="00D70B52">
        <w:rPr>
          <w:rFonts w:ascii="Arial" w:hAnsi="Arial" w:cs="Arial"/>
          <w:i/>
          <w:iCs/>
          <w:color w:val="2E74B5" w:themeColor="accent1" w:themeShade="BF"/>
          <w:lang w:val="en-US"/>
        </w:rPr>
        <w:t>RM 358024</w:t>
      </w:r>
    </w:p>
    <w:p w14:paraId="4ED9BFD9" w14:textId="77777777" w:rsidR="00D70B52" w:rsidRPr="00D70B52" w:rsidRDefault="00D70B52" w:rsidP="00D70B52">
      <w:pPr>
        <w:rPr>
          <w:rFonts w:ascii="Arial" w:hAnsi="Arial" w:cs="Arial"/>
          <w:i/>
          <w:iCs/>
          <w:color w:val="2E74B5" w:themeColor="accent1" w:themeShade="BF"/>
          <w:lang w:val="en-US"/>
        </w:rPr>
      </w:pPr>
      <w:r w:rsidRPr="00D70B52">
        <w:rPr>
          <w:rFonts w:ascii="Arial" w:hAnsi="Arial" w:cs="Arial"/>
          <w:i/>
          <w:iCs/>
          <w:color w:val="2E74B5" w:themeColor="accent1" w:themeShade="BF"/>
          <w:lang w:val="en-US"/>
        </w:rPr>
        <w:t>RM 358511</w:t>
      </w:r>
    </w:p>
    <w:p w14:paraId="12A1C6D8" w14:textId="77777777" w:rsidR="00D70B52" w:rsidRDefault="00D70B52" w:rsidP="00D70B52">
      <w:pPr>
        <w:rPr>
          <w:rFonts w:ascii="Arial" w:hAnsi="Arial" w:cs="Arial"/>
          <w:i/>
          <w:iCs/>
          <w:color w:val="2E74B5" w:themeColor="accent1" w:themeShade="BF"/>
        </w:rPr>
      </w:pPr>
      <w:r>
        <w:rPr>
          <w:rFonts w:ascii="Arial" w:hAnsi="Arial" w:cs="Arial"/>
          <w:i/>
          <w:iCs/>
          <w:color w:val="2E74B5" w:themeColor="accent1" w:themeShade="BF"/>
        </w:rPr>
        <w:t>RM 358176</w:t>
      </w:r>
    </w:p>
    <w:p w14:paraId="63560C3B" w14:textId="77777777" w:rsidR="00D70B52" w:rsidRDefault="00D70B52" w:rsidP="00D70B52">
      <w:pPr>
        <w:rPr>
          <w:rFonts w:ascii="Arial" w:hAnsi="Arial" w:cs="Arial"/>
          <w:i/>
          <w:iCs/>
          <w:color w:val="2E74B5" w:themeColor="accent1" w:themeShade="BF"/>
        </w:rPr>
      </w:pPr>
      <w:r>
        <w:rPr>
          <w:rFonts w:ascii="Arial" w:hAnsi="Arial" w:cs="Arial"/>
          <w:i/>
          <w:iCs/>
          <w:color w:val="2E74B5" w:themeColor="accent1" w:themeShade="BF"/>
        </w:rPr>
        <w:t>RM 359106</w:t>
      </w:r>
    </w:p>
    <w:p w14:paraId="29E3096D" w14:textId="39D179A8" w:rsidR="00D70B52" w:rsidRDefault="00D70B52" w:rsidP="00D70B52">
      <w:pPr>
        <w:rPr>
          <w:rFonts w:ascii="Arial" w:hAnsi="Arial" w:cs="Arial"/>
          <w:i/>
          <w:iCs/>
          <w:color w:val="2E74B5" w:themeColor="accent1" w:themeShade="BF"/>
        </w:rPr>
      </w:pPr>
      <w:r>
        <w:rPr>
          <w:rFonts w:ascii="Arial" w:hAnsi="Arial" w:cs="Arial"/>
          <w:i/>
          <w:iCs/>
          <w:color w:val="2E74B5" w:themeColor="accent1" w:themeShade="BF"/>
        </w:rPr>
        <w:t>RM 358285</w:t>
      </w:r>
    </w:p>
    <w:p w14:paraId="3434E697" w14:textId="16322BD1" w:rsidR="00D70B52" w:rsidRPr="001743B4" w:rsidRDefault="00D70B52" w:rsidP="00D70B5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i/>
          <w:iCs/>
          <w:color w:val="2E74B5" w:themeColor="accent1" w:themeShade="BF"/>
        </w:rPr>
        <w:t>RM</w:t>
      </w:r>
      <w:r w:rsidR="00951A60">
        <w:rPr>
          <w:rFonts w:ascii="Arial" w:hAnsi="Arial" w:cs="Arial"/>
          <w:i/>
          <w:iCs/>
          <w:color w:val="2E74B5" w:themeColor="accent1" w:themeShade="BF"/>
        </w:rPr>
        <w:t xml:space="preserve"> 358037</w:t>
      </w:r>
    </w:p>
    <w:p w14:paraId="2443FA04" w14:textId="77777777" w:rsidR="00E902DE" w:rsidRPr="001743B4" w:rsidRDefault="00E902DE" w:rsidP="00E902DE">
      <w:pPr>
        <w:jc w:val="both"/>
        <w:rPr>
          <w:rFonts w:ascii="Arial" w:hAnsi="Arial" w:cs="Arial"/>
          <w:color w:val="2E74B5" w:themeColor="accent1" w:themeShade="BF"/>
        </w:rPr>
      </w:pPr>
    </w:p>
    <w:p w14:paraId="5EDB424B" w14:textId="77777777" w:rsidR="00E902DE" w:rsidRPr="001743B4" w:rsidRDefault="00E902DE" w:rsidP="00E902DE">
      <w:pPr>
        <w:jc w:val="both"/>
        <w:rPr>
          <w:rFonts w:ascii="Arial" w:hAnsi="Arial" w:cs="Arial"/>
          <w:color w:val="2E74B5" w:themeColor="accent1" w:themeShade="BF"/>
        </w:rPr>
      </w:pPr>
    </w:p>
    <w:p w14:paraId="7F7CFDE9" w14:textId="70618D87" w:rsidR="00D841E0" w:rsidRPr="001705F8" w:rsidRDefault="00E902DE" w:rsidP="00E902DE">
      <w:pPr>
        <w:pStyle w:val="Recuodecorpodetexto2"/>
        <w:ind w:left="0"/>
        <w:rPr>
          <w:rFonts w:ascii="Arial" w:hAnsi="Arial" w:cs="Arial"/>
          <w:i/>
          <w:color w:val="2E74B5" w:themeColor="accent1" w:themeShade="BF"/>
          <w:sz w:val="28"/>
          <w:szCs w:val="28"/>
        </w:rPr>
      </w:pPr>
      <w:r w:rsidRPr="0011122E">
        <w:rPr>
          <w:rFonts w:ascii="Arial" w:hAnsi="Arial" w:cs="Arial"/>
          <w:b/>
          <w:i/>
          <w:color w:val="000000" w:themeColor="text1"/>
          <w:sz w:val="28"/>
          <w:szCs w:val="28"/>
        </w:rPr>
        <w:t>Dinâmic</w:t>
      </w:r>
      <w:r w:rsidR="00D841E0" w:rsidRPr="009F1F6E">
        <w:rPr>
          <w:rFonts w:ascii="Arial" w:hAnsi="Arial" w:cs="Arial"/>
          <w:b/>
          <w:bCs/>
          <w:i/>
          <w:color w:val="000000" w:themeColor="text1"/>
          <w:sz w:val="28"/>
          <w:szCs w:val="28"/>
        </w:rPr>
        <w:t xml:space="preserve">a </w:t>
      </w:r>
      <w:r w:rsidR="00912FE0">
        <w:rPr>
          <w:rFonts w:ascii="Arial" w:hAnsi="Arial" w:cs="Arial"/>
          <w:b/>
          <w:bCs/>
          <w:i/>
          <w:color w:val="000000" w:themeColor="text1"/>
          <w:sz w:val="28"/>
          <w:szCs w:val="28"/>
        </w:rPr>
        <w:t>6</w:t>
      </w:r>
      <w:r w:rsidR="00D841E0">
        <w:rPr>
          <w:rFonts w:ascii="Arial" w:hAnsi="Arial" w:cs="Arial"/>
          <w:i/>
          <w:color w:val="2E74B5" w:themeColor="accent1" w:themeShade="BF"/>
          <w:sz w:val="28"/>
          <w:szCs w:val="28"/>
        </w:rPr>
        <w:t>, p</w:t>
      </w:r>
      <w:r w:rsidR="00D841E0" w:rsidRPr="00D71186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ara identificação de </w:t>
      </w:r>
      <w:r w:rsidR="00D841E0" w:rsidRPr="009F1F6E">
        <w:rPr>
          <w:rFonts w:ascii="Arial" w:hAnsi="Arial" w:cs="Arial"/>
          <w:b/>
          <w:bCs/>
          <w:i/>
          <w:color w:val="000000" w:themeColor="text1"/>
          <w:sz w:val="28"/>
          <w:szCs w:val="28"/>
        </w:rPr>
        <w:t>atividades que geram valor</w:t>
      </w:r>
    </w:p>
    <w:p w14:paraId="7925D33F" w14:textId="77777777" w:rsidR="00D841E0" w:rsidRPr="00562A31" w:rsidRDefault="00D841E0" w:rsidP="00D841E0">
      <w:pPr>
        <w:jc w:val="both"/>
        <w:rPr>
          <w:rFonts w:ascii="Arial" w:hAnsi="Arial" w:cs="Arial"/>
          <w:i/>
          <w:color w:val="2E74B5" w:themeColor="accent1" w:themeShade="BF"/>
          <w:sz w:val="6"/>
          <w:szCs w:val="6"/>
        </w:rPr>
      </w:pPr>
    </w:p>
    <w:p w14:paraId="54668AD9" w14:textId="11EBD412" w:rsidR="009D2EBA" w:rsidRDefault="00D841E0" w:rsidP="009D2EBA">
      <w:pPr>
        <w:jc w:val="both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>
        <w:rPr>
          <w:rFonts w:ascii="Arial" w:hAnsi="Arial" w:cs="Arial"/>
          <w:i/>
          <w:color w:val="2E74B5" w:themeColor="accent1" w:themeShade="BF"/>
        </w:rPr>
        <w:t xml:space="preserve">Cada grupo deverá selecionar </w:t>
      </w:r>
      <w:r w:rsidRPr="0097376D">
        <w:rPr>
          <w:rFonts w:ascii="Arial" w:hAnsi="Arial" w:cs="Arial"/>
          <w:i/>
          <w:color w:val="2E74B5" w:themeColor="accent1" w:themeShade="BF"/>
        </w:rPr>
        <w:t>dois conjuntos de atividades primárias e dois de atividades de</w:t>
      </w:r>
      <w:r>
        <w:rPr>
          <w:rFonts w:ascii="Arial" w:hAnsi="Arial" w:cs="Arial"/>
          <w:i/>
          <w:color w:val="2E74B5" w:themeColor="accent1" w:themeShade="BF"/>
        </w:rPr>
        <w:t xml:space="preserve"> apoio relevantes para a organização</w:t>
      </w:r>
      <w:r w:rsidRPr="005D0F15">
        <w:rPr>
          <w:rFonts w:ascii="Arial" w:hAnsi="Arial" w:cs="Arial"/>
          <w:i/>
          <w:color w:val="2E74B5" w:themeColor="accent1" w:themeShade="BF"/>
        </w:rPr>
        <w:t xml:space="preserve">. </w:t>
      </w:r>
      <w:r w:rsidR="005D0F15">
        <w:rPr>
          <w:rFonts w:ascii="Arial" w:hAnsi="Arial" w:cs="Arial"/>
          <w:i/>
          <w:color w:val="2E74B5" w:themeColor="accent1" w:themeShade="BF"/>
        </w:rPr>
        <w:t>Para esses quatro conjuntos, s</w:t>
      </w:r>
      <w:r w:rsidR="005D0F15" w:rsidRPr="0097376D">
        <w:rPr>
          <w:rFonts w:ascii="Arial" w:hAnsi="Arial" w:cs="Arial"/>
          <w:i/>
          <w:color w:val="2E74B5" w:themeColor="accent1" w:themeShade="BF"/>
        </w:rPr>
        <w:t>er</w:t>
      </w:r>
      <w:r w:rsidR="009D2EBA">
        <w:rPr>
          <w:rFonts w:ascii="Arial" w:hAnsi="Arial" w:cs="Arial"/>
          <w:i/>
          <w:color w:val="2E74B5" w:themeColor="accent1" w:themeShade="BF"/>
        </w:rPr>
        <w:t xml:space="preserve">ão </w:t>
      </w:r>
      <w:r w:rsidR="005D0F15">
        <w:rPr>
          <w:rFonts w:ascii="Arial" w:hAnsi="Arial" w:cs="Arial"/>
          <w:i/>
          <w:color w:val="2E74B5" w:themeColor="accent1" w:themeShade="BF"/>
        </w:rPr>
        <w:t>proposta</w:t>
      </w:r>
      <w:r w:rsidR="009D2EBA">
        <w:rPr>
          <w:rFonts w:ascii="Arial" w:hAnsi="Arial" w:cs="Arial"/>
          <w:i/>
          <w:color w:val="2E74B5" w:themeColor="accent1" w:themeShade="BF"/>
        </w:rPr>
        <w:t>s</w:t>
      </w:r>
      <w:r w:rsidR="005D0F15" w:rsidRPr="0097376D">
        <w:rPr>
          <w:rFonts w:ascii="Arial" w:hAnsi="Arial" w:cs="Arial"/>
          <w:i/>
          <w:color w:val="2E74B5" w:themeColor="accent1" w:themeShade="BF"/>
        </w:rPr>
        <w:t xml:space="preserve"> duas </w:t>
      </w:r>
      <w:r w:rsidR="005D0F15" w:rsidRPr="00410AB2">
        <w:rPr>
          <w:rFonts w:ascii="Arial" w:hAnsi="Arial" w:cs="Arial"/>
          <w:b/>
          <w:bCs/>
          <w:i/>
          <w:color w:val="2E74B5" w:themeColor="accent1" w:themeShade="BF"/>
        </w:rPr>
        <w:t>atividades</w:t>
      </w:r>
      <w:r w:rsidR="005D0F15" w:rsidRPr="0097376D">
        <w:rPr>
          <w:rFonts w:ascii="Arial" w:hAnsi="Arial" w:cs="Arial"/>
          <w:i/>
          <w:color w:val="2E74B5" w:themeColor="accent1" w:themeShade="BF"/>
        </w:rPr>
        <w:t xml:space="preserve"> c</w:t>
      </w:r>
      <w:r w:rsidR="009D2EBA">
        <w:rPr>
          <w:rFonts w:ascii="Arial" w:hAnsi="Arial" w:cs="Arial"/>
          <w:i/>
          <w:color w:val="2E74B5" w:themeColor="accent1" w:themeShade="BF"/>
        </w:rPr>
        <w:t>apazes de</w:t>
      </w:r>
      <w:r w:rsidR="005D0F15" w:rsidRPr="00410AB2">
        <w:rPr>
          <w:rFonts w:ascii="Arial" w:hAnsi="Arial" w:cs="Arial"/>
          <w:b/>
          <w:bCs/>
          <w:i/>
          <w:color w:val="2E74B5" w:themeColor="accent1" w:themeShade="BF"/>
        </w:rPr>
        <w:t xml:space="preserve"> gera</w:t>
      </w:r>
      <w:r w:rsidR="009D2EBA">
        <w:rPr>
          <w:rFonts w:ascii="Arial" w:hAnsi="Arial" w:cs="Arial"/>
          <w:b/>
          <w:bCs/>
          <w:i/>
          <w:color w:val="2E74B5" w:themeColor="accent1" w:themeShade="BF"/>
        </w:rPr>
        <w:t>r</w:t>
      </w:r>
      <w:r w:rsidR="005D0F15" w:rsidRPr="00410AB2">
        <w:rPr>
          <w:rFonts w:ascii="Arial" w:hAnsi="Arial" w:cs="Arial"/>
          <w:b/>
          <w:bCs/>
          <w:i/>
          <w:color w:val="2E74B5" w:themeColor="accent1" w:themeShade="BF"/>
        </w:rPr>
        <w:t xml:space="preserve"> valor</w:t>
      </w:r>
      <w:r w:rsidR="005D0F15" w:rsidRPr="0097376D">
        <w:rPr>
          <w:rFonts w:ascii="Arial" w:hAnsi="Arial" w:cs="Arial"/>
          <w:i/>
          <w:color w:val="2E74B5" w:themeColor="accent1" w:themeShade="BF"/>
        </w:rPr>
        <w:t xml:space="preserve"> </w:t>
      </w:r>
      <w:r w:rsidR="009F103C" w:rsidRPr="000A4961">
        <w:rPr>
          <w:rFonts w:ascii="Arial" w:hAnsi="Arial" w:cs="Arial"/>
          <w:i/>
          <w:color w:val="2E74B5" w:themeColor="accent1" w:themeShade="BF"/>
        </w:rPr>
        <w:t xml:space="preserve">e, </w:t>
      </w:r>
      <w:r w:rsidR="009D2EBA">
        <w:rPr>
          <w:rFonts w:ascii="Arial" w:hAnsi="Arial" w:cs="Arial"/>
          <w:i/>
          <w:color w:val="2E74B5" w:themeColor="accent1" w:themeShade="BF"/>
        </w:rPr>
        <w:t>assim</w:t>
      </w:r>
      <w:r w:rsidR="009F103C" w:rsidRPr="000A4961">
        <w:rPr>
          <w:rFonts w:ascii="Arial" w:hAnsi="Arial" w:cs="Arial"/>
          <w:i/>
          <w:color w:val="2E74B5" w:themeColor="accent1" w:themeShade="BF"/>
        </w:rPr>
        <w:t>, resultar</w:t>
      </w:r>
      <w:r w:rsidR="009D2EBA">
        <w:rPr>
          <w:rFonts w:ascii="Arial" w:hAnsi="Arial" w:cs="Arial"/>
          <w:i/>
          <w:color w:val="2E74B5" w:themeColor="accent1" w:themeShade="BF"/>
        </w:rPr>
        <w:t>em</w:t>
      </w:r>
      <w:r w:rsidR="009F103C" w:rsidRPr="000A4961">
        <w:rPr>
          <w:rFonts w:ascii="Arial" w:hAnsi="Arial" w:cs="Arial"/>
          <w:i/>
          <w:color w:val="2E74B5" w:themeColor="accent1" w:themeShade="BF"/>
        </w:rPr>
        <w:t xml:space="preserve"> em vantagem competitiva.</w:t>
      </w:r>
      <w:r w:rsidR="009D2EBA">
        <w:rPr>
          <w:rFonts w:ascii="Arial" w:hAnsi="Arial" w:cs="Arial"/>
          <w:i/>
          <w:color w:val="2E74B5" w:themeColor="accent1" w:themeShade="BF"/>
        </w:rPr>
        <w:t xml:space="preserve"> Ao final, as atividades indicadas pelos grupos serão incluídas na </w:t>
      </w:r>
      <w:r w:rsidR="009D2EBA" w:rsidRPr="00410AB2">
        <w:rPr>
          <w:rFonts w:ascii="Arial" w:hAnsi="Arial" w:cs="Arial"/>
          <w:i/>
          <w:color w:val="2E74B5" w:themeColor="accent1" w:themeShade="BF"/>
        </w:rPr>
        <w:t>cadeia de valor</w:t>
      </w:r>
      <w:r w:rsidR="009D2EBA">
        <w:rPr>
          <w:rFonts w:ascii="Arial" w:hAnsi="Arial" w:cs="Arial"/>
          <w:i/>
          <w:color w:val="2E74B5" w:themeColor="accent1" w:themeShade="BF"/>
        </w:rPr>
        <w:t xml:space="preserve"> da organização.</w:t>
      </w:r>
    </w:p>
    <w:p w14:paraId="3BA5A813" w14:textId="77777777" w:rsidR="00D841E0" w:rsidRDefault="00D841E0" w:rsidP="00D841E0">
      <w:pPr>
        <w:jc w:val="both"/>
        <w:rPr>
          <w:rFonts w:ascii="Arial" w:hAnsi="Arial" w:cs="Arial"/>
          <w:i/>
          <w:color w:val="2E74B5" w:themeColor="accent1" w:themeShade="BF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9"/>
        <w:gridCol w:w="4820"/>
      </w:tblGrid>
      <w:tr w:rsidR="00D841E0" w:rsidRPr="009B77D0" w14:paraId="3C9E9100" w14:textId="77777777" w:rsidTr="00121485">
        <w:trPr>
          <w:trHeight w:val="420"/>
        </w:trPr>
        <w:tc>
          <w:tcPr>
            <w:tcW w:w="99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D2DAEFA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i/>
                <w:color w:val="2E74B5" w:themeColor="accent1" w:themeShade="BF"/>
              </w:rPr>
              <w:t>A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tividades primárias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 xml:space="preserve">- </w:t>
            </w:r>
            <w:r w:rsidRPr="001A6D46">
              <w:rPr>
                <w:rFonts w:ascii="Arial" w:hAnsi="Arial" w:cs="Arial"/>
                <w:b/>
                <w:color w:val="2E74B5" w:themeColor="accent1" w:themeShade="BF"/>
              </w:rPr>
              <w:t>Logística de entrada</w:t>
            </w:r>
          </w:p>
        </w:tc>
      </w:tr>
      <w:tr w:rsidR="00D841E0" w:rsidRPr="009B77D0" w14:paraId="0EE820E3" w14:textId="77777777" w:rsidTr="00121485">
        <w:trPr>
          <w:trHeight w:val="420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D8139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3217A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B77D0">
              <w:rPr>
                <w:rFonts w:ascii="Arial" w:hAnsi="Arial" w:cs="Arial"/>
                <w:color w:val="2E74B5" w:themeColor="accent1" w:themeShade="BF"/>
              </w:rPr>
              <w:t> </w:t>
            </w:r>
          </w:p>
        </w:tc>
      </w:tr>
    </w:tbl>
    <w:p w14:paraId="7A425697" w14:textId="77777777" w:rsidR="00D841E0" w:rsidRPr="00810748" w:rsidRDefault="00D841E0" w:rsidP="00D841E0">
      <w:pPr>
        <w:pStyle w:val="NormalWeb"/>
        <w:spacing w:before="0" w:beforeAutospacing="0" w:after="0" w:afterAutospacing="0"/>
        <w:rPr>
          <w:rFonts w:ascii="Arial" w:hAnsi="Arial" w:cs="Arial"/>
          <w:iCs/>
          <w:color w:val="2E74B5" w:themeColor="accent1" w:themeShade="BF"/>
          <w:sz w:val="28"/>
          <w:szCs w:val="28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9"/>
        <w:gridCol w:w="4820"/>
      </w:tblGrid>
      <w:tr w:rsidR="00D841E0" w:rsidRPr="009B77D0" w14:paraId="5FB41410" w14:textId="77777777" w:rsidTr="00121485">
        <w:trPr>
          <w:trHeight w:val="420"/>
        </w:trPr>
        <w:tc>
          <w:tcPr>
            <w:tcW w:w="99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E00CC8D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i/>
                <w:color w:val="2E74B5" w:themeColor="accent1" w:themeShade="BF"/>
              </w:rPr>
              <w:t>A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tividades primárias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 xml:space="preserve">- </w:t>
            </w:r>
            <w:r w:rsidRPr="001A6D46">
              <w:rPr>
                <w:rFonts w:ascii="Arial" w:hAnsi="Arial" w:cs="Arial"/>
                <w:b/>
                <w:color w:val="2E74B5" w:themeColor="accent1" w:themeShade="BF"/>
              </w:rPr>
              <w:t>Operações</w:t>
            </w:r>
          </w:p>
        </w:tc>
      </w:tr>
      <w:tr w:rsidR="00D841E0" w:rsidRPr="009B77D0" w14:paraId="24F9A6CE" w14:textId="77777777" w:rsidTr="00121485">
        <w:trPr>
          <w:trHeight w:val="420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297A9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0ECCF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B77D0">
              <w:rPr>
                <w:rFonts w:ascii="Arial" w:hAnsi="Arial" w:cs="Arial"/>
                <w:color w:val="2E74B5" w:themeColor="accent1" w:themeShade="BF"/>
              </w:rPr>
              <w:t> </w:t>
            </w:r>
          </w:p>
        </w:tc>
      </w:tr>
    </w:tbl>
    <w:p w14:paraId="1880EC01" w14:textId="77777777" w:rsidR="00D841E0" w:rsidRPr="00810748" w:rsidRDefault="00D841E0" w:rsidP="00D841E0">
      <w:pPr>
        <w:pStyle w:val="NormalWeb"/>
        <w:spacing w:before="0" w:beforeAutospacing="0" w:after="0" w:afterAutospacing="0"/>
        <w:rPr>
          <w:rFonts w:ascii="Arial" w:hAnsi="Arial" w:cs="Arial"/>
          <w:iCs/>
          <w:color w:val="2E74B5" w:themeColor="accent1" w:themeShade="BF"/>
          <w:sz w:val="28"/>
          <w:szCs w:val="28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9"/>
        <w:gridCol w:w="4820"/>
      </w:tblGrid>
      <w:tr w:rsidR="00D841E0" w:rsidRPr="009B77D0" w14:paraId="573842A1" w14:textId="77777777" w:rsidTr="00121485">
        <w:trPr>
          <w:trHeight w:val="420"/>
        </w:trPr>
        <w:tc>
          <w:tcPr>
            <w:tcW w:w="99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4EA9A90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i/>
                <w:color w:val="2E74B5" w:themeColor="accent1" w:themeShade="BF"/>
              </w:rPr>
              <w:t>A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tividades primárias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 xml:space="preserve">- </w:t>
            </w:r>
            <w:r w:rsidRPr="001A6D46">
              <w:rPr>
                <w:rFonts w:ascii="Arial" w:hAnsi="Arial" w:cs="Arial"/>
                <w:b/>
                <w:bCs/>
                <w:color w:val="2E74B5" w:themeColor="accent1" w:themeShade="BF"/>
              </w:rPr>
              <w:t>Logística de saída</w:t>
            </w:r>
          </w:p>
        </w:tc>
      </w:tr>
      <w:tr w:rsidR="00D841E0" w:rsidRPr="009B77D0" w14:paraId="1617247A" w14:textId="77777777" w:rsidTr="00121485">
        <w:trPr>
          <w:trHeight w:val="449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FCCC" w14:textId="6DA6F07D" w:rsidR="00D841E0" w:rsidRPr="009B77D0" w:rsidRDefault="00951A6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color w:val="2E74B5" w:themeColor="accent1" w:themeShade="BF"/>
              </w:rPr>
              <w:t xml:space="preserve">Aplicativo mobile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DD93" w14:textId="208A09E1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B77D0">
              <w:rPr>
                <w:rFonts w:ascii="Arial" w:hAnsi="Arial" w:cs="Arial"/>
                <w:color w:val="2E74B5" w:themeColor="accent1" w:themeShade="BF"/>
              </w:rPr>
              <w:t> </w:t>
            </w:r>
            <w:r w:rsidR="00951A60">
              <w:rPr>
                <w:rFonts w:ascii="Arial" w:hAnsi="Arial" w:cs="Arial"/>
                <w:color w:val="2E74B5" w:themeColor="accent1" w:themeShade="BF"/>
              </w:rPr>
              <w:t xml:space="preserve">Assistente </w:t>
            </w:r>
            <w:proofErr w:type="spellStart"/>
            <w:r w:rsidR="00951A60">
              <w:rPr>
                <w:rFonts w:ascii="Arial" w:hAnsi="Arial" w:cs="Arial"/>
                <w:color w:val="2E74B5" w:themeColor="accent1" w:themeShade="BF"/>
              </w:rPr>
              <w:t>contact</w:t>
            </w:r>
            <w:proofErr w:type="spellEnd"/>
            <w:r w:rsidR="00951A60">
              <w:rPr>
                <w:rFonts w:ascii="Arial" w:hAnsi="Arial" w:cs="Arial"/>
                <w:color w:val="2E74B5" w:themeColor="accent1" w:themeShade="BF"/>
              </w:rPr>
              <w:t xml:space="preserve"> center </w:t>
            </w:r>
          </w:p>
        </w:tc>
      </w:tr>
    </w:tbl>
    <w:p w14:paraId="10DF0828" w14:textId="77777777" w:rsidR="00D841E0" w:rsidRPr="00810748" w:rsidRDefault="00D841E0" w:rsidP="00D841E0">
      <w:pPr>
        <w:pStyle w:val="NormalWeb"/>
        <w:spacing w:before="0" w:beforeAutospacing="0" w:after="0" w:afterAutospacing="0"/>
        <w:rPr>
          <w:rFonts w:ascii="Arial" w:hAnsi="Arial" w:cs="Arial"/>
          <w:iCs/>
          <w:color w:val="2E74B5" w:themeColor="accent1" w:themeShade="BF"/>
          <w:sz w:val="28"/>
          <w:szCs w:val="28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9"/>
        <w:gridCol w:w="4820"/>
      </w:tblGrid>
      <w:tr w:rsidR="00D841E0" w:rsidRPr="009B77D0" w14:paraId="18C75F33" w14:textId="77777777" w:rsidTr="00121485">
        <w:trPr>
          <w:trHeight w:val="420"/>
        </w:trPr>
        <w:tc>
          <w:tcPr>
            <w:tcW w:w="99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748A3F9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i/>
                <w:color w:val="2E74B5" w:themeColor="accent1" w:themeShade="BF"/>
              </w:rPr>
              <w:t>A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tividades primárias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 xml:space="preserve">- </w:t>
            </w:r>
            <w:r w:rsidRPr="001A6D46">
              <w:rPr>
                <w:rFonts w:ascii="Arial" w:hAnsi="Arial" w:cs="Arial"/>
                <w:b/>
                <w:bCs/>
                <w:color w:val="2E74B5" w:themeColor="accent1" w:themeShade="BF"/>
              </w:rPr>
              <w:t>Marketing e vendas</w:t>
            </w:r>
          </w:p>
        </w:tc>
      </w:tr>
      <w:tr w:rsidR="00D841E0" w:rsidRPr="009B77D0" w14:paraId="7B60BC67" w14:textId="77777777" w:rsidTr="00121485">
        <w:trPr>
          <w:trHeight w:val="420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F5E7" w14:textId="61571721" w:rsidR="00D841E0" w:rsidRPr="009B77D0" w:rsidRDefault="00951A6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color w:val="2E74B5" w:themeColor="accent1" w:themeShade="BF"/>
              </w:rPr>
              <w:t xml:space="preserve">Patrocínio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5789C" w14:textId="073DB5BD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B77D0">
              <w:rPr>
                <w:rFonts w:ascii="Arial" w:hAnsi="Arial" w:cs="Arial"/>
                <w:color w:val="2E74B5" w:themeColor="accent1" w:themeShade="BF"/>
              </w:rPr>
              <w:t> </w:t>
            </w:r>
            <w:r w:rsidR="00951A60">
              <w:rPr>
                <w:rFonts w:ascii="Arial" w:hAnsi="Arial" w:cs="Arial"/>
                <w:color w:val="2E74B5" w:themeColor="accent1" w:themeShade="BF"/>
              </w:rPr>
              <w:t xml:space="preserve">Marketing Digital/Convencional </w:t>
            </w:r>
          </w:p>
        </w:tc>
      </w:tr>
    </w:tbl>
    <w:p w14:paraId="4928C36A" w14:textId="77777777" w:rsidR="00D841E0" w:rsidRPr="00810748" w:rsidRDefault="00D841E0" w:rsidP="00D841E0">
      <w:pPr>
        <w:pStyle w:val="NormalWeb"/>
        <w:spacing w:before="0" w:beforeAutospacing="0" w:after="0" w:afterAutospacing="0"/>
        <w:rPr>
          <w:rFonts w:ascii="Arial" w:hAnsi="Arial" w:cs="Arial"/>
          <w:iCs/>
          <w:color w:val="2E74B5" w:themeColor="accent1" w:themeShade="BF"/>
          <w:sz w:val="28"/>
          <w:szCs w:val="28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9"/>
        <w:gridCol w:w="4820"/>
      </w:tblGrid>
      <w:tr w:rsidR="00D841E0" w:rsidRPr="009B77D0" w14:paraId="3E4DD04C" w14:textId="77777777" w:rsidTr="00121485">
        <w:trPr>
          <w:trHeight w:val="420"/>
        </w:trPr>
        <w:tc>
          <w:tcPr>
            <w:tcW w:w="99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BDD9299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i/>
                <w:color w:val="2E74B5" w:themeColor="accent1" w:themeShade="BF"/>
              </w:rPr>
              <w:t>A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tividades primárias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 xml:space="preserve">- </w:t>
            </w:r>
            <w:r w:rsidRPr="001A6D46">
              <w:rPr>
                <w:rFonts w:ascii="Arial" w:hAnsi="Arial" w:cs="Arial"/>
                <w:b/>
                <w:bCs/>
                <w:color w:val="2E74B5" w:themeColor="accent1" w:themeShade="BF"/>
              </w:rPr>
              <w:t>Serviço pós-venda</w:t>
            </w:r>
          </w:p>
        </w:tc>
      </w:tr>
      <w:tr w:rsidR="00D841E0" w:rsidRPr="009B77D0" w14:paraId="53D9FFAB" w14:textId="77777777" w:rsidTr="00121485">
        <w:trPr>
          <w:trHeight w:val="420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CFD9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E8250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B77D0">
              <w:rPr>
                <w:rFonts w:ascii="Arial" w:hAnsi="Arial" w:cs="Arial"/>
                <w:color w:val="2E74B5" w:themeColor="accent1" w:themeShade="BF"/>
              </w:rPr>
              <w:t> </w:t>
            </w:r>
          </w:p>
        </w:tc>
      </w:tr>
    </w:tbl>
    <w:p w14:paraId="6D321D55" w14:textId="77777777" w:rsidR="00D841E0" w:rsidRDefault="00D841E0" w:rsidP="00D841E0">
      <w:pPr>
        <w:rPr>
          <w:rFonts w:ascii="Arial" w:hAnsi="Arial" w:cs="Arial"/>
          <w:iCs/>
          <w:color w:val="2E74B5" w:themeColor="accent1" w:themeShade="BF"/>
        </w:rPr>
      </w:pPr>
    </w:p>
    <w:p w14:paraId="78326860" w14:textId="40DB2875" w:rsidR="00D841E0" w:rsidRDefault="00D841E0" w:rsidP="00D841E0">
      <w:pPr>
        <w:rPr>
          <w:rFonts w:ascii="Arial" w:hAnsi="Arial" w:cs="Arial"/>
          <w:iCs/>
          <w:color w:val="2E74B5" w:themeColor="accent1" w:themeShade="BF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9"/>
        <w:gridCol w:w="4820"/>
      </w:tblGrid>
      <w:tr w:rsidR="00D841E0" w:rsidRPr="009B77D0" w14:paraId="290F8C45" w14:textId="77777777" w:rsidTr="00121485">
        <w:trPr>
          <w:trHeight w:val="420"/>
        </w:trPr>
        <w:tc>
          <w:tcPr>
            <w:tcW w:w="99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60A6D4B" w14:textId="77777777" w:rsidR="00D841E0" w:rsidRPr="009B77D0" w:rsidRDefault="00D841E0" w:rsidP="00121485">
            <w:pPr>
              <w:jc w:val="right"/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i/>
                <w:color w:val="2E74B5" w:themeColor="accent1" w:themeShade="BF"/>
              </w:rPr>
              <w:t>A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tividades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>de apoio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 xml:space="preserve">- </w:t>
            </w:r>
            <w:r w:rsidRPr="001A6D46">
              <w:rPr>
                <w:rFonts w:ascii="Arial" w:hAnsi="Arial" w:cs="Arial"/>
                <w:b/>
                <w:bCs/>
                <w:color w:val="2E74B5" w:themeColor="accent1" w:themeShade="BF"/>
              </w:rPr>
              <w:t>Infraestrutura gerencial</w:t>
            </w:r>
          </w:p>
        </w:tc>
      </w:tr>
      <w:tr w:rsidR="00D841E0" w:rsidRPr="009B77D0" w14:paraId="66B11B1B" w14:textId="77777777" w:rsidTr="00121485">
        <w:trPr>
          <w:trHeight w:val="420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0B7B" w14:textId="38517567" w:rsidR="00D841E0" w:rsidRPr="009B77D0" w:rsidRDefault="00951A6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color w:val="2E74B5" w:themeColor="accent1" w:themeShade="BF"/>
              </w:rPr>
              <w:t xml:space="preserve">Planejamento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546A" w14:textId="49E32179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B77D0">
              <w:rPr>
                <w:rFonts w:ascii="Arial" w:hAnsi="Arial" w:cs="Arial"/>
                <w:color w:val="2E74B5" w:themeColor="accent1" w:themeShade="BF"/>
              </w:rPr>
              <w:t> </w:t>
            </w:r>
            <w:r w:rsidR="00951A60">
              <w:rPr>
                <w:rFonts w:ascii="Arial" w:hAnsi="Arial" w:cs="Arial"/>
                <w:color w:val="2E74B5" w:themeColor="accent1" w:themeShade="BF"/>
              </w:rPr>
              <w:t>Gestão de riscos</w:t>
            </w:r>
          </w:p>
        </w:tc>
      </w:tr>
    </w:tbl>
    <w:p w14:paraId="3369C848" w14:textId="77777777" w:rsidR="00D841E0" w:rsidRPr="00810748" w:rsidRDefault="00D841E0" w:rsidP="00D841E0">
      <w:pPr>
        <w:rPr>
          <w:rFonts w:ascii="Arial" w:hAnsi="Arial" w:cs="Arial"/>
          <w:iCs/>
          <w:color w:val="2E74B5" w:themeColor="accent1" w:themeShade="BF"/>
          <w:sz w:val="28"/>
          <w:szCs w:val="28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9"/>
        <w:gridCol w:w="4820"/>
      </w:tblGrid>
      <w:tr w:rsidR="00D841E0" w:rsidRPr="009B77D0" w14:paraId="201C5091" w14:textId="77777777" w:rsidTr="00121485">
        <w:trPr>
          <w:trHeight w:val="420"/>
        </w:trPr>
        <w:tc>
          <w:tcPr>
            <w:tcW w:w="99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C353417" w14:textId="77777777" w:rsidR="00D841E0" w:rsidRPr="009B77D0" w:rsidRDefault="00D841E0" w:rsidP="00121485">
            <w:pPr>
              <w:jc w:val="right"/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i/>
                <w:color w:val="2E74B5" w:themeColor="accent1" w:themeShade="BF"/>
              </w:rPr>
              <w:lastRenderedPageBreak/>
              <w:t>A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tividades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>de apoio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 xml:space="preserve">- </w:t>
            </w:r>
            <w:r w:rsidRPr="001A6D46">
              <w:rPr>
                <w:rFonts w:ascii="Arial" w:hAnsi="Arial" w:cs="Arial"/>
                <w:b/>
                <w:bCs/>
                <w:color w:val="2E74B5" w:themeColor="accent1" w:themeShade="BF"/>
              </w:rPr>
              <w:t>Gestão de RH</w:t>
            </w:r>
          </w:p>
        </w:tc>
      </w:tr>
      <w:tr w:rsidR="00D841E0" w:rsidRPr="009B77D0" w14:paraId="0CA4FE37" w14:textId="77777777" w:rsidTr="00121485">
        <w:trPr>
          <w:trHeight w:val="420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880A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DEC4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B77D0">
              <w:rPr>
                <w:rFonts w:ascii="Arial" w:hAnsi="Arial" w:cs="Arial"/>
                <w:color w:val="2E74B5" w:themeColor="accent1" w:themeShade="BF"/>
              </w:rPr>
              <w:t> </w:t>
            </w:r>
          </w:p>
        </w:tc>
      </w:tr>
      <w:tr w:rsidR="00D841E0" w:rsidRPr="009B77D0" w14:paraId="19B9832B" w14:textId="77777777" w:rsidTr="00121485">
        <w:trPr>
          <w:trHeight w:val="420"/>
        </w:trPr>
        <w:tc>
          <w:tcPr>
            <w:tcW w:w="99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E93DE07" w14:textId="77777777" w:rsidR="00D841E0" w:rsidRPr="009B77D0" w:rsidRDefault="00D841E0" w:rsidP="00121485">
            <w:pPr>
              <w:jc w:val="right"/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i/>
                <w:color w:val="2E74B5" w:themeColor="accent1" w:themeShade="BF"/>
              </w:rPr>
              <w:t>A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tividades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>de apoio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 xml:space="preserve">- </w:t>
            </w:r>
            <w:r w:rsidRPr="001A6D46">
              <w:rPr>
                <w:rFonts w:ascii="Arial" w:hAnsi="Arial" w:cs="Arial"/>
                <w:b/>
                <w:bCs/>
                <w:color w:val="2E74B5" w:themeColor="accent1" w:themeShade="BF"/>
              </w:rPr>
              <w:t>Desenvolvimento tecnológico</w:t>
            </w:r>
          </w:p>
        </w:tc>
      </w:tr>
      <w:tr w:rsidR="00D841E0" w:rsidRPr="009B77D0" w14:paraId="039500BA" w14:textId="77777777" w:rsidTr="00121485">
        <w:trPr>
          <w:trHeight w:val="420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CD2D" w14:textId="61227DC0" w:rsidR="00D841E0" w:rsidRPr="009B77D0" w:rsidRDefault="00951A6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color w:val="2E74B5" w:themeColor="accent1" w:themeShade="BF"/>
              </w:rPr>
              <w:t>Pesquisa e desenvolvimento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3F45" w14:textId="066ADF8F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B77D0">
              <w:rPr>
                <w:rFonts w:ascii="Arial" w:hAnsi="Arial" w:cs="Arial"/>
                <w:color w:val="2E74B5" w:themeColor="accent1" w:themeShade="BF"/>
              </w:rPr>
              <w:t> </w:t>
            </w:r>
            <w:r w:rsidR="00951A60">
              <w:rPr>
                <w:rFonts w:ascii="Arial" w:hAnsi="Arial" w:cs="Arial"/>
                <w:color w:val="2E74B5" w:themeColor="accent1" w:themeShade="BF"/>
              </w:rPr>
              <w:t>Produto e serviços</w:t>
            </w:r>
          </w:p>
        </w:tc>
      </w:tr>
    </w:tbl>
    <w:p w14:paraId="06499E10" w14:textId="77777777" w:rsidR="00D841E0" w:rsidRPr="00637686" w:rsidRDefault="00D841E0" w:rsidP="00D841E0">
      <w:pPr>
        <w:pStyle w:val="NormalWeb"/>
        <w:spacing w:before="0" w:beforeAutospacing="0" w:after="0" w:afterAutospacing="0"/>
        <w:rPr>
          <w:rFonts w:ascii="Arial" w:hAnsi="Arial" w:cs="Arial"/>
          <w:iCs/>
          <w:color w:val="2E74B5" w:themeColor="accent1" w:themeShade="BF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9"/>
        <w:gridCol w:w="4820"/>
      </w:tblGrid>
      <w:tr w:rsidR="00D841E0" w:rsidRPr="009B77D0" w14:paraId="5B8BAB39" w14:textId="77777777" w:rsidTr="00121485">
        <w:trPr>
          <w:trHeight w:val="420"/>
        </w:trPr>
        <w:tc>
          <w:tcPr>
            <w:tcW w:w="99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1419205" w14:textId="77777777" w:rsidR="00D841E0" w:rsidRPr="009B77D0" w:rsidRDefault="00D841E0" w:rsidP="00121485">
            <w:pPr>
              <w:jc w:val="right"/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i/>
                <w:color w:val="2E74B5" w:themeColor="accent1" w:themeShade="BF"/>
              </w:rPr>
              <w:t>A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tividades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>de apoio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 xml:space="preserve">- </w:t>
            </w:r>
            <w:r w:rsidRPr="001A6D46">
              <w:rPr>
                <w:rFonts w:ascii="Arial" w:hAnsi="Arial" w:cs="Arial"/>
                <w:b/>
                <w:bCs/>
                <w:color w:val="2E74B5" w:themeColor="accent1" w:themeShade="BF"/>
              </w:rPr>
              <w:t>Administração da cadeia de fornecimento</w:t>
            </w:r>
          </w:p>
        </w:tc>
      </w:tr>
      <w:tr w:rsidR="00D841E0" w:rsidRPr="009B77D0" w14:paraId="4856525C" w14:textId="77777777" w:rsidTr="00121485">
        <w:trPr>
          <w:trHeight w:val="420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488A5" w14:textId="55595558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DABD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B77D0">
              <w:rPr>
                <w:rFonts w:ascii="Arial" w:hAnsi="Arial" w:cs="Arial"/>
                <w:color w:val="2E74B5" w:themeColor="accent1" w:themeShade="BF"/>
              </w:rPr>
              <w:t> </w:t>
            </w:r>
          </w:p>
        </w:tc>
      </w:tr>
    </w:tbl>
    <w:p w14:paraId="1E5A3D17" w14:textId="0AFACBFC" w:rsidR="00D841E0" w:rsidRDefault="00912FE0" w:rsidP="00D841E0">
      <w:pPr>
        <w:jc w:val="both"/>
        <w:rPr>
          <w:rFonts w:ascii="Arial" w:hAnsi="Arial" w:cs="Arial"/>
          <w:b/>
          <w:i/>
          <w:color w:val="2E74B5" w:themeColor="accent1" w:themeShade="BF"/>
        </w:rPr>
      </w:pPr>
      <w:r w:rsidRPr="0011122E">
        <w:rPr>
          <w:rFonts w:ascii="Arial" w:hAnsi="Arial" w:cs="Arial"/>
          <w:b/>
          <w:i/>
          <w:color w:val="000000" w:themeColor="text1"/>
          <w:sz w:val="28"/>
          <w:szCs w:val="28"/>
        </w:rPr>
        <w:t>Dinâmic</w:t>
      </w:r>
      <w:r w:rsidR="00D841E0" w:rsidRPr="0011122E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a </w:t>
      </w:r>
      <w:r>
        <w:rPr>
          <w:rFonts w:ascii="Arial" w:hAnsi="Arial" w:cs="Arial"/>
          <w:b/>
          <w:i/>
          <w:color w:val="000000" w:themeColor="text1"/>
          <w:sz w:val="28"/>
          <w:szCs w:val="28"/>
        </w:rPr>
        <w:t>8</w:t>
      </w:r>
      <w:r w:rsidR="00D841E0" w:rsidRPr="008B7EB6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, </w:t>
      </w:r>
      <w:r w:rsidR="00D841E0" w:rsidRPr="00FA2F5D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para </w:t>
      </w:r>
      <w:r w:rsidR="00D841E0" w:rsidRPr="001705F8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identificação de </w:t>
      </w:r>
      <w:r w:rsidR="00D841E0" w:rsidRPr="001705F8">
        <w:rPr>
          <w:rFonts w:ascii="Arial" w:hAnsi="Arial" w:cs="Arial"/>
          <w:b/>
          <w:bCs/>
          <w:i/>
          <w:color w:val="000000" w:themeColor="text1"/>
          <w:sz w:val="28"/>
          <w:szCs w:val="28"/>
        </w:rPr>
        <w:t>impulsores</w:t>
      </w:r>
      <w:r w:rsidR="00D841E0" w:rsidRPr="001705F8">
        <w:rPr>
          <w:rFonts w:ascii="Arial" w:hAnsi="Arial" w:cs="Arial"/>
          <w:i/>
          <w:color w:val="000000" w:themeColor="text1"/>
          <w:sz w:val="28"/>
          <w:szCs w:val="28"/>
        </w:rPr>
        <w:t xml:space="preserve"> </w:t>
      </w:r>
      <w:r w:rsidR="00D841E0" w:rsidRPr="005E749D">
        <w:rPr>
          <w:rFonts w:ascii="Arial" w:hAnsi="Arial" w:cs="Arial"/>
          <w:b/>
          <w:bCs/>
          <w:i/>
          <w:color w:val="000000" w:themeColor="text1"/>
          <w:sz w:val="28"/>
          <w:szCs w:val="28"/>
        </w:rPr>
        <w:t>e</w:t>
      </w:r>
      <w:r w:rsidR="00D841E0" w:rsidRPr="00195322">
        <w:rPr>
          <w:rFonts w:ascii="Arial" w:hAnsi="Arial" w:cs="Arial"/>
          <w:i/>
          <w:color w:val="000000" w:themeColor="text1"/>
          <w:sz w:val="28"/>
          <w:szCs w:val="28"/>
        </w:rPr>
        <w:t xml:space="preserve"> </w:t>
      </w:r>
      <w:r w:rsidR="00D841E0" w:rsidRPr="001705F8">
        <w:rPr>
          <w:rFonts w:ascii="Arial" w:hAnsi="Arial" w:cs="Arial"/>
          <w:b/>
          <w:bCs/>
          <w:i/>
          <w:color w:val="000000" w:themeColor="text1"/>
          <w:sz w:val="28"/>
          <w:szCs w:val="28"/>
        </w:rPr>
        <w:t>restritores</w:t>
      </w:r>
    </w:p>
    <w:p w14:paraId="06E65341" w14:textId="77777777" w:rsidR="00D841E0" w:rsidRPr="0097376D" w:rsidRDefault="00D841E0" w:rsidP="00D841E0">
      <w:pPr>
        <w:jc w:val="both"/>
        <w:rPr>
          <w:rFonts w:ascii="Arial" w:hAnsi="Arial" w:cs="Arial"/>
          <w:i/>
          <w:color w:val="2E74B5" w:themeColor="accent1" w:themeShade="BF"/>
        </w:rPr>
      </w:pPr>
    </w:p>
    <w:p w14:paraId="21B23F43" w14:textId="2BDDA585" w:rsidR="00A05886" w:rsidRPr="00A05886" w:rsidRDefault="00172C5C" w:rsidP="00D841E0">
      <w:pPr>
        <w:jc w:val="both"/>
        <w:rPr>
          <w:rFonts w:ascii="Arial" w:hAnsi="Arial" w:cs="Arial"/>
          <w:bCs/>
          <w:i/>
          <w:color w:val="2E74B5" w:themeColor="accent1" w:themeShade="BF"/>
        </w:rPr>
      </w:pPr>
      <w:r>
        <w:rPr>
          <w:rFonts w:ascii="Arial" w:hAnsi="Arial" w:cs="Arial"/>
          <w:i/>
          <w:color w:val="2E74B5" w:themeColor="accent1" w:themeShade="BF"/>
        </w:rPr>
        <w:t>Na primeira parte da dinâmica os grupos identificarão</w:t>
      </w:r>
      <w:r w:rsidRPr="0097376D">
        <w:rPr>
          <w:rFonts w:ascii="Arial" w:hAnsi="Arial" w:cs="Arial"/>
          <w:i/>
          <w:color w:val="2E74B5" w:themeColor="accent1" w:themeShade="BF"/>
        </w:rPr>
        <w:t xml:space="preserve"> </w:t>
      </w:r>
      <w:r>
        <w:rPr>
          <w:rFonts w:ascii="Arial" w:hAnsi="Arial" w:cs="Arial"/>
          <w:i/>
          <w:color w:val="2E74B5" w:themeColor="accent1" w:themeShade="BF"/>
        </w:rPr>
        <w:t>dois pontos fortes</w:t>
      </w:r>
      <w:r w:rsidR="00277E7E">
        <w:rPr>
          <w:rFonts w:ascii="Arial" w:hAnsi="Arial" w:cs="Arial"/>
          <w:i/>
          <w:color w:val="2E74B5" w:themeColor="accent1" w:themeShade="BF"/>
        </w:rPr>
        <w:t>,</w:t>
      </w:r>
      <w:r>
        <w:rPr>
          <w:rFonts w:ascii="Arial" w:hAnsi="Arial" w:cs="Arial"/>
          <w:i/>
          <w:color w:val="2E74B5" w:themeColor="accent1" w:themeShade="BF"/>
        </w:rPr>
        <w:t xml:space="preserve"> dois</w:t>
      </w:r>
      <w:r w:rsidR="00A05886">
        <w:rPr>
          <w:rFonts w:ascii="Arial" w:hAnsi="Arial" w:cs="Arial"/>
          <w:i/>
          <w:color w:val="2E74B5" w:themeColor="accent1" w:themeShade="BF"/>
        </w:rPr>
        <w:t xml:space="preserve"> pontos</w:t>
      </w:r>
      <w:r>
        <w:rPr>
          <w:rFonts w:ascii="Arial" w:hAnsi="Arial" w:cs="Arial"/>
          <w:i/>
          <w:color w:val="2E74B5" w:themeColor="accent1" w:themeShade="BF"/>
        </w:rPr>
        <w:t xml:space="preserve"> </w:t>
      </w:r>
      <w:r w:rsidRPr="0097376D">
        <w:rPr>
          <w:rFonts w:ascii="Arial" w:hAnsi="Arial" w:cs="Arial"/>
          <w:i/>
          <w:color w:val="2E74B5" w:themeColor="accent1" w:themeShade="BF"/>
        </w:rPr>
        <w:t xml:space="preserve">fracos, </w:t>
      </w:r>
      <w:r>
        <w:rPr>
          <w:rFonts w:ascii="Arial" w:hAnsi="Arial" w:cs="Arial"/>
          <w:i/>
          <w:color w:val="2E74B5" w:themeColor="accent1" w:themeShade="BF"/>
        </w:rPr>
        <w:t xml:space="preserve">duas </w:t>
      </w:r>
      <w:r w:rsidRPr="0097376D">
        <w:rPr>
          <w:rFonts w:ascii="Arial" w:hAnsi="Arial" w:cs="Arial"/>
          <w:i/>
          <w:color w:val="2E74B5" w:themeColor="accent1" w:themeShade="BF"/>
        </w:rPr>
        <w:t>oportunidades e</w:t>
      </w:r>
      <w:r w:rsidRPr="0097376D">
        <w:rPr>
          <w:rFonts w:ascii="Arial" w:hAnsi="Arial" w:cs="Arial"/>
          <w:bCs/>
          <w:i/>
          <w:color w:val="2E74B5" w:themeColor="accent1" w:themeShade="BF"/>
        </w:rPr>
        <w:t xml:space="preserve"> </w:t>
      </w:r>
      <w:r>
        <w:rPr>
          <w:rFonts w:ascii="Arial" w:hAnsi="Arial" w:cs="Arial"/>
          <w:bCs/>
          <w:i/>
          <w:color w:val="2E74B5" w:themeColor="accent1" w:themeShade="BF"/>
        </w:rPr>
        <w:t>duas ameaças.</w:t>
      </w:r>
    </w:p>
    <w:p w14:paraId="2D011AAA" w14:textId="77777777" w:rsidR="00D841E0" w:rsidRPr="006F3CA0" w:rsidRDefault="00D841E0" w:rsidP="00D841E0">
      <w:pPr>
        <w:jc w:val="both"/>
        <w:rPr>
          <w:rFonts w:ascii="Arial" w:hAnsi="Arial" w:cs="Arial"/>
          <w:i/>
          <w:color w:val="2E74B5" w:themeColor="accent1" w:themeShade="BF"/>
        </w:rPr>
      </w:pPr>
    </w:p>
    <w:p w14:paraId="377C9316" w14:textId="77777777" w:rsidR="00762A6B" w:rsidRDefault="00762A6B" w:rsidP="00762A6B">
      <w:pPr>
        <w:pStyle w:val="Recuodecorpodetexto2"/>
        <w:ind w:left="0"/>
        <w:rPr>
          <w:rFonts w:ascii="Arial" w:hAnsi="Arial" w:cs="Arial"/>
          <w:i/>
          <w:color w:val="2E74B5" w:themeColor="accent1" w:themeShade="BF"/>
        </w:rPr>
      </w:pPr>
      <w:r>
        <w:rPr>
          <w:rFonts w:ascii="Arial" w:hAnsi="Arial" w:cs="Arial"/>
          <w:i/>
          <w:color w:val="2E74B5" w:themeColor="accent1" w:themeShade="BF"/>
        </w:rPr>
        <w:t>Inicialmente o grupo</w:t>
      </w:r>
      <w:r w:rsidRPr="0097376D">
        <w:rPr>
          <w:rFonts w:ascii="Arial" w:hAnsi="Arial" w:cs="Arial"/>
          <w:i/>
          <w:color w:val="2E74B5" w:themeColor="accent1" w:themeShade="BF"/>
        </w:rPr>
        <w:t xml:space="preserve"> </w:t>
      </w:r>
      <w:r>
        <w:rPr>
          <w:rFonts w:ascii="Arial" w:hAnsi="Arial" w:cs="Arial"/>
          <w:i/>
          <w:color w:val="2E74B5" w:themeColor="accent1" w:themeShade="BF"/>
        </w:rPr>
        <w:t>deve</w:t>
      </w:r>
      <w:r w:rsidRPr="0097376D">
        <w:rPr>
          <w:rFonts w:ascii="Arial" w:hAnsi="Arial" w:cs="Arial"/>
          <w:i/>
          <w:color w:val="2E74B5" w:themeColor="accent1" w:themeShade="BF"/>
        </w:rPr>
        <w:t xml:space="preserve"> </w:t>
      </w:r>
      <w:r>
        <w:rPr>
          <w:rFonts w:ascii="Arial" w:hAnsi="Arial" w:cs="Arial"/>
          <w:i/>
          <w:color w:val="2E74B5" w:themeColor="accent1" w:themeShade="BF"/>
        </w:rPr>
        <w:t>relacionar</w:t>
      </w:r>
      <w:r w:rsidRPr="0097376D">
        <w:rPr>
          <w:rFonts w:ascii="Arial" w:hAnsi="Arial" w:cs="Arial"/>
          <w:i/>
          <w:color w:val="2E74B5" w:themeColor="accent1" w:themeShade="BF"/>
        </w:rPr>
        <w:t xml:space="preserve"> os </w:t>
      </w:r>
      <w:r>
        <w:rPr>
          <w:rFonts w:ascii="Arial" w:hAnsi="Arial" w:cs="Arial"/>
          <w:i/>
          <w:color w:val="2E74B5" w:themeColor="accent1" w:themeShade="BF"/>
        </w:rPr>
        <w:t>dois</w:t>
      </w:r>
      <w:r w:rsidRPr="0097376D">
        <w:rPr>
          <w:rFonts w:ascii="Arial" w:hAnsi="Arial" w:cs="Arial"/>
          <w:i/>
          <w:color w:val="2E74B5" w:themeColor="accent1" w:themeShade="BF"/>
        </w:rPr>
        <w:t xml:space="preserve"> </w:t>
      </w:r>
      <w:r w:rsidRPr="0097376D">
        <w:rPr>
          <w:rFonts w:ascii="Arial" w:hAnsi="Arial" w:cs="Arial"/>
          <w:b/>
          <w:i/>
          <w:color w:val="2E74B5" w:themeColor="accent1" w:themeShade="BF"/>
        </w:rPr>
        <w:t>pontos fortes</w:t>
      </w:r>
      <w:r w:rsidRPr="0097376D">
        <w:rPr>
          <w:rFonts w:ascii="Arial" w:hAnsi="Arial" w:cs="Arial"/>
          <w:i/>
          <w:color w:val="2E74B5" w:themeColor="accent1" w:themeShade="BF"/>
        </w:rPr>
        <w:t xml:space="preserve"> que</w:t>
      </w:r>
      <w:r>
        <w:rPr>
          <w:rFonts w:ascii="Arial" w:hAnsi="Arial" w:cs="Arial"/>
          <w:i/>
          <w:color w:val="2E74B5" w:themeColor="accent1" w:themeShade="BF"/>
        </w:rPr>
        <w:t xml:space="preserve"> </w:t>
      </w:r>
      <w:r w:rsidRPr="0097376D">
        <w:rPr>
          <w:rFonts w:ascii="Arial" w:hAnsi="Arial" w:cs="Arial"/>
          <w:i/>
          <w:color w:val="2E74B5" w:themeColor="accent1" w:themeShade="BF"/>
        </w:rPr>
        <w:t>mais se destacam:</w:t>
      </w:r>
    </w:p>
    <w:p w14:paraId="3044005D" w14:textId="77777777" w:rsidR="00D841E0" w:rsidRPr="00DC3188" w:rsidRDefault="00D841E0" w:rsidP="00D841E0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"/>
        <w:gridCol w:w="9497"/>
      </w:tblGrid>
      <w:tr w:rsidR="00D841E0" w:rsidRPr="0097376D" w14:paraId="51453A57" w14:textId="77777777" w:rsidTr="00121485">
        <w:trPr>
          <w:trHeight w:val="420"/>
        </w:trPr>
        <w:tc>
          <w:tcPr>
            <w:tcW w:w="4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CEC7AD" w14:textId="77777777" w:rsidR="00D841E0" w:rsidRPr="0097376D" w:rsidRDefault="00D841E0" w:rsidP="00121485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a.</w:t>
            </w:r>
          </w:p>
        </w:tc>
        <w:tc>
          <w:tcPr>
            <w:tcW w:w="94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F142A" w14:textId="353BE5F7" w:rsidR="00D841E0" w:rsidRPr="0097376D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 </w:t>
            </w:r>
            <w:r w:rsidR="00951A60">
              <w:rPr>
                <w:rFonts w:ascii="Arial" w:hAnsi="Arial" w:cs="Arial"/>
                <w:color w:val="2E74B5" w:themeColor="accent1" w:themeShade="BF"/>
              </w:rPr>
              <w:t>Solução acessível</w:t>
            </w:r>
          </w:p>
        </w:tc>
      </w:tr>
      <w:tr w:rsidR="00D841E0" w:rsidRPr="0097376D" w14:paraId="683B528F" w14:textId="77777777" w:rsidTr="00121485">
        <w:trPr>
          <w:trHeight w:val="420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DC0673" w14:textId="77777777" w:rsidR="00D841E0" w:rsidRPr="0097376D" w:rsidRDefault="00D841E0" w:rsidP="00121485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b.</w:t>
            </w:r>
          </w:p>
        </w:tc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06ABA" w14:textId="4B499300" w:rsidR="00D841E0" w:rsidRPr="0097376D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 </w:t>
            </w:r>
            <w:r w:rsidR="00951A60">
              <w:rPr>
                <w:rFonts w:ascii="Arial" w:hAnsi="Arial" w:cs="Arial"/>
                <w:color w:val="2E74B5" w:themeColor="accent1" w:themeShade="BF"/>
              </w:rPr>
              <w:t>Personalização</w:t>
            </w:r>
          </w:p>
        </w:tc>
      </w:tr>
    </w:tbl>
    <w:p w14:paraId="46DB34DB" w14:textId="77777777" w:rsidR="00D841E0" w:rsidRPr="00941C97" w:rsidRDefault="00D841E0" w:rsidP="00D841E0">
      <w:pPr>
        <w:jc w:val="both"/>
        <w:rPr>
          <w:rFonts w:ascii="Arial" w:hAnsi="Arial" w:cs="Arial"/>
          <w:i/>
          <w:color w:val="2E74B5" w:themeColor="accent1" w:themeShade="BF"/>
          <w:sz w:val="28"/>
          <w:szCs w:val="28"/>
        </w:rPr>
      </w:pPr>
    </w:p>
    <w:p w14:paraId="62878787" w14:textId="77777777" w:rsidR="00D841E0" w:rsidRDefault="00D841E0" w:rsidP="00D841E0">
      <w:pPr>
        <w:jc w:val="both"/>
        <w:rPr>
          <w:rFonts w:ascii="Arial" w:hAnsi="Arial" w:cs="Arial"/>
          <w:i/>
          <w:color w:val="2E74B5" w:themeColor="accent1" w:themeShade="BF"/>
        </w:rPr>
      </w:pPr>
      <w:r>
        <w:rPr>
          <w:rFonts w:ascii="Arial" w:hAnsi="Arial" w:cs="Arial"/>
          <w:i/>
          <w:color w:val="2E74B5" w:themeColor="accent1" w:themeShade="BF"/>
        </w:rPr>
        <w:t>Aqui,</w:t>
      </w:r>
      <w:r w:rsidRPr="0097376D">
        <w:rPr>
          <w:rFonts w:ascii="Arial" w:hAnsi="Arial" w:cs="Arial"/>
          <w:i/>
          <w:color w:val="2E74B5" w:themeColor="accent1" w:themeShade="BF"/>
        </w:rPr>
        <w:t xml:space="preserve"> devem ser </w:t>
      </w:r>
      <w:r w:rsidRPr="001E199B">
        <w:rPr>
          <w:rFonts w:ascii="Arial" w:hAnsi="Arial" w:cs="Arial"/>
          <w:i/>
          <w:color w:val="2E74B5" w:themeColor="accent1" w:themeShade="BF"/>
        </w:rPr>
        <w:t xml:space="preserve">relacionados </w:t>
      </w:r>
      <w:r w:rsidRPr="00A05886">
        <w:rPr>
          <w:rFonts w:ascii="Arial" w:hAnsi="Arial" w:cs="Arial"/>
          <w:bCs/>
          <w:i/>
          <w:color w:val="2E74B5" w:themeColor="accent1" w:themeShade="BF"/>
        </w:rPr>
        <w:t>até dois</w:t>
      </w:r>
      <w:r w:rsidRPr="0097376D">
        <w:rPr>
          <w:rFonts w:ascii="Arial" w:hAnsi="Arial" w:cs="Arial"/>
          <w:i/>
          <w:color w:val="2E74B5" w:themeColor="accent1" w:themeShade="BF"/>
        </w:rPr>
        <w:t xml:space="preserve"> </w:t>
      </w:r>
      <w:r w:rsidRPr="0097376D">
        <w:rPr>
          <w:rFonts w:ascii="Arial" w:hAnsi="Arial" w:cs="Arial"/>
          <w:b/>
          <w:i/>
          <w:color w:val="2E74B5" w:themeColor="accent1" w:themeShade="BF"/>
        </w:rPr>
        <w:t>pontos fracos</w:t>
      </w:r>
      <w:r w:rsidRPr="0097376D">
        <w:rPr>
          <w:rFonts w:ascii="Arial" w:hAnsi="Arial" w:cs="Arial"/>
          <w:i/>
          <w:color w:val="2E74B5" w:themeColor="accent1" w:themeShade="BF"/>
        </w:rPr>
        <w:t xml:space="preserve"> considerados</w:t>
      </w:r>
      <w:r>
        <w:rPr>
          <w:rFonts w:ascii="Arial" w:hAnsi="Arial" w:cs="Arial"/>
          <w:i/>
          <w:color w:val="2E74B5" w:themeColor="accent1" w:themeShade="BF"/>
        </w:rPr>
        <w:t xml:space="preserve"> relevantes pelo grupo:</w:t>
      </w:r>
    </w:p>
    <w:p w14:paraId="04673B4F" w14:textId="77777777" w:rsidR="00D841E0" w:rsidRPr="00DC3188" w:rsidRDefault="00D841E0" w:rsidP="00D841E0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"/>
        <w:gridCol w:w="9497"/>
      </w:tblGrid>
      <w:tr w:rsidR="00D841E0" w:rsidRPr="0097376D" w14:paraId="137A153B" w14:textId="77777777" w:rsidTr="00121485">
        <w:trPr>
          <w:trHeight w:val="420"/>
        </w:trPr>
        <w:tc>
          <w:tcPr>
            <w:tcW w:w="4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5B0372" w14:textId="77777777" w:rsidR="00D841E0" w:rsidRPr="0097376D" w:rsidRDefault="00D841E0" w:rsidP="00121485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a.</w:t>
            </w:r>
          </w:p>
        </w:tc>
        <w:tc>
          <w:tcPr>
            <w:tcW w:w="94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D34D" w14:textId="15F66FEA" w:rsidR="00D841E0" w:rsidRPr="0097376D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 </w:t>
            </w:r>
            <w:r w:rsidR="009B53FA">
              <w:rPr>
                <w:rFonts w:ascii="Arial" w:hAnsi="Arial" w:cs="Arial"/>
                <w:color w:val="2E74B5" w:themeColor="accent1" w:themeShade="BF"/>
              </w:rPr>
              <w:t xml:space="preserve">Custo elevado da tecnologia </w:t>
            </w:r>
          </w:p>
        </w:tc>
      </w:tr>
      <w:tr w:rsidR="00D841E0" w:rsidRPr="0097376D" w14:paraId="03E17DDA" w14:textId="77777777" w:rsidTr="00121485">
        <w:trPr>
          <w:trHeight w:val="420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D2D42" w14:textId="77777777" w:rsidR="00D841E0" w:rsidRPr="0097376D" w:rsidRDefault="00D841E0" w:rsidP="00121485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b.</w:t>
            </w:r>
          </w:p>
        </w:tc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E18FD" w14:textId="309EED43" w:rsidR="00D841E0" w:rsidRPr="0097376D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 </w:t>
            </w:r>
            <w:r w:rsidR="009B53FA">
              <w:rPr>
                <w:rFonts w:ascii="Arial" w:hAnsi="Arial" w:cs="Arial"/>
                <w:color w:val="2E74B5" w:themeColor="accent1" w:themeShade="BF"/>
              </w:rPr>
              <w:t>Menor experencia de mercado</w:t>
            </w:r>
          </w:p>
        </w:tc>
      </w:tr>
    </w:tbl>
    <w:p w14:paraId="7CA5C2CC" w14:textId="77777777" w:rsidR="00D841E0" w:rsidRPr="00941C97" w:rsidRDefault="00D841E0" w:rsidP="00D841E0">
      <w:pPr>
        <w:jc w:val="both"/>
        <w:rPr>
          <w:rFonts w:ascii="Arial" w:hAnsi="Arial" w:cs="Arial"/>
          <w:i/>
          <w:color w:val="2E74B5" w:themeColor="accent1" w:themeShade="BF"/>
          <w:sz w:val="28"/>
          <w:szCs w:val="28"/>
        </w:rPr>
      </w:pPr>
    </w:p>
    <w:p w14:paraId="7E2F0B8F" w14:textId="77777777" w:rsidR="00D841E0" w:rsidRDefault="00D841E0" w:rsidP="00D841E0">
      <w:pPr>
        <w:jc w:val="both"/>
        <w:rPr>
          <w:rFonts w:ascii="Arial" w:hAnsi="Arial" w:cs="Arial"/>
          <w:i/>
          <w:color w:val="2E74B5" w:themeColor="accent1" w:themeShade="BF"/>
        </w:rPr>
      </w:pPr>
      <w:r w:rsidRPr="0097376D">
        <w:rPr>
          <w:rFonts w:ascii="Arial" w:hAnsi="Arial" w:cs="Arial"/>
          <w:i/>
          <w:color w:val="2E74B5" w:themeColor="accent1" w:themeShade="BF"/>
        </w:rPr>
        <w:t>Pas</w:t>
      </w:r>
      <w:r>
        <w:rPr>
          <w:rFonts w:ascii="Arial" w:hAnsi="Arial" w:cs="Arial"/>
          <w:i/>
          <w:color w:val="2E74B5" w:themeColor="accent1" w:themeShade="BF"/>
        </w:rPr>
        <w:t xml:space="preserve">sando agora às forças externas, o grupo deve </w:t>
      </w:r>
      <w:r w:rsidRPr="00A05886">
        <w:rPr>
          <w:rFonts w:ascii="Arial" w:hAnsi="Arial" w:cs="Arial"/>
          <w:i/>
          <w:color w:val="2E74B5" w:themeColor="accent1" w:themeShade="BF"/>
        </w:rPr>
        <w:t>apontar até duas</w:t>
      </w:r>
      <w:r w:rsidRPr="0097376D">
        <w:rPr>
          <w:rFonts w:ascii="Arial" w:hAnsi="Arial" w:cs="Arial"/>
          <w:i/>
          <w:color w:val="2E74B5" w:themeColor="accent1" w:themeShade="BF"/>
        </w:rPr>
        <w:t xml:space="preserve"> </w:t>
      </w:r>
      <w:r w:rsidRPr="0097376D">
        <w:rPr>
          <w:rFonts w:ascii="Arial" w:hAnsi="Arial" w:cs="Arial"/>
          <w:b/>
          <w:i/>
          <w:color w:val="2E74B5" w:themeColor="accent1" w:themeShade="BF"/>
        </w:rPr>
        <w:t>oportunidades</w:t>
      </w:r>
      <w:r>
        <w:rPr>
          <w:rFonts w:ascii="Arial" w:hAnsi="Arial" w:cs="Arial"/>
          <w:i/>
          <w:color w:val="2E74B5" w:themeColor="accent1" w:themeShade="BF"/>
        </w:rPr>
        <w:t>:</w:t>
      </w:r>
    </w:p>
    <w:p w14:paraId="6DDB6C1A" w14:textId="77777777" w:rsidR="00D841E0" w:rsidRPr="00DC3188" w:rsidRDefault="00D841E0" w:rsidP="00D841E0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"/>
        <w:gridCol w:w="9497"/>
      </w:tblGrid>
      <w:tr w:rsidR="00D841E0" w:rsidRPr="0097376D" w14:paraId="73FEBC48" w14:textId="77777777" w:rsidTr="00121485">
        <w:trPr>
          <w:trHeight w:val="420"/>
        </w:trPr>
        <w:tc>
          <w:tcPr>
            <w:tcW w:w="4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F04BA" w14:textId="77777777" w:rsidR="00D841E0" w:rsidRPr="0097376D" w:rsidRDefault="00D841E0" w:rsidP="00121485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a.</w:t>
            </w:r>
          </w:p>
        </w:tc>
        <w:tc>
          <w:tcPr>
            <w:tcW w:w="94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20F9" w14:textId="07062EDA" w:rsidR="00D841E0" w:rsidRPr="0097376D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 </w:t>
            </w:r>
            <w:r w:rsidR="009B53FA">
              <w:rPr>
                <w:rFonts w:ascii="Arial" w:hAnsi="Arial" w:cs="Arial"/>
                <w:color w:val="2E74B5" w:themeColor="accent1" w:themeShade="BF"/>
              </w:rPr>
              <w:t>Demanda por atendimento humanizado</w:t>
            </w:r>
          </w:p>
        </w:tc>
      </w:tr>
      <w:tr w:rsidR="00D841E0" w:rsidRPr="0097376D" w14:paraId="0C1AD90B" w14:textId="77777777" w:rsidTr="00121485">
        <w:trPr>
          <w:trHeight w:val="420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A0F78" w14:textId="77777777" w:rsidR="00D841E0" w:rsidRPr="0097376D" w:rsidRDefault="00D841E0" w:rsidP="00121485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b.</w:t>
            </w:r>
          </w:p>
        </w:tc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2511" w14:textId="35244CA9" w:rsidR="00D841E0" w:rsidRPr="0097376D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 </w:t>
            </w:r>
            <w:r w:rsidR="009B53FA">
              <w:rPr>
                <w:rFonts w:ascii="Arial" w:hAnsi="Arial" w:cs="Arial"/>
                <w:color w:val="2E74B5" w:themeColor="accent1" w:themeShade="BF"/>
              </w:rPr>
              <w:t xml:space="preserve">Crescimento tecnológico acelerado </w:t>
            </w:r>
          </w:p>
        </w:tc>
      </w:tr>
    </w:tbl>
    <w:p w14:paraId="7D0522A1" w14:textId="77777777" w:rsidR="00D841E0" w:rsidRPr="00941C97" w:rsidRDefault="00D841E0" w:rsidP="00D841E0">
      <w:pPr>
        <w:pStyle w:val="Recuodecorpodetexto2"/>
        <w:ind w:left="0"/>
        <w:rPr>
          <w:rFonts w:ascii="Arial" w:hAnsi="Arial" w:cs="Arial"/>
          <w:i/>
          <w:color w:val="2E74B5" w:themeColor="accent1" w:themeShade="BF"/>
          <w:sz w:val="28"/>
          <w:szCs w:val="28"/>
        </w:rPr>
      </w:pPr>
    </w:p>
    <w:p w14:paraId="490E7E10" w14:textId="77777777" w:rsidR="00D841E0" w:rsidRPr="007A65BE" w:rsidRDefault="00D841E0" w:rsidP="00D841E0">
      <w:pPr>
        <w:pStyle w:val="Recuodecorpodetexto2"/>
        <w:ind w:left="0"/>
        <w:rPr>
          <w:rFonts w:ascii="Arial" w:hAnsi="Arial" w:cs="Arial"/>
          <w:b/>
          <w:i/>
          <w:color w:val="2E74B5" w:themeColor="accent1" w:themeShade="BF"/>
        </w:rPr>
      </w:pPr>
      <w:r w:rsidRPr="0097376D">
        <w:rPr>
          <w:rFonts w:ascii="Arial" w:hAnsi="Arial" w:cs="Arial"/>
          <w:i/>
          <w:color w:val="2E74B5" w:themeColor="accent1" w:themeShade="BF"/>
        </w:rPr>
        <w:t xml:space="preserve">A seguir, </w:t>
      </w:r>
      <w:r>
        <w:rPr>
          <w:rFonts w:ascii="Arial" w:hAnsi="Arial" w:cs="Arial"/>
          <w:i/>
          <w:color w:val="2E74B5" w:themeColor="accent1" w:themeShade="BF"/>
        </w:rPr>
        <w:t xml:space="preserve">deve-se </w:t>
      </w:r>
      <w:r w:rsidRPr="001E199B">
        <w:rPr>
          <w:rFonts w:ascii="Arial" w:hAnsi="Arial" w:cs="Arial"/>
          <w:i/>
          <w:color w:val="2E74B5" w:themeColor="accent1" w:themeShade="BF"/>
        </w:rPr>
        <w:t>relacionar</w:t>
      </w:r>
      <w:r w:rsidRPr="007A65BE">
        <w:rPr>
          <w:rFonts w:ascii="Arial" w:hAnsi="Arial" w:cs="Arial"/>
          <w:b/>
          <w:i/>
          <w:color w:val="2E74B5" w:themeColor="accent1" w:themeShade="BF"/>
        </w:rPr>
        <w:t xml:space="preserve"> </w:t>
      </w:r>
      <w:r w:rsidRPr="00A05886">
        <w:rPr>
          <w:rFonts w:ascii="Arial" w:hAnsi="Arial" w:cs="Arial"/>
          <w:bCs/>
          <w:i/>
          <w:color w:val="2E74B5" w:themeColor="accent1" w:themeShade="BF"/>
        </w:rPr>
        <w:t>até duas</w:t>
      </w:r>
      <w:r w:rsidRPr="007A65BE">
        <w:rPr>
          <w:rFonts w:ascii="Arial" w:hAnsi="Arial" w:cs="Arial"/>
          <w:b/>
          <w:i/>
          <w:color w:val="2E74B5" w:themeColor="accent1" w:themeShade="BF"/>
        </w:rPr>
        <w:t xml:space="preserve"> </w:t>
      </w:r>
      <w:r w:rsidRPr="0097376D">
        <w:rPr>
          <w:rFonts w:ascii="Arial" w:hAnsi="Arial" w:cs="Arial"/>
          <w:b/>
          <w:i/>
          <w:color w:val="2E74B5" w:themeColor="accent1" w:themeShade="BF"/>
        </w:rPr>
        <w:t>ameaças</w:t>
      </w:r>
      <w:r w:rsidRPr="007A65BE">
        <w:rPr>
          <w:rFonts w:ascii="Arial" w:hAnsi="Arial" w:cs="Arial"/>
          <w:b/>
          <w:i/>
          <w:color w:val="2E74B5" w:themeColor="accent1" w:themeShade="BF"/>
        </w:rPr>
        <w:t xml:space="preserve"> </w:t>
      </w:r>
      <w:r w:rsidRPr="007A65BE">
        <w:rPr>
          <w:rFonts w:ascii="Arial" w:hAnsi="Arial" w:cs="Arial"/>
          <w:i/>
          <w:color w:val="2E74B5" w:themeColor="accent1" w:themeShade="BF"/>
        </w:rPr>
        <w:t>consideradas graves:</w:t>
      </w:r>
    </w:p>
    <w:p w14:paraId="4C070427" w14:textId="77777777" w:rsidR="00D841E0" w:rsidRPr="00DC3188" w:rsidRDefault="00D841E0" w:rsidP="00D841E0">
      <w:pPr>
        <w:jc w:val="both"/>
        <w:rPr>
          <w:rFonts w:ascii="Arial" w:hAnsi="Arial" w:cs="Arial"/>
          <w:b/>
          <w:i/>
          <w:color w:val="2E74B5" w:themeColor="accent1" w:themeShade="BF"/>
          <w:sz w:val="16"/>
          <w:szCs w:val="16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"/>
        <w:gridCol w:w="9497"/>
      </w:tblGrid>
      <w:tr w:rsidR="00D841E0" w:rsidRPr="0097376D" w14:paraId="09698BCF" w14:textId="77777777" w:rsidTr="00121485">
        <w:trPr>
          <w:trHeight w:val="420"/>
        </w:trPr>
        <w:tc>
          <w:tcPr>
            <w:tcW w:w="4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372BED" w14:textId="77777777" w:rsidR="00D841E0" w:rsidRPr="0097376D" w:rsidRDefault="00D841E0" w:rsidP="00121485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a.</w:t>
            </w:r>
          </w:p>
        </w:tc>
        <w:tc>
          <w:tcPr>
            <w:tcW w:w="94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D022F" w14:textId="2ADB4311" w:rsidR="00D841E0" w:rsidRPr="0097376D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 </w:t>
            </w:r>
            <w:r w:rsidR="009B53FA">
              <w:rPr>
                <w:rFonts w:ascii="Arial" w:hAnsi="Arial" w:cs="Arial"/>
                <w:color w:val="2E74B5" w:themeColor="accent1" w:themeShade="BF"/>
              </w:rPr>
              <w:t xml:space="preserve">Ambiente econômico </w:t>
            </w:r>
          </w:p>
        </w:tc>
      </w:tr>
      <w:tr w:rsidR="00D841E0" w:rsidRPr="0097376D" w14:paraId="333E4277" w14:textId="77777777" w:rsidTr="00121485">
        <w:trPr>
          <w:trHeight w:val="380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2549A9" w14:textId="77777777" w:rsidR="00D841E0" w:rsidRPr="0097376D" w:rsidRDefault="00D841E0" w:rsidP="00121485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b.</w:t>
            </w:r>
          </w:p>
        </w:tc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9A7A" w14:textId="28CC7C36" w:rsidR="00D841E0" w:rsidRPr="0097376D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 </w:t>
            </w:r>
            <w:r w:rsidR="009B53FA">
              <w:rPr>
                <w:rFonts w:ascii="Arial" w:hAnsi="Arial" w:cs="Arial"/>
                <w:color w:val="2E74B5" w:themeColor="accent1" w:themeShade="BF"/>
              </w:rPr>
              <w:t xml:space="preserve">Risco tecnológico </w:t>
            </w:r>
          </w:p>
        </w:tc>
      </w:tr>
    </w:tbl>
    <w:p w14:paraId="1F359A4E" w14:textId="77777777" w:rsidR="00562A31" w:rsidRPr="00562A31" w:rsidRDefault="00562A31" w:rsidP="00D841E0">
      <w:pPr>
        <w:pStyle w:val="Recuodecorpodetexto2"/>
        <w:ind w:left="0"/>
        <w:rPr>
          <w:rFonts w:ascii="Arial" w:hAnsi="Arial" w:cs="Arial"/>
        </w:rPr>
      </w:pPr>
    </w:p>
    <w:p w14:paraId="2B0A1D0C" w14:textId="4039C181" w:rsidR="00A05886" w:rsidRDefault="00762A6B" w:rsidP="00D841E0">
      <w:pPr>
        <w:pStyle w:val="Recuodecorpodetexto2"/>
        <w:ind w:left="0"/>
        <w:rPr>
          <w:rFonts w:ascii="Arial" w:hAnsi="Arial" w:cs="Arial"/>
          <w:bCs/>
          <w:i/>
          <w:color w:val="2E74B5" w:themeColor="accent1" w:themeShade="BF"/>
        </w:rPr>
      </w:pPr>
      <w:r w:rsidRPr="00762A6B">
        <w:rPr>
          <w:rFonts w:ascii="Arial" w:hAnsi="Arial" w:cs="Arial"/>
          <w:bCs/>
          <w:i/>
          <w:color w:val="2E74B5" w:themeColor="accent1" w:themeShade="BF"/>
        </w:rPr>
        <w:t>Para concluir a dinâmica</w:t>
      </w:r>
      <w:r w:rsidR="00A05886">
        <w:rPr>
          <w:rFonts w:ascii="Arial" w:hAnsi="Arial" w:cs="Arial"/>
          <w:bCs/>
          <w:i/>
          <w:color w:val="2E74B5" w:themeColor="accent1" w:themeShade="BF"/>
        </w:rPr>
        <w:t>, o</w:t>
      </w:r>
      <w:r w:rsidR="00A05886" w:rsidRPr="00CC1B1F">
        <w:rPr>
          <w:rFonts w:ascii="Arial" w:hAnsi="Arial" w:cs="Arial"/>
          <w:bCs/>
          <w:i/>
          <w:color w:val="2E74B5" w:themeColor="accent1" w:themeShade="BF"/>
        </w:rPr>
        <w:t xml:space="preserve">s impulsores e restritores identificados pelos grupos serão priorizados </w:t>
      </w:r>
      <w:r w:rsidR="00A05886">
        <w:rPr>
          <w:rFonts w:ascii="Arial" w:hAnsi="Arial" w:cs="Arial"/>
          <w:bCs/>
          <w:i/>
          <w:color w:val="2E74B5" w:themeColor="accent1" w:themeShade="BF"/>
        </w:rPr>
        <w:t xml:space="preserve">por todos, </w:t>
      </w:r>
      <w:r w:rsidR="00A05886" w:rsidRPr="00CC1B1F">
        <w:rPr>
          <w:rFonts w:ascii="Arial" w:hAnsi="Arial" w:cs="Arial"/>
          <w:bCs/>
          <w:i/>
          <w:color w:val="2E74B5" w:themeColor="accent1" w:themeShade="BF"/>
        </w:rPr>
        <w:t>segundo sua importância e o impacto que podem causar ao negócio, caso sejam perdidos ou se configurem</w:t>
      </w:r>
      <w:r w:rsidR="00A05886">
        <w:rPr>
          <w:rFonts w:ascii="Arial" w:hAnsi="Arial" w:cs="Arial"/>
          <w:bCs/>
          <w:i/>
          <w:color w:val="2E74B5" w:themeColor="accent1" w:themeShade="BF"/>
        </w:rPr>
        <w:t>.</w:t>
      </w:r>
    </w:p>
    <w:p w14:paraId="4A86994D" w14:textId="77777777" w:rsidR="00E902DE" w:rsidRPr="001D06AB" w:rsidRDefault="00E902DE" w:rsidP="00E902DE">
      <w:pPr>
        <w:tabs>
          <w:tab w:val="left" w:pos="-1701"/>
        </w:tabs>
        <w:jc w:val="both"/>
        <w:rPr>
          <w:rFonts w:ascii="Arial" w:hAnsi="Arial" w:cs="Arial"/>
          <w:bCs/>
          <w:iCs/>
          <w:color w:val="000000" w:themeColor="text1"/>
        </w:rPr>
      </w:pPr>
    </w:p>
    <w:p w14:paraId="28B3E987" w14:textId="77777777" w:rsidR="00E902DE" w:rsidRPr="001D06AB" w:rsidRDefault="00E902DE" w:rsidP="00E902DE">
      <w:pPr>
        <w:tabs>
          <w:tab w:val="left" w:pos="-1701"/>
        </w:tabs>
        <w:jc w:val="both"/>
        <w:rPr>
          <w:rFonts w:ascii="Arial" w:hAnsi="Arial" w:cs="Arial"/>
          <w:bCs/>
          <w:iCs/>
          <w:color w:val="000000" w:themeColor="text1"/>
        </w:rPr>
      </w:pPr>
    </w:p>
    <w:p w14:paraId="1912AF9F" w14:textId="77777777" w:rsidR="00E902DE" w:rsidRDefault="00E902DE" w:rsidP="00E902DE">
      <w:pPr>
        <w:tabs>
          <w:tab w:val="left" w:pos="-1701"/>
        </w:tabs>
        <w:jc w:val="both"/>
        <w:rPr>
          <w:rFonts w:ascii="Arial" w:hAnsi="Arial" w:cs="Arial"/>
          <w:bCs/>
          <w:iCs/>
          <w:color w:val="000000" w:themeColor="text1"/>
        </w:rPr>
      </w:pPr>
    </w:p>
    <w:p w14:paraId="7A4DAF44" w14:textId="77777777" w:rsidR="00406653" w:rsidRDefault="00406653" w:rsidP="00E902DE">
      <w:pPr>
        <w:tabs>
          <w:tab w:val="left" w:pos="-1701"/>
        </w:tabs>
        <w:jc w:val="both"/>
        <w:rPr>
          <w:rFonts w:ascii="Arial" w:hAnsi="Arial" w:cs="Arial"/>
          <w:bCs/>
          <w:iCs/>
          <w:color w:val="000000" w:themeColor="text1"/>
        </w:rPr>
      </w:pPr>
    </w:p>
    <w:p w14:paraId="574EFD32" w14:textId="77777777" w:rsidR="00406653" w:rsidRDefault="00406653" w:rsidP="00E902DE">
      <w:pPr>
        <w:tabs>
          <w:tab w:val="left" w:pos="-1701"/>
        </w:tabs>
        <w:jc w:val="both"/>
        <w:rPr>
          <w:rFonts w:ascii="Arial" w:hAnsi="Arial" w:cs="Arial"/>
          <w:bCs/>
          <w:iCs/>
          <w:color w:val="000000" w:themeColor="text1"/>
        </w:rPr>
      </w:pPr>
    </w:p>
    <w:p w14:paraId="181AABDB" w14:textId="77777777" w:rsidR="00406653" w:rsidRDefault="00406653" w:rsidP="00E902DE">
      <w:pPr>
        <w:tabs>
          <w:tab w:val="left" w:pos="-1701"/>
        </w:tabs>
        <w:jc w:val="both"/>
        <w:rPr>
          <w:rFonts w:ascii="Arial" w:hAnsi="Arial" w:cs="Arial"/>
          <w:bCs/>
          <w:iCs/>
          <w:color w:val="000000" w:themeColor="text1"/>
        </w:rPr>
      </w:pPr>
    </w:p>
    <w:p w14:paraId="137F5DA7" w14:textId="77777777" w:rsidR="009D2EBA" w:rsidRDefault="009D2EBA" w:rsidP="00E902DE">
      <w:pPr>
        <w:tabs>
          <w:tab w:val="left" w:pos="-1701"/>
        </w:tabs>
        <w:jc w:val="both"/>
        <w:rPr>
          <w:rFonts w:ascii="Arial" w:hAnsi="Arial" w:cs="Arial"/>
          <w:bCs/>
          <w:iCs/>
          <w:color w:val="000000" w:themeColor="text1"/>
        </w:rPr>
      </w:pPr>
    </w:p>
    <w:p w14:paraId="4B930E09" w14:textId="77777777" w:rsidR="009D2EBA" w:rsidRDefault="009D2EBA" w:rsidP="00E902DE">
      <w:pPr>
        <w:tabs>
          <w:tab w:val="left" w:pos="-1701"/>
        </w:tabs>
        <w:jc w:val="both"/>
        <w:rPr>
          <w:rFonts w:ascii="Arial" w:hAnsi="Arial" w:cs="Arial"/>
          <w:bCs/>
          <w:iCs/>
          <w:color w:val="000000" w:themeColor="text1"/>
        </w:rPr>
      </w:pPr>
    </w:p>
    <w:p w14:paraId="643E6CDA" w14:textId="77777777" w:rsidR="009D2EBA" w:rsidRDefault="009D2EBA" w:rsidP="00E902DE">
      <w:pPr>
        <w:tabs>
          <w:tab w:val="left" w:pos="-1701"/>
        </w:tabs>
        <w:jc w:val="both"/>
        <w:rPr>
          <w:rFonts w:ascii="Arial" w:hAnsi="Arial" w:cs="Arial"/>
          <w:bCs/>
          <w:iCs/>
          <w:color w:val="000000" w:themeColor="text1"/>
        </w:rPr>
      </w:pPr>
    </w:p>
    <w:p w14:paraId="1CE8D2DD" w14:textId="77777777" w:rsidR="009D2EBA" w:rsidRDefault="009D2EBA" w:rsidP="00E902DE">
      <w:pPr>
        <w:tabs>
          <w:tab w:val="left" w:pos="-1701"/>
        </w:tabs>
        <w:jc w:val="both"/>
        <w:rPr>
          <w:rFonts w:ascii="Arial" w:hAnsi="Arial" w:cs="Arial"/>
          <w:bCs/>
          <w:iCs/>
          <w:color w:val="000000" w:themeColor="text1"/>
        </w:rPr>
      </w:pPr>
    </w:p>
    <w:p w14:paraId="6045E016" w14:textId="77777777" w:rsidR="009D2EBA" w:rsidRDefault="009D2EBA" w:rsidP="00E902DE">
      <w:pPr>
        <w:tabs>
          <w:tab w:val="left" w:pos="-1701"/>
        </w:tabs>
        <w:jc w:val="both"/>
        <w:rPr>
          <w:rFonts w:ascii="Arial" w:hAnsi="Arial" w:cs="Arial"/>
          <w:bCs/>
          <w:iCs/>
          <w:color w:val="000000" w:themeColor="text1"/>
        </w:rPr>
      </w:pPr>
    </w:p>
    <w:p w14:paraId="344E9AD0" w14:textId="77777777" w:rsidR="00406653" w:rsidRPr="001D06AB" w:rsidRDefault="00406653" w:rsidP="00E902DE">
      <w:pPr>
        <w:tabs>
          <w:tab w:val="left" w:pos="-1701"/>
        </w:tabs>
        <w:jc w:val="both"/>
        <w:rPr>
          <w:rFonts w:ascii="Arial" w:hAnsi="Arial" w:cs="Arial"/>
          <w:bCs/>
          <w:iCs/>
          <w:color w:val="000000" w:themeColor="text1"/>
        </w:rPr>
      </w:pPr>
    </w:p>
    <w:p w14:paraId="7CE8167D" w14:textId="77777777" w:rsidR="00E902DE" w:rsidRDefault="00E902DE" w:rsidP="00E902DE">
      <w:pPr>
        <w:tabs>
          <w:tab w:val="left" w:pos="-1701"/>
        </w:tabs>
        <w:jc w:val="both"/>
        <w:rPr>
          <w:rFonts w:ascii="Arial" w:hAnsi="Arial" w:cs="Arial"/>
          <w:bCs/>
          <w:iCs/>
          <w:color w:val="000000" w:themeColor="text1"/>
        </w:rPr>
      </w:pPr>
    </w:p>
    <w:p w14:paraId="6EB3AE4C" w14:textId="77777777" w:rsidR="00E902DE" w:rsidRDefault="00E902DE" w:rsidP="00E902DE">
      <w:pPr>
        <w:tabs>
          <w:tab w:val="left" w:pos="-1701"/>
        </w:tabs>
        <w:jc w:val="both"/>
        <w:rPr>
          <w:rFonts w:ascii="Arial" w:hAnsi="Arial" w:cs="Arial"/>
          <w:bCs/>
          <w:iCs/>
          <w:color w:val="000000" w:themeColor="text1"/>
        </w:rPr>
      </w:pPr>
    </w:p>
    <w:p w14:paraId="05F2B140" w14:textId="3C6CC0C0" w:rsidR="00E902DE" w:rsidRPr="00700CB6" w:rsidRDefault="00700CB6" w:rsidP="00700CB6">
      <w:pPr>
        <w:jc w:val="both"/>
        <w:rPr>
          <w:rFonts w:ascii="Arial" w:hAnsi="Arial" w:cs="Arial"/>
          <w:i/>
          <w:color w:val="2E74B5" w:themeColor="accent1" w:themeShade="BF"/>
        </w:rPr>
      </w:pPr>
      <w:r w:rsidRPr="00700CB6">
        <w:rPr>
          <w:rFonts w:ascii="Arial" w:hAnsi="Arial" w:cs="Arial"/>
          <w:b/>
          <w:i/>
          <w:color w:val="2E74B5" w:themeColor="accent1" w:themeShade="BF"/>
        </w:rPr>
        <w:t xml:space="preserve">As </w:t>
      </w:r>
      <w:r w:rsidRPr="00700CB6">
        <w:rPr>
          <w:rFonts w:ascii="Arial" w:hAnsi="Arial" w:cs="Arial"/>
          <w:b/>
          <w:i/>
          <w:color w:val="000000" w:themeColor="text1"/>
        </w:rPr>
        <w:t>Dinâmicas 4</w:t>
      </w:r>
      <w:r w:rsidR="001A6D46">
        <w:rPr>
          <w:rFonts w:ascii="Arial" w:hAnsi="Arial" w:cs="Arial"/>
          <w:i/>
          <w:color w:val="2E74B5" w:themeColor="accent1" w:themeShade="BF"/>
        </w:rPr>
        <w:t xml:space="preserve"> e</w:t>
      </w:r>
      <w:r w:rsidRPr="00700CB6">
        <w:rPr>
          <w:rFonts w:ascii="Arial" w:hAnsi="Arial" w:cs="Arial"/>
          <w:b/>
          <w:i/>
          <w:color w:val="000000" w:themeColor="text1"/>
        </w:rPr>
        <w:t xml:space="preserve"> 5</w:t>
      </w:r>
      <w:r w:rsidRPr="00700CB6">
        <w:rPr>
          <w:rFonts w:ascii="Arial" w:hAnsi="Arial" w:cs="Arial"/>
          <w:i/>
          <w:color w:val="2E74B5" w:themeColor="accent1" w:themeShade="BF"/>
        </w:rPr>
        <w:t>, para determinação do</w:t>
      </w:r>
      <w:r w:rsidRPr="00700CB6">
        <w:rPr>
          <w:rFonts w:ascii="Arial" w:hAnsi="Arial" w:cs="Arial"/>
          <w:b/>
          <w:i/>
          <w:color w:val="2E74B5" w:themeColor="accent1" w:themeShade="BF"/>
        </w:rPr>
        <w:t xml:space="preserve"> </w:t>
      </w:r>
      <w:r w:rsidRPr="00700CB6">
        <w:rPr>
          <w:rFonts w:ascii="Arial" w:hAnsi="Arial" w:cs="Arial"/>
          <w:b/>
          <w:i/>
          <w:color w:val="000000" w:themeColor="text1"/>
        </w:rPr>
        <w:t>propósito</w:t>
      </w:r>
      <w:r w:rsidR="001A6D46">
        <w:rPr>
          <w:rFonts w:ascii="Arial" w:hAnsi="Arial" w:cs="Arial"/>
          <w:i/>
          <w:color w:val="2E74B5" w:themeColor="accent1" w:themeShade="BF"/>
        </w:rPr>
        <w:t xml:space="preserve"> e</w:t>
      </w:r>
      <w:r w:rsidRPr="00700CB6">
        <w:rPr>
          <w:rFonts w:ascii="Arial" w:hAnsi="Arial" w:cs="Arial"/>
          <w:i/>
          <w:color w:val="2E74B5" w:themeColor="accent1" w:themeShade="BF"/>
        </w:rPr>
        <w:t xml:space="preserve"> identificação de </w:t>
      </w:r>
      <w:r w:rsidRPr="00700CB6">
        <w:rPr>
          <w:rFonts w:ascii="Arial" w:hAnsi="Arial" w:cs="Arial"/>
          <w:b/>
          <w:i/>
          <w:color w:val="000000" w:themeColor="text1"/>
        </w:rPr>
        <w:t>forças do mercado</w:t>
      </w:r>
      <w:r w:rsidRPr="00700CB6">
        <w:rPr>
          <w:rFonts w:ascii="Arial" w:hAnsi="Arial" w:cs="Arial"/>
          <w:i/>
          <w:color w:val="2E74B5" w:themeColor="accent1" w:themeShade="BF"/>
        </w:rPr>
        <w:t>, já foram realizadas em sala.</w:t>
      </w:r>
    </w:p>
    <w:sectPr w:rsidR="00E902DE" w:rsidRPr="00700CB6" w:rsidSect="00D94D4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098" w:right="680" w:bottom="680" w:left="1418" w:header="1134" w:footer="79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9CA7" w14:textId="77777777" w:rsidR="00224776" w:rsidRDefault="00224776">
      <w:r>
        <w:separator/>
      </w:r>
    </w:p>
  </w:endnote>
  <w:endnote w:type="continuationSeparator" w:id="0">
    <w:p w14:paraId="6410C98B" w14:textId="77777777" w:rsidR="00224776" w:rsidRDefault="00224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B3CF9" w14:textId="77777777" w:rsidR="00CB5CC8" w:rsidRDefault="00CB5CC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CAF050F" w14:textId="77777777" w:rsidR="00CB5CC8" w:rsidRDefault="00CB5CC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5338" w14:textId="312EC8DD" w:rsidR="00CB5CC8" w:rsidRPr="00B26413" w:rsidRDefault="00CB5CC8" w:rsidP="002A0001">
    <w:pPr>
      <w:pStyle w:val="Rodap"/>
      <w:tabs>
        <w:tab w:val="clear" w:pos="8838"/>
        <w:tab w:val="right" w:pos="8931"/>
        <w:tab w:val="left" w:pos="10915"/>
      </w:tabs>
      <w:ind w:right="-30"/>
      <w:rPr>
        <w:rFonts w:ascii="Arial" w:hAnsi="Arial" w:cs="Arial"/>
        <w:sz w:val="18"/>
        <w:szCs w:val="18"/>
      </w:rPr>
    </w:pPr>
    <w:r w:rsidRPr="00B26413"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3126F4" wp14:editId="094F54F6">
              <wp:simplePos x="0" y="0"/>
              <wp:positionH relativeFrom="column">
                <wp:posOffset>-4318</wp:posOffset>
              </wp:positionH>
              <wp:positionV relativeFrom="paragraph">
                <wp:posOffset>-16129</wp:posOffset>
              </wp:positionV>
              <wp:extent cx="6245352" cy="0"/>
              <wp:effectExtent l="0" t="0" r="28575" b="25400"/>
              <wp:wrapNone/>
              <wp:docPr id="5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45352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oel="http://schemas.microsoft.com/office/2019/extlst">
          <w:pict>
            <v:line w14:anchorId="6BDF0F34" id="Line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-1.2pt" to="491.4pt,-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" strokeweight=".5pt">
              <v:stroke startarrowwidth="narrow" startarrowlength="short" endarrowwidth="narrow" endarrowlength="short"/>
              <v:shadow opacity="49150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0B207" w14:textId="022D05A6" w:rsidR="00147785" w:rsidRDefault="00147785">
    <w:pPr>
      <w:pStyle w:val="Rodap"/>
    </w:pPr>
    <w:r w:rsidRPr="00B26413"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3E5A85" wp14:editId="3723500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45352" cy="0"/>
              <wp:effectExtent l="0" t="0" r="28575" b="25400"/>
              <wp:wrapNone/>
              <wp:docPr id="1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45352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2402642" id="Line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91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" strokeweight=".5pt">
              <v:stroke startarrowwidth="narrow" startarrowlength="short" endarrowwidth="narrow" endarrowlength="short"/>
              <v:shadow color="black" opacity="49150f" offset=".74833mm,.74833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24A3F" w14:textId="77777777" w:rsidR="00224776" w:rsidRDefault="00224776">
      <w:r>
        <w:separator/>
      </w:r>
    </w:p>
  </w:footnote>
  <w:footnote w:type="continuationSeparator" w:id="0">
    <w:p w14:paraId="4E5FCC56" w14:textId="77777777" w:rsidR="00224776" w:rsidRDefault="00224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D974" w14:textId="407FDC20" w:rsidR="00CB5CC8" w:rsidRPr="007C3896" w:rsidRDefault="001A0D47">
    <w:pPr>
      <w:pStyle w:val="Cabealho"/>
      <w:tabs>
        <w:tab w:val="clear" w:pos="4419"/>
        <w:tab w:val="clear" w:pos="8838"/>
        <w:tab w:val="right" w:pos="-1701"/>
      </w:tabs>
      <w:jc w:val="both"/>
      <w:rPr>
        <w:rFonts w:ascii="Arial" w:hAnsi="Arial" w:cs="Arial"/>
        <w:color w:val="000000" w:themeColor="text1"/>
        <w:sz w:val="28"/>
        <w:szCs w:val="28"/>
      </w:rPr>
    </w:pPr>
    <w:r w:rsidRPr="00B94831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AC6478F" wp14:editId="2D595756">
              <wp:simplePos x="0" y="0"/>
              <wp:positionH relativeFrom="column">
                <wp:posOffset>5067790</wp:posOffset>
              </wp:positionH>
              <wp:positionV relativeFrom="paragraph">
                <wp:posOffset>-635</wp:posOffset>
              </wp:positionV>
              <wp:extent cx="1203181" cy="188845"/>
              <wp:effectExtent l="0" t="0" r="3810" b="1905"/>
              <wp:wrapNone/>
              <wp:docPr id="1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181" cy="188845"/>
                        <a:chOff x="0" y="0"/>
                        <a:chExt cx="902386" cy="141765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5385"/>
                          <a:ext cx="469813" cy="1263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Picture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64892" y="0"/>
                          <a:ext cx="337494" cy="1370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00B78593" id="Group 7" o:spid="_x0000_s1026" style="position:absolute;margin-left:399.05pt;margin-top:-.05pt;width:94.75pt;height:14.85pt;z-index:251660288" coordsize="9023,14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OrvZx8UkAAPFJAAAUAAAAZHJzL21lZGlhL2ltYWdlMi5wbmeJUE5HDQoa&#10;CgAAAA1JSERSAAAD6AAAAZYIBgAAAOsUqXwAAAAZdEVYdFNvZnR3YXJlAEFkb2JlIEltYWdlUmVh&#10;ZHlxyWU8AABJk0lEQVR42uzdB3gU1frH8QlSkpDsbkInlADSVFQExI4KVqqAgEiRpgiigvReBIQQ&#10;ELggivSOoDQ7iteKvSOgNAEVIWHTCJLd+H8PGfx7UVqS3Z2Z8/08z/soXK/ZeXcW88s5c17D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" o:spid="_x0000_s1027" type="#_x0000_t75" style="position:absolute;top:153;width:4698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">
                <v:imagedata r:id="rId3" o:title=""/>
              </v:shape>
              <v:shape id="Picture 9" o:spid="_x0000_s1028" type="#_x0000_t75" style="position:absolute;left:5648;width:3375;height:1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">
                <v:imagedata r:id="rId4" o:title=""/>
              </v:shape>
            </v:group>
          </w:pict>
        </mc:Fallback>
      </mc:AlternateContent>
    </w:r>
    <w:r w:rsidR="00CB5CC8" w:rsidRPr="00AB0814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2AF9A2" wp14:editId="2235117A">
              <wp:simplePos x="0" y="0"/>
              <wp:positionH relativeFrom="column">
                <wp:posOffset>-3175</wp:posOffset>
              </wp:positionH>
              <wp:positionV relativeFrom="paragraph">
                <wp:posOffset>252730</wp:posOffset>
              </wp:positionV>
              <wp:extent cx="6252210" cy="0"/>
              <wp:effectExtent l="0" t="0" r="21590" b="25400"/>
              <wp:wrapNone/>
              <wp:docPr id="5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5221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oel="http://schemas.microsoft.com/office/2019/extlst">
          <w:pict>
            <v:line w14:anchorId="5FDCAF7F" id="Line 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9.9pt" to="492.05pt,1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" strokeweight=".5pt">
              <v:stroke startarrowwidth="narrow" startarrowlength="short" endarrowwidth="narrow" endarrowlength="short"/>
              <v:shadow opacity="49150f"/>
            </v:line>
          </w:pict>
        </mc:Fallback>
      </mc:AlternateContent>
    </w:r>
    <w:r w:rsidR="00207E16">
      <w:rPr>
        <w:rFonts w:ascii="Arial" w:hAnsi="Arial" w:cs="Arial"/>
        <w:b/>
        <w:color w:val="7F7F7F" w:themeColor="text1" w:themeTint="80"/>
        <w:sz w:val="28"/>
        <w:szCs w:val="28"/>
      </w:rPr>
      <w:t>Strategic Thinking for Busines</w:t>
    </w:r>
    <w:r w:rsidR="00EE5E17" w:rsidRPr="00EE5E17">
      <w:rPr>
        <w:rFonts w:ascii="Arial" w:hAnsi="Arial" w:cs="Arial"/>
        <w:b/>
        <w:color w:val="7F7F7F" w:themeColor="text1" w:themeTint="80"/>
        <w:sz w:val="28"/>
        <w:szCs w:val="28"/>
      </w:rPr>
      <w:t>s</w:t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713287">
      <w:rPr>
        <w:rFonts w:ascii="Arial" w:hAnsi="Arial" w:cs="Arial"/>
        <w:color w:val="000000" w:themeColor="text1"/>
        <w:sz w:val="28"/>
        <w:szCs w:val="28"/>
      </w:rPr>
      <w:tab/>
    </w:r>
    <w:r w:rsidR="00207E16">
      <w:rPr>
        <w:rFonts w:ascii="Arial" w:hAnsi="Arial" w:cs="Arial"/>
        <w:color w:val="000000" w:themeColor="text1"/>
        <w:sz w:val="28"/>
        <w:szCs w:val="28"/>
      </w:rPr>
      <w:tab/>
    </w:r>
    <w:r w:rsidR="00207E16">
      <w:rPr>
        <w:rFonts w:ascii="Arial" w:hAnsi="Arial" w:cs="Arial"/>
        <w:color w:val="000000" w:themeColor="text1"/>
        <w:sz w:val="28"/>
        <w:szCs w:val="28"/>
      </w:rPr>
      <w:tab/>
      <w:t xml:space="preserve">     </w:t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229E" w14:textId="77777777" w:rsidR="00147785" w:rsidRPr="007C3896" w:rsidRDefault="00147785" w:rsidP="00147785">
    <w:pPr>
      <w:pStyle w:val="Cabealho"/>
      <w:tabs>
        <w:tab w:val="clear" w:pos="4419"/>
        <w:tab w:val="clear" w:pos="8838"/>
        <w:tab w:val="right" w:pos="-1701"/>
      </w:tabs>
      <w:jc w:val="both"/>
      <w:rPr>
        <w:rFonts w:ascii="Arial" w:hAnsi="Arial" w:cs="Arial"/>
        <w:color w:val="000000" w:themeColor="text1"/>
        <w:sz w:val="28"/>
        <w:szCs w:val="28"/>
      </w:rPr>
    </w:pPr>
    <w:r w:rsidRPr="00B94831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A8DE7FB" wp14:editId="41096745">
              <wp:simplePos x="0" y="0"/>
              <wp:positionH relativeFrom="column">
                <wp:posOffset>5067790</wp:posOffset>
              </wp:positionH>
              <wp:positionV relativeFrom="paragraph">
                <wp:posOffset>-635</wp:posOffset>
              </wp:positionV>
              <wp:extent cx="1203181" cy="188845"/>
              <wp:effectExtent l="0" t="0" r="3810" b="1905"/>
              <wp:wrapNone/>
              <wp:docPr id="3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181" cy="188845"/>
                        <a:chOff x="0" y="0"/>
                        <a:chExt cx="902386" cy="141765"/>
                      </a:xfrm>
                    </wpg:grpSpPr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5385"/>
                          <a:ext cx="469813" cy="1263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Picture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64892" y="0"/>
                          <a:ext cx="337494" cy="1370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308D1E50" id="Group 7" o:spid="_x0000_s1026" style="position:absolute;margin-left:399.05pt;margin-top:-.05pt;width:94.75pt;height:14.85pt;z-index:251663360" coordsize="9023,14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OrvZx8UkAAPFJAAAUAAAAZHJzL21lZGlhL2ltYWdlMi5wbmeJUE5HDQoa&#10;CgAAAA1JSERSAAAD6AAAAZYIBgAAAOsUqXwAAAAZdEVYdFNvZnR3YXJlAEFkb2JlIEltYWdlUmVh&#10;ZHlxyWU8AABJk0lEQVR42uzdB3gU1frH8QlSkpDsbkInlADSVFQExI4KVqqAgEiRpgiigvReBIQQ&#10;ELggivSOoDQ7iteKvSOgNAEVIWHTCJLd+H8PGfx7UVqS3Z2Z8/08z/soXK/ZeXcW88s5c17D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4" o:spid="_x0000_s1027" type="#_x0000_t75" style="position:absolute;top:153;width:4698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">
                <v:imagedata r:id="rId3" o:title=""/>
              </v:shape>
              <v:shape id="Picture 9" o:spid="_x0000_s1028" type="#_x0000_t75" style="position:absolute;left:5648;width:3375;height:1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">
                <v:imagedata r:id="rId4" o:title=""/>
              </v:shape>
            </v:group>
          </w:pict>
        </mc:Fallback>
      </mc:AlternateContent>
    </w:r>
    <w:r w:rsidRPr="00AB0814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CB88CD" wp14:editId="3B4BE5EF">
              <wp:simplePos x="0" y="0"/>
              <wp:positionH relativeFrom="column">
                <wp:posOffset>-3175</wp:posOffset>
              </wp:positionH>
              <wp:positionV relativeFrom="paragraph">
                <wp:posOffset>252730</wp:posOffset>
              </wp:positionV>
              <wp:extent cx="6252210" cy="0"/>
              <wp:effectExtent l="0" t="0" r="21590" b="2540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5221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0A1A6A1" id="Lin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9.9pt" to="492.0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" strokeweight=".5pt">
              <v:stroke startarrowwidth="narrow" startarrowlength="short" endarrowwidth="narrow" endarrowlength="short"/>
              <v:shadow color="black" opacity="49150f" offset=".74833mm,.74833mm"/>
            </v:line>
          </w:pict>
        </mc:Fallback>
      </mc:AlternateContent>
    </w:r>
    <w:r>
      <w:rPr>
        <w:rFonts w:ascii="Arial" w:hAnsi="Arial" w:cs="Arial"/>
        <w:b/>
        <w:color w:val="7F7F7F" w:themeColor="text1" w:themeTint="80"/>
        <w:sz w:val="28"/>
        <w:szCs w:val="28"/>
      </w:rPr>
      <w:t>Strategic Thinking for Busines</w:t>
    </w:r>
    <w:r w:rsidRPr="00EE5E17">
      <w:rPr>
        <w:rFonts w:ascii="Arial" w:hAnsi="Arial" w:cs="Arial"/>
        <w:b/>
        <w:color w:val="7F7F7F" w:themeColor="text1" w:themeTint="80"/>
        <w:sz w:val="28"/>
        <w:szCs w:val="28"/>
      </w:rPr>
      <w:t>s</w:t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  <w:t xml:space="preserve">     </w:t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  <w:t xml:space="preserve">     </w:t>
    </w:r>
  </w:p>
  <w:p w14:paraId="0588FD44" w14:textId="77777777" w:rsidR="00147785" w:rsidRDefault="0014778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B592A97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2" w15:restartNumberingAfterBreak="0">
    <w:nsid w:val="39B17BCC"/>
    <w:multiLevelType w:val="hybridMultilevel"/>
    <w:tmpl w:val="5158F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C36E8"/>
    <w:multiLevelType w:val="multilevel"/>
    <w:tmpl w:val="4DAE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9909AA"/>
    <w:multiLevelType w:val="hybridMultilevel"/>
    <w:tmpl w:val="BA82BC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11568"/>
    <w:multiLevelType w:val="hybridMultilevel"/>
    <w:tmpl w:val="D834E3FE"/>
    <w:lvl w:ilvl="0" w:tplc="4E28C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E8D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E7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F21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C2C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8A9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C01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4AE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3AB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851" w:hanging="284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EC"/>
    <w:rsid w:val="00001DDE"/>
    <w:rsid w:val="0000289D"/>
    <w:rsid w:val="00005116"/>
    <w:rsid w:val="00006F73"/>
    <w:rsid w:val="00007C49"/>
    <w:rsid w:val="00007D9B"/>
    <w:rsid w:val="0001558D"/>
    <w:rsid w:val="00016165"/>
    <w:rsid w:val="00016220"/>
    <w:rsid w:val="000164F5"/>
    <w:rsid w:val="00017228"/>
    <w:rsid w:val="00017348"/>
    <w:rsid w:val="00017480"/>
    <w:rsid w:val="00017ADD"/>
    <w:rsid w:val="000202DE"/>
    <w:rsid w:val="00022197"/>
    <w:rsid w:val="000234E8"/>
    <w:rsid w:val="00023754"/>
    <w:rsid w:val="000238C0"/>
    <w:rsid w:val="00023A5A"/>
    <w:rsid w:val="000249F3"/>
    <w:rsid w:val="00024F8F"/>
    <w:rsid w:val="000264EA"/>
    <w:rsid w:val="00031031"/>
    <w:rsid w:val="000323FC"/>
    <w:rsid w:val="000327F0"/>
    <w:rsid w:val="000331C2"/>
    <w:rsid w:val="00033EFD"/>
    <w:rsid w:val="000342A6"/>
    <w:rsid w:val="00035B15"/>
    <w:rsid w:val="00037AAA"/>
    <w:rsid w:val="00042E41"/>
    <w:rsid w:val="000436A0"/>
    <w:rsid w:val="0004421A"/>
    <w:rsid w:val="000442DD"/>
    <w:rsid w:val="000457FB"/>
    <w:rsid w:val="00045BE6"/>
    <w:rsid w:val="000477B7"/>
    <w:rsid w:val="0005202F"/>
    <w:rsid w:val="0005244A"/>
    <w:rsid w:val="000526E8"/>
    <w:rsid w:val="00052EE1"/>
    <w:rsid w:val="0005319E"/>
    <w:rsid w:val="000535EA"/>
    <w:rsid w:val="0005386C"/>
    <w:rsid w:val="000539DB"/>
    <w:rsid w:val="00054852"/>
    <w:rsid w:val="000575F6"/>
    <w:rsid w:val="000578A7"/>
    <w:rsid w:val="000607C7"/>
    <w:rsid w:val="000621E1"/>
    <w:rsid w:val="0006644C"/>
    <w:rsid w:val="000676F1"/>
    <w:rsid w:val="00070F91"/>
    <w:rsid w:val="00071F86"/>
    <w:rsid w:val="000726E9"/>
    <w:rsid w:val="00073848"/>
    <w:rsid w:val="00073C3A"/>
    <w:rsid w:val="0007625F"/>
    <w:rsid w:val="00077002"/>
    <w:rsid w:val="00077944"/>
    <w:rsid w:val="00077B88"/>
    <w:rsid w:val="00077E9C"/>
    <w:rsid w:val="000802D1"/>
    <w:rsid w:val="00080EE3"/>
    <w:rsid w:val="000816AF"/>
    <w:rsid w:val="000816C0"/>
    <w:rsid w:val="00081FBC"/>
    <w:rsid w:val="000827F3"/>
    <w:rsid w:val="00082E73"/>
    <w:rsid w:val="00083323"/>
    <w:rsid w:val="00084681"/>
    <w:rsid w:val="00085199"/>
    <w:rsid w:val="0008539A"/>
    <w:rsid w:val="000858AC"/>
    <w:rsid w:val="00086485"/>
    <w:rsid w:val="000867EE"/>
    <w:rsid w:val="00086896"/>
    <w:rsid w:val="00086B2B"/>
    <w:rsid w:val="00086D4C"/>
    <w:rsid w:val="00087822"/>
    <w:rsid w:val="00093DCB"/>
    <w:rsid w:val="000A312B"/>
    <w:rsid w:val="000A3539"/>
    <w:rsid w:val="000A4086"/>
    <w:rsid w:val="000A4197"/>
    <w:rsid w:val="000A586A"/>
    <w:rsid w:val="000A77EB"/>
    <w:rsid w:val="000B1767"/>
    <w:rsid w:val="000B2819"/>
    <w:rsid w:val="000B2BB9"/>
    <w:rsid w:val="000B55B6"/>
    <w:rsid w:val="000B63E4"/>
    <w:rsid w:val="000B65EF"/>
    <w:rsid w:val="000B7A06"/>
    <w:rsid w:val="000C04D0"/>
    <w:rsid w:val="000C3B78"/>
    <w:rsid w:val="000C6263"/>
    <w:rsid w:val="000C7831"/>
    <w:rsid w:val="000D1889"/>
    <w:rsid w:val="000D58D6"/>
    <w:rsid w:val="000E12A4"/>
    <w:rsid w:val="000E21DA"/>
    <w:rsid w:val="000E32D1"/>
    <w:rsid w:val="000E41B1"/>
    <w:rsid w:val="000E544B"/>
    <w:rsid w:val="000E6035"/>
    <w:rsid w:val="000E66BE"/>
    <w:rsid w:val="000E6F89"/>
    <w:rsid w:val="000F01E8"/>
    <w:rsid w:val="000F1A5B"/>
    <w:rsid w:val="000F1CBE"/>
    <w:rsid w:val="000F3FD3"/>
    <w:rsid w:val="000F4B93"/>
    <w:rsid w:val="000F7504"/>
    <w:rsid w:val="001009EB"/>
    <w:rsid w:val="00102103"/>
    <w:rsid w:val="00104254"/>
    <w:rsid w:val="001047B5"/>
    <w:rsid w:val="00110757"/>
    <w:rsid w:val="001108E6"/>
    <w:rsid w:val="00110A89"/>
    <w:rsid w:val="0011122E"/>
    <w:rsid w:val="00112E87"/>
    <w:rsid w:val="00113490"/>
    <w:rsid w:val="001150BA"/>
    <w:rsid w:val="001168FE"/>
    <w:rsid w:val="00117FCE"/>
    <w:rsid w:val="0012101A"/>
    <w:rsid w:val="0012317C"/>
    <w:rsid w:val="001238EB"/>
    <w:rsid w:val="00123F8A"/>
    <w:rsid w:val="001253A7"/>
    <w:rsid w:val="00126087"/>
    <w:rsid w:val="001262CF"/>
    <w:rsid w:val="00126871"/>
    <w:rsid w:val="00127192"/>
    <w:rsid w:val="00130F45"/>
    <w:rsid w:val="00131EA7"/>
    <w:rsid w:val="0013358F"/>
    <w:rsid w:val="0013401D"/>
    <w:rsid w:val="001347ED"/>
    <w:rsid w:val="001357EF"/>
    <w:rsid w:val="00136C43"/>
    <w:rsid w:val="00141B5F"/>
    <w:rsid w:val="00141BB6"/>
    <w:rsid w:val="00142F7A"/>
    <w:rsid w:val="00144AB2"/>
    <w:rsid w:val="0014533E"/>
    <w:rsid w:val="00147785"/>
    <w:rsid w:val="001478F7"/>
    <w:rsid w:val="001508CA"/>
    <w:rsid w:val="0015253C"/>
    <w:rsid w:val="00153DC7"/>
    <w:rsid w:val="0015460C"/>
    <w:rsid w:val="00154CE8"/>
    <w:rsid w:val="00155953"/>
    <w:rsid w:val="00155AE8"/>
    <w:rsid w:val="001570A5"/>
    <w:rsid w:val="00161703"/>
    <w:rsid w:val="001626F4"/>
    <w:rsid w:val="001635A5"/>
    <w:rsid w:val="00163C3B"/>
    <w:rsid w:val="001644A8"/>
    <w:rsid w:val="00164CCC"/>
    <w:rsid w:val="001661DF"/>
    <w:rsid w:val="001679F2"/>
    <w:rsid w:val="00167D64"/>
    <w:rsid w:val="001702CC"/>
    <w:rsid w:val="0017046C"/>
    <w:rsid w:val="00170F57"/>
    <w:rsid w:val="001712DF"/>
    <w:rsid w:val="00171BA9"/>
    <w:rsid w:val="00171F3D"/>
    <w:rsid w:val="00172C5C"/>
    <w:rsid w:val="00172FA9"/>
    <w:rsid w:val="00173FD7"/>
    <w:rsid w:val="00173FEE"/>
    <w:rsid w:val="001743FE"/>
    <w:rsid w:val="00174B84"/>
    <w:rsid w:val="00176144"/>
    <w:rsid w:val="00176EAF"/>
    <w:rsid w:val="001774DD"/>
    <w:rsid w:val="00177F79"/>
    <w:rsid w:val="00181988"/>
    <w:rsid w:val="00181C4F"/>
    <w:rsid w:val="00181D74"/>
    <w:rsid w:val="00182AD4"/>
    <w:rsid w:val="001833D9"/>
    <w:rsid w:val="00183654"/>
    <w:rsid w:val="001836A1"/>
    <w:rsid w:val="001836DD"/>
    <w:rsid w:val="00183D20"/>
    <w:rsid w:val="00183DCA"/>
    <w:rsid w:val="00184579"/>
    <w:rsid w:val="001845D8"/>
    <w:rsid w:val="00184E70"/>
    <w:rsid w:val="00184FE0"/>
    <w:rsid w:val="00185C5B"/>
    <w:rsid w:val="001863CF"/>
    <w:rsid w:val="00187345"/>
    <w:rsid w:val="00187BEE"/>
    <w:rsid w:val="00187D1B"/>
    <w:rsid w:val="00190026"/>
    <w:rsid w:val="001939CC"/>
    <w:rsid w:val="00194440"/>
    <w:rsid w:val="00196C9E"/>
    <w:rsid w:val="00197056"/>
    <w:rsid w:val="00197EAA"/>
    <w:rsid w:val="001A0C33"/>
    <w:rsid w:val="001A0D47"/>
    <w:rsid w:val="001A1294"/>
    <w:rsid w:val="001A6D46"/>
    <w:rsid w:val="001A6F53"/>
    <w:rsid w:val="001A79E5"/>
    <w:rsid w:val="001B0ABB"/>
    <w:rsid w:val="001B1D66"/>
    <w:rsid w:val="001B38C7"/>
    <w:rsid w:val="001B39E4"/>
    <w:rsid w:val="001B4011"/>
    <w:rsid w:val="001B606A"/>
    <w:rsid w:val="001B65C2"/>
    <w:rsid w:val="001C04E0"/>
    <w:rsid w:val="001C1C4B"/>
    <w:rsid w:val="001C39FB"/>
    <w:rsid w:val="001C5370"/>
    <w:rsid w:val="001C641A"/>
    <w:rsid w:val="001C7425"/>
    <w:rsid w:val="001C79AA"/>
    <w:rsid w:val="001D2933"/>
    <w:rsid w:val="001D297C"/>
    <w:rsid w:val="001D329E"/>
    <w:rsid w:val="001D36BA"/>
    <w:rsid w:val="001D6782"/>
    <w:rsid w:val="001D7503"/>
    <w:rsid w:val="001E0837"/>
    <w:rsid w:val="001E0891"/>
    <w:rsid w:val="001E1C82"/>
    <w:rsid w:val="001E2DFB"/>
    <w:rsid w:val="001E45A4"/>
    <w:rsid w:val="001E4D87"/>
    <w:rsid w:val="001E599D"/>
    <w:rsid w:val="001E67A2"/>
    <w:rsid w:val="001E7108"/>
    <w:rsid w:val="001F4426"/>
    <w:rsid w:val="001F459D"/>
    <w:rsid w:val="001F5BD0"/>
    <w:rsid w:val="001F6239"/>
    <w:rsid w:val="001F6B5E"/>
    <w:rsid w:val="001F6E25"/>
    <w:rsid w:val="001F71A4"/>
    <w:rsid w:val="00200364"/>
    <w:rsid w:val="00200547"/>
    <w:rsid w:val="002009F9"/>
    <w:rsid w:val="00200B32"/>
    <w:rsid w:val="00202CC2"/>
    <w:rsid w:val="00202D83"/>
    <w:rsid w:val="00202F43"/>
    <w:rsid w:val="002031F3"/>
    <w:rsid w:val="002041E4"/>
    <w:rsid w:val="002046AF"/>
    <w:rsid w:val="00206104"/>
    <w:rsid w:val="00206D44"/>
    <w:rsid w:val="00207E16"/>
    <w:rsid w:val="002119E8"/>
    <w:rsid w:val="0021237F"/>
    <w:rsid w:val="0021241F"/>
    <w:rsid w:val="00213718"/>
    <w:rsid w:val="00213E51"/>
    <w:rsid w:val="00214542"/>
    <w:rsid w:val="00214DDA"/>
    <w:rsid w:val="00215299"/>
    <w:rsid w:val="002156D1"/>
    <w:rsid w:val="0021714E"/>
    <w:rsid w:val="0021750F"/>
    <w:rsid w:val="00217A9F"/>
    <w:rsid w:val="002203F5"/>
    <w:rsid w:val="00220ED8"/>
    <w:rsid w:val="00222BD3"/>
    <w:rsid w:val="00223792"/>
    <w:rsid w:val="00224776"/>
    <w:rsid w:val="002264B9"/>
    <w:rsid w:val="0022714F"/>
    <w:rsid w:val="0023308D"/>
    <w:rsid w:val="002335F1"/>
    <w:rsid w:val="002349A7"/>
    <w:rsid w:val="0023657D"/>
    <w:rsid w:val="002370E1"/>
    <w:rsid w:val="002378EC"/>
    <w:rsid w:val="00241684"/>
    <w:rsid w:val="0024408A"/>
    <w:rsid w:val="00244FE4"/>
    <w:rsid w:val="00245863"/>
    <w:rsid w:val="00246210"/>
    <w:rsid w:val="00251C0F"/>
    <w:rsid w:val="00251DBE"/>
    <w:rsid w:val="00254D7D"/>
    <w:rsid w:val="0025583A"/>
    <w:rsid w:val="002600AE"/>
    <w:rsid w:val="00260406"/>
    <w:rsid w:val="00260C6A"/>
    <w:rsid w:val="00261214"/>
    <w:rsid w:val="002621CD"/>
    <w:rsid w:val="00262CFA"/>
    <w:rsid w:val="00263CDC"/>
    <w:rsid w:val="00263CE3"/>
    <w:rsid w:val="0026572D"/>
    <w:rsid w:val="00265E5E"/>
    <w:rsid w:val="00267859"/>
    <w:rsid w:val="0027178D"/>
    <w:rsid w:val="002719C7"/>
    <w:rsid w:val="00272275"/>
    <w:rsid w:val="00275016"/>
    <w:rsid w:val="0027550B"/>
    <w:rsid w:val="0027729F"/>
    <w:rsid w:val="00277B85"/>
    <w:rsid w:val="00277E7E"/>
    <w:rsid w:val="0028029C"/>
    <w:rsid w:val="00282D35"/>
    <w:rsid w:val="00282D55"/>
    <w:rsid w:val="0028364A"/>
    <w:rsid w:val="002838DF"/>
    <w:rsid w:val="002839F6"/>
    <w:rsid w:val="00285634"/>
    <w:rsid w:val="00285667"/>
    <w:rsid w:val="002865CD"/>
    <w:rsid w:val="0028667E"/>
    <w:rsid w:val="00290AA6"/>
    <w:rsid w:val="00291886"/>
    <w:rsid w:val="002920F7"/>
    <w:rsid w:val="00293726"/>
    <w:rsid w:val="00294150"/>
    <w:rsid w:val="0029538A"/>
    <w:rsid w:val="0029577E"/>
    <w:rsid w:val="0029636E"/>
    <w:rsid w:val="00297153"/>
    <w:rsid w:val="002A0001"/>
    <w:rsid w:val="002A0C79"/>
    <w:rsid w:val="002A1E5D"/>
    <w:rsid w:val="002A3319"/>
    <w:rsid w:val="002A442A"/>
    <w:rsid w:val="002A6078"/>
    <w:rsid w:val="002A6679"/>
    <w:rsid w:val="002A6B5D"/>
    <w:rsid w:val="002B0247"/>
    <w:rsid w:val="002B1064"/>
    <w:rsid w:val="002B19D6"/>
    <w:rsid w:val="002B1A5F"/>
    <w:rsid w:val="002B2232"/>
    <w:rsid w:val="002B3097"/>
    <w:rsid w:val="002B339D"/>
    <w:rsid w:val="002B46B3"/>
    <w:rsid w:val="002B75B7"/>
    <w:rsid w:val="002B7966"/>
    <w:rsid w:val="002C0CB0"/>
    <w:rsid w:val="002C1461"/>
    <w:rsid w:val="002C1685"/>
    <w:rsid w:val="002C1691"/>
    <w:rsid w:val="002C257F"/>
    <w:rsid w:val="002C369A"/>
    <w:rsid w:val="002C36F9"/>
    <w:rsid w:val="002C5FF3"/>
    <w:rsid w:val="002C6C84"/>
    <w:rsid w:val="002D1574"/>
    <w:rsid w:val="002D1C0E"/>
    <w:rsid w:val="002D22BD"/>
    <w:rsid w:val="002D2E56"/>
    <w:rsid w:val="002D3F74"/>
    <w:rsid w:val="002D55A9"/>
    <w:rsid w:val="002D79A1"/>
    <w:rsid w:val="002E04FF"/>
    <w:rsid w:val="002E07A7"/>
    <w:rsid w:val="002E1639"/>
    <w:rsid w:val="002E62E4"/>
    <w:rsid w:val="002E6CE1"/>
    <w:rsid w:val="002E6E9A"/>
    <w:rsid w:val="002E6F1D"/>
    <w:rsid w:val="002F1427"/>
    <w:rsid w:val="002F145D"/>
    <w:rsid w:val="002F2362"/>
    <w:rsid w:val="002F2AC6"/>
    <w:rsid w:val="002F2E11"/>
    <w:rsid w:val="002F428D"/>
    <w:rsid w:val="002F4C23"/>
    <w:rsid w:val="002F54F0"/>
    <w:rsid w:val="002F6588"/>
    <w:rsid w:val="002F6750"/>
    <w:rsid w:val="00301347"/>
    <w:rsid w:val="00304843"/>
    <w:rsid w:val="00304AD5"/>
    <w:rsid w:val="0030515D"/>
    <w:rsid w:val="00305E56"/>
    <w:rsid w:val="003075CB"/>
    <w:rsid w:val="00307A3B"/>
    <w:rsid w:val="00310371"/>
    <w:rsid w:val="0031118D"/>
    <w:rsid w:val="003127F0"/>
    <w:rsid w:val="00312C93"/>
    <w:rsid w:val="00313C6F"/>
    <w:rsid w:val="00314EFF"/>
    <w:rsid w:val="003153FC"/>
    <w:rsid w:val="003169A7"/>
    <w:rsid w:val="00323D03"/>
    <w:rsid w:val="003246CE"/>
    <w:rsid w:val="00327615"/>
    <w:rsid w:val="00327D1E"/>
    <w:rsid w:val="00331577"/>
    <w:rsid w:val="00331ABB"/>
    <w:rsid w:val="00333A1D"/>
    <w:rsid w:val="00333FC2"/>
    <w:rsid w:val="00335A42"/>
    <w:rsid w:val="00340FE0"/>
    <w:rsid w:val="003428DC"/>
    <w:rsid w:val="00342D08"/>
    <w:rsid w:val="003439B7"/>
    <w:rsid w:val="00343B56"/>
    <w:rsid w:val="00344EE4"/>
    <w:rsid w:val="00346308"/>
    <w:rsid w:val="003502D3"/>
    <w:rsid w:val="00350A66"/>
    <w:rsid w:val="00351A5D"/>
    <w:rsid w:val="00351EDF"/>
    <w:rsid w:val="00352AAD"/>
    <w:rsid w:val="0035300F"/>
    <w:rsid w:val="00354767"/>
    <w:rsid w:val="00355A19"/>
    <w:rsid w:val="00356288"/>
    <w:rsid w:val="0035711A"/>
    <w:rsid w:val="00357CF6"/>
    <w:rsid w:val="00360896"/>
    <w:rsid w:val="00361553"/>
    <w:rsid w:val="00361A5D"/>
    <w:rsid w:val="00361D7F"/>
    <w:rsid w:val="0036304F"/>
    <w:rsid w:val="00363C17"/>
    <w:rsid w:val="00364042"/>
    <w:rsid w:val="003646FB"/>
    <w:rsid w:val="0036540A"/>
    <w:rsid w:val="003731F1"/>
    <w:rsid w:val="0037484C"/>
    <w:rsid w:val="003749DB"/>
    <w:rsid w:val="00374FB7"/>
    <w:rsid w:val="00375F91"/>
    <w:rsid w:val="003773A1"/>
    <w:rsid w:val="003774A4"/>
    <w:rsid w:val="00377631"/>
    <w:rsid w:val="00377F5B"/>
    <w:rsid w:val="00380091"/>
    <w:rsid w:val="003803AB"/>
    <w:rsid w:val="00380663"/>
    <w:rsid w:val="00380B35"/>
    <w:rsid w:val="00381E24"/>
    <w:rsid w:val="00384E03"/>
    <w:rsid w:val="00385119"/>
    <w:rsid w:val="00386E2B"/>
    <w:rsid w:val="00387349"/>
    <w:rsid w:val="00390688"/>
    <w:rsid w:val="00391341"/>
    <w:rsid w:val="00391D8B"/>
    <w:rsid w:val="003932B5"/>
    <w:rsid w:val="00395024"/>
    <w:rsid w:val="0039587F"/>
    <w:rsid w:val="003972B5"/>
    <w:rsid w:val="003975B1"/>
    <w:rsid w:val="003A064A"/>
    <w:rsid w:val="003A1694"/>
    <w:rsid w:val="003A38F0"/>
    <w:rsid w:val="003A408A"/>
    <w:rsid w:val="003A5064"/>
    <w:rsid w:val="003A530C"/>
    <w:rsid w:val="003A63E1"/>
    <w:rsid w:val="003A7719"/>
    <w:rsid w:val="003B0404"/>
    <w:rsid w:val="003B2E55"/>
    <w:rsid w:val="003B6C57"/>
    <w:rsid w:val="003B6C6C"/>
    <w:rsid w:val="003B7DEA"/>
    <w:rsid w:val="003C37BF"/>
    <w:rsid w:val="003C3E83"/>
    <w:rsid w:val="003C4457"/>
    <w:rsid w:val="003C4589"/>
    <w:rsid w:val="003C491F"/>
    <w:rsid w:val="003C541D"/>
    <w:rsid w:val="003D026E"/>
    <w:rsid w:val="003D05F8"/>
    <w:rsid w:val="003D0C5F"/>
    <w:rsid w:val="003D0ECB"/>
    <w:rsid w:val="003D1696"/>
    <w:rsid w:val="003D1828"/>
    <w:rsid w:val="003D3BDA"/>
    <w:rsid w:val="003D441F"/>
    <w:rsid w:val="003D4917"/>
    <w:rsid w:val="003D60EF"/>
    <w:rsid w:val="003D67C7"/>
    <w:rsid w:val="003E1A41"/>
    <w:rsid w:val="003E2327"/>
    <w:rsid w:val="003E31EF"/>
    <w:rsid w:val="003E3470"/>
    <w:rsid w:val="003E3A64"/>
    <w:rsid w:val="003E4DE1"/>
    <w:rsid w:val="003E5F77"/>
    <w:rsid w:val="003E7D13"/>
    <w:rsid w:val="003F0A4D"/>
    <w:rsid w:val="003F1EF8"/>
    <w:rsid w:val="0040131F"/>
    <w:rsid w:val="004039A0"/>
    <w:rsid w:val="00405524"/>
    <w:rsid w:val="0040649E"/>
    <w:rsid w:val="00406653"/>
    <w:rsid w:val="00406CDD"/>
    <w:rsid w:val="00406EA0"/>
    <w:rsid w:val="00407BD3"/>
    <w:rsid w:val="00407C10"/>
    <w:rsid w:val="00410997"/>
    <w:rsid w:val="00410F04"/>
    <w:rsid w:val="00411AAA"/>
    <w:rsid w:val="00411BFE"/>
    <w:rsid w:val="004120CA"/>
    <w:rsid w:val="004123BF"/>
    <w:rsid w:val="004132A9"/>
    <w:rsid w:val="004138F8"/>
    <w:rsid w:val="00413D25"/>
    <w:rsid w:val="004152C6"/>
    <w:rsid w:val="00416A5D"/>
    <w:rsid w:val="00417569"/>
    <w:rsid w:val="004179EE"/>
    <w:rsid w:val="00420158"/>
    <w:rsid w:val="004204FD"/>
    <w:rsid w:val="00422816"/>
    <w:rsid w:val="00422B66"/>
    <w:rsid w:val="004238E1"/>
    <w:rsid w:val="00424BC2"/>
    <w:rsid w:val="0042599D"/>
    <w:rsid w:val="00425B32"/>
    <w:rsid w:val="004270A4"/>
    <w:rsid w:val="00427642"/>
    <w:rsid w:val="004277F8"/>
    <w:rsid w:val="00427A94"/>
    <w:rsid w:val="004300AD"/>
    <w:rsid w:val="00431DEC"/>
    <w:rsid w:val="004328E8"/>
    <w:rsid w:val="0043356D"/>
    <w:rsid w:val="00433FA8"/>
    <w:rsid w:val="004342CF"/>
    <w:rsid w:val="004364C9"/>
    <w:rsid w:val="00437986"/>
    <w:rsid w:val="00440CE6"/>
    <w:rsid w:val="00441EEA"/>
    <w:rsid w:val="004432CD"/>
    <w:rsid w:val="0044358A"/>
    <w:rsid w:val="004437CE"/>
    <w:rsid w:val="00445A5D"/>
    <w:rsid w:val="0044652A"/>
    <w:rsid w:val="004468CE"/>
    <w:rsid w:val="00447D02"/>
    <w:rsid w:val="00450F8A"/>
    <w:rsid w:val="00451154"/>
    <w:rsid w:val="00452C9A"/>
    <w:rsid w:val="004540C3"/>
    <w:rsid w:val="0045568A"/>
    <w:rsid w:val="0045692C"/>
    <w:rsid w:val="00457AF5"/>
    <w:rsid w:val="00461035"/>
    <w:rsid w:val="00461210"/>
    <w:rsid w:val="004615BD"/>
    <w:rsid w:val="00461B46"/>
    <w:rsid w:val="00463842"/>
    <w:rsid w:val="00463A69"/>
    <w:rsid w:val="004652EF"/>
    <w:rsid w:val="004656AC"/>
    <w:rsid w:val="0046633F"/>
    <w:rsid w:val="00466356"/>
    <w:rsid w:val="0046644E"/>
    <w:rsid w:val="004665ED"/>
    <w:rsid w:val="00467110"/>
    <w:rsid w:val="0047162D"/>
    <w:rsid w:val="00471C65"/>
    <w:rsid w:val="0047438A"/>
    <w:rsid w:val="00474F9E"/>
    <w:rsid w:val="00475D21"/>
    <w:rsid w:val="00476567"/>
    <w:rsid w:val="004765FC"/>
    <w:rsid w:val="00476FA7"/>
    <w:rsid w:val="0048019D"/>
    <w:rsid w:val="00480DD9"/>
    <w:rsid w:val="00480EC9"/>
    <w:rsid w:val="004819CD"/>
    <w:rsid w:val="0048240D"/>
    <w:rsid w:val="004825E1"/>
    <w:rsid w:val="00482761"/>
    <w:rsid w:val="004827EB"/>
    <w:rsid w:val="00482C7A"/>
    <w:rsid w:val="004832BF"/>
    <w:rsid w:val="00483C8D"/>
    <w:rsid w:val="00484C3D"/>
    <w:rsid w:val="00485BDA"/>
    <w:rsid w:val="00486FF0"/>
    <w:rsid w:val="004877F8"/>
    <w:rsid w:val="00487AB1"/>
    <w:rsid w:val="00490D5B"/>
    <w:rsid w:val="004915DA"/>
    <w:rsid w:val="00492130"/>
    <w:rsid w:val="004957E9"/>
    <w:rsid w:val="004A0843"/>
    <w:rsid w:val="004A0D95"/>
    <w:rsid w:val="004A1CDE"/>
    <w:rsid w:val="004A2BE7"/>
    <w:rsid w:val="004A3F29"/>
    <w:rsid w:val="004A4B1B"/>
    <w:rsid w:val="004A63AF"/>
    <w:rsid w:val="004A6442"/>
    <w:rsid w:val="004B0439"/>
    <w:rsid w:val="004B0E0F"/>
    <w:rsid w:val="004B150E"/>
    <w:rsid w:val="004B1836"/>
    <w:rsid w:val="004B1C4F"/>
    <w:rsid w:val="004B1D96"/>
    <w:rsid w:val="004B22B6"/>
    <w:rsid w:val="004B2308"/>
    <w:rsid w:val="004B3668"/>
    <w:rsid w:val="004B3FDD"/>
    <w:rsid w:val="004B40C9"/>
    <w:rsid w:val="004B45E4"/>
    <w:rsid w:val="004B65FB"/>
    <w:rsid w:val="004B7FA4"/>
    <w:rsid w:val="004C0168"/>
    <w:rsid w:val="004C0845"/>
    <w:rsid w:val="004C3344"/>
    <w:rsid w:val="004C543D"/>
    <w:rsid w:val="004C625B"/>
    <w:rsid w:val="004C7A97"/>
    <w:rsid w:val="004D1C99"/>
    <w:rsid w:val="004D23ED"/>
    <w:rsid w:val="004D3359"/>
    <w:rsid w:val="004D4AE5"/>
    <w:rsid w:val="004D54FB"/>
    <w:rsid w:val="004D5C9F"/>
    <w:rsid w:val="004D608B"/>
    <w:rsid w:val="004E4990"/>
    <w:rsid w:val="004E53A2"/>
    <w:rsid w:val="004E5D22"/>
    <w:rsid w:val="004E69B1"/>
    <w:rsid w:val="004E7E00"/>
    <w:rsid w:val="004F0255"/>
    <w:rsid w:val="004F03EE"/>
    <w:rsid w:val="004F0E8D"/>
    <w:rsid w:val="004F0FBA"/>
    <w:rsid w:val="004F14F2"/>
    <w:rsid w:val="004F1FA7"/>
    <w:rsid w:val="004F391A"/>
    <w:rsid w:val="004F4FF0"/>
    <w:rsid w:val="004F55FB"/>
    <w:rsid w:val="004F5636"/>
    <w:rsid w:val="004F5CF4"/>
    <w:rsid w:val="004F62E5"/>
    <w:rsid w:val="004F7A60"/>
    <w:rsid w:val="004F7A7E"/>
    <w:rsid w:val="004F7D35"/>
    <w:rsid w:val="00500713"/>
    <w:rsid w:val="00500AC1"/>
    <w:rsid w:val="005017AA"/>
    <w:rsid w:val="00502817"/>
    <w:rsid w:val="005065B2"/>
    <w:rsid w:val="00511054"/>
    <w:rsid w:val="00511BD6"/>
    <w:rsid w:val="0051200D"/>
    <w:rsid w:val="0051502C"/>
    <w:rsid w:val="00515D70"/>
    <w:rsid w:val="00516050"/>
    <w:rsid w:val="00516E4C"/>
    <w:rsid w:val="00517855"/>
    <w:rsid w:val="00520EC8"/>
    <w:rsid w:val="00520FFF"/>
    <w:rsid w:val="00521E93"/>
    <w:rsid w:val="00521F5D"/>
    <w:rsid w:val="005227F0"/>
    <w:rsid w:val="00522C97"/>
    <w:rsid w:val="00524A54"/>
    <w:rsid w:val="00525114"/>
    <w:rsid w:val="005263BE"/>
    <w:rsid w:val="00526884"/>
    <w:rsid w:val="00526897"/>
    <w:rsid w:val="00526930"/>
    <w:rsid w:val="00527974"/>
    <w:rsid w:val="005301A6"/>
    <w:rsid w:val="00530BC5"/>
    <w:rsid w:val="00531389"/>
    <w:rsid w:val="00532FD4"/>
    <w:rsid w:val="00535990"/>
    <w:rsid w:val="0053676F"/>
    <w:rsid w:val="00536A29"/>
    <w:rsid w:val="00537760"/>
    <w:rsid w:val="00537FAF"/>
    <w:rsid w:val="00540274"/>
    <w:rsid w:val="00540571"/>
    <w:rsid w:val="0054061B"/>
    <w:rsid w:val="0054207F"/>
    <w:rsid w:val="005420B8"/>
    <w:rsid w:val="00542A93"/>
    <w:rsid w:val="00544934"/>
    <w:rsid w:val="005461A4"/>
    <w:rsid w:val="0055226A"/>
    <w:rsid w:val="00552BD4"/>
    <w:rsid w:val="00553487"/>
    <w:rsid w:val="00554557"/>
    <w:rsid w:val="005577E2"/>
    <w:rsid w:val="005617F6"/>
    <w:rsid w:val="005618CF"/>
    <w:rsid w:val="00561B7C"/>
    <w:rsid w:val="005623BD"/>
    <w:rsid w:val="00562A31"/>
    <w:rsid w:val="005636BC"/>
    <w:rsid w:val="00563CC5"/>
    <w:rsid w:val="0056416D"/>
    <w:rsid w:val="00565A48"/>
    <w:rsid w:val="00566307"/>
    <w:rsid w:val="00566953"/>
    <w:rsid w:val="00567CB1"/>
    <w:rsid w:val="00567EDA"/>
    <w:rsid w:val="00570789"/>
    <w:rsid w:val="005720BA"/>
    <w:rsid w:val="005723A7"/>
    <w:rsid w:val="00575329"/>
    <w:rsid w:val="005767CD"/>
    <w:rsid w:val="00577C63"/>
    <w:rsid w:val="00577EF7"/>
    <w:rsid w:val="00580330"/>
    <w:rsid w:val="005808EC"/>
    <w:rsid w:val="00580E52"/>
    <w:rsid w:val="00582BED"/>
    <w:rsid w:val="00583652"/>
    <w:rsid w:val="005843C8"/>
    <w:rsid w:val="00586038"/>
    <w:rsid w:val="0059048D"/>
    <w:rsid w:val="00590563"/>
    <w:rsid w:val="00594198"/>
    <w:rsid w:val="0059760C"/>
    <w:rsid w:val="0059770E"/>
    <w:rsid w:val="005A09AB"/>
    <w:rsid w:val="005A1EC3"/>
    <w:rsid w:val="005A3E50"/>
    <w:rsid w:val="005A4594"/>
    <w:rsid w:val="005A4EE1"/>
    <w:rsid w:val="005A5310"/>
    <w:rsid w:val="005A63F2"/>
    <w:rsid w:val="005A66AE"/>
    <w:rsid w:val="005A67CD"/>
    <w:rsid w:val="005A71EA"/>
    <w:rsid w:val="005B1410"/>
    <w:rsid w:val="005B1787"/>
    <w:rsid w:val="005B1CAC"/>
    <w:rsid w:val="005B59A3"/>
    <w:rsid w:val="005B5F30"/>
    <w:rsid w:val="005B65FC"/>
    <w:rsid w:val="005B725D"/>
    <w:rsid w:val="005C07F8"/>
    <w:rsid w:val="005C0A8C"/>
    <w:rsid w:val="005C162A"/>
    <w:rsid w:val="005C4247"/>
    <w:rsid w:val="005C4BC1"/>
    <w:rsid w:val="005C5459"/>
    <w:rsid w:val="005C6138"/>
    <w:rsid w:val="005D080A"/>
    <w:rsid w:val="005D0F15"/>
    <w:rsid w:val="005D30F8"/>
    <w:rsid w:val="005D44AE"/>
    <w:rsid w:val="005D557C"/>
    <w:rsid w:val="005D587E"/>
    <w:rsid w:val="005D7981"/>
    <w:rsid w:val="005E0594"/>
    <w:rsid w:val="005E21E6"/>
    <w:rsid w:val="005E2893"/>
    <w:rsid w:val="005E3B66"/>
    <w:rsid w:val="005E3FEE"/>
    <w:rsid w:val="005E45C9"/>
    <w:rsid w:val="005E4BD4"/>
    <w:rsid w:val="005E6A51"/>
    <w:rsid w:val="005E7F4A"/>
    <w:rsid w:val="005F07BF"/>
    <w:rsid w:val="005F0E0C"/>
    <w:rsid w:val="005F1473"/>
    <w:rsid w:val="005F2568"/>
    <w:rsid w:val="005F2B81"/>
    <w:rsid w:val="005F3273"/>
    <w:rsid w:val="005F369A"/>
    <w:rsid w:val="005F557B"/>
    <w:rsid w:val="005F57E6"/>
    <w:rsid w:val="005F5D14"/>
    <w:rsid w:val="005F79FB"/>
    <w:rsid w:val="005F7CD0"/>
    <w:rsid w:val="00601789"/>
    <w:rsid w:val="0060455A"/>
    <w:rsid w:val="00605F0A"/>
    <w:rsid w:val="006062A0"/>
    <w:rsid w:val="006072EE"/>
    <w:rsid w:val="0061122E"/>
    <w:rsid w:val="00611B83"/>
    <w:rsid w:val="00611D2E"/>
    <w:rsid w:val="00612A6E"/>
    <w:rsid w:val="00612FF0"/>
    <w:rsid w:val="00614383"/>
    <w:rsid w:val="00614531"/>
    <w:rsid w:val="0061472E"/>
    <w:rsid w:val="00614AD1"/>
    <w:rsid w:val="00614E13"/>
    <w:rsid w:val="00617123"/>
    <w:rsid w:val="0061712F"/>
    <w:rsid w:val="00617C5E"/>
    <w:rsid w:val="0062071E"/>
    <w:rsid w:val="00621030"/>
    <w:rsid w:val="00622019"/>
    <w:rsid w:val="00622744"/>
    <w:rsid w:val="006238BD"/>
    <w:rsid w:val="00623B7E"/>
    <w:rsid w:val="00625E42"/>
    <w:rsid w:val="0062677D"/>
    <w:rsid w:val="0062708A"/>
    <w:rsid w:val="00630166"/>
    <w:rsid w:val="00630207"/>
    <w:rsid w:val="0063063D"/>
    <w:rsid w:val="006310D8"/>
    <w:rsid w:val="00631206"/>
    <w:rsid w:val="00635B27"/>
    <w:rsid w:val="0063613C"/>
    <w:rsid w:val="00636855"/>
    <w:rsid w:val="00640D2C"/>
    <w:rsid w:val="00641F4D"/>
    <w:rsid w:val="00642242"/>
    <w:rsid w:val="006438E3"/>
    <w:rsid w:val="00645C7B"/>
    <w:rsid w:val="00645D40"/>
    <w:rsid w:val="00647847"/>
    <w:rsid w:val="00652448"/>
    <w:rsid w:val="00652FF1"/>
    <w:rsid w:val="00653EEA"/>
    <w:rsid w:val="00654345"/>
    <w:rsid w:val="00654AAF"/>
    <w:rsid w:val="0065529E"/>
    <w:rsid w:val="00656ABD"/>
    <w:rsid w:val="00656DBF"/>
    <w:rsid w:val="006604A8"/>
    <w:rsid w:val="00662604"/>
    <w:rsid w:val="00662EF5"/>
    <w:rsid w:val="006651F8"/>
    <w:rsid w:val="00666A01"/>
    <w:rsid w:val="00666CA1"/>
    <w:rsid w:val="00666D82"/>
    <w:rsid w:val="006672D4"/>
    <w:rsid w:val="006679C1"/>
    <w:rsid w:val="00671121"/>
    <w:rsid w:val="0067154A"/>
    <w:rsid w:val="006719AC"/>
    <w:rsid w:val="00672893"/>
    <w:rsid w:val="0067296E"/>
    <w:rsid w:val="00673631"/>
    <w:rsid w:val="006737B8"/>
    <w:rsid w:val="00674340"/>
    <w:rsid w:val="00674F89"/>
    <w:rsid w:val="006760FF"/>
    <w:rsid w:val="00676E8A"/>
    <w:rsid w:val="006774A1"/>
    <w:rsid w:val="00680616"/>
    <w:rsid w:val="00680F13"/>
    <w:rsid w:val="00682443"/>
    <w:rsid w:val="006842C9"/>
    <w:rsid w:val="006843F8"/>
    <w:rsid w:val="00684440"/>
    <w:rsid w:val="00684CC7"/>
    <w:rsid w:val="00684D0C"/>
    <w:rsid w:val="006857CB"/>
    <w:rsid w:val="006858E5"/>
    <w:rsid w:val="006900B1"/>
    <w:rsid w:val="00690782"/>
    <w:rsid w:val="00693434"/>
    <w:rsid w:val="00693A1B"/>
    <w:rsid w:val="006942D4"/>
    <w:rsid w:val="00694D4C"/>
    <w:rsid w:val="00695365"/>
    <w:rsid w:val="006953E4"/>
    <w:rsid w:val="00695B8B"/>
    <w:rsid w:val="006960F2"/>
    <w:rsid w:val="0069701D"/>
    <w:rsid w:val="0069745B"/>
    <w:rsid w:val="00697A95"/>
    <w:rsid w:val="006A01BD"/>
    <w:rsid w:val="006A14C8"/>
    <w:rsid w:val="006A1E6C"/>
    <w:rsid w:val="006A2431"/>
    <w:rsid w:val="006A362B"/>
    <w:rsid w:val="006A5FC7"/>
    <w:rsid w:val="006A6802"/>
    <w:rsid w:val="006B079B"/>
    <w:rsid w:val="006B0EA8"/>
    <w:rsid w:val="006B204C"/>
    <w:rsid w:val="006B26B4"/>
    <w:rsid w:val="006B3EAF"/>
    <w:rsid w:val="006B4264"/>
    <w:rsid w:val="006B498D"/>
    <w:rsid w:val="006B53B9"/>
    <w:rsid w:val="006C04F9"/>
    <w:rsid w:val="006C1245"/>
    <w:rsid w:val="006C1608"/>
    <w:rsid w:val="006C1C57"/>
    <w:rsid w:val="006C2B06"/>
    <w:rsid w:val="006C3E29"/>
    <w:rsid w:val="006C43FA"/>
    <w:rsid w:val="006C5335"/>
    <w:rsid w:val="006D08AB"/>
    <w:rsid w:val="006D1733"/>
    <w:rsid w:val="006D1756"/>
    <w:rsid w:val="006D182D"/>
    <w:rsid w:val="006D21B1"/>
    <w:rsid w:val="006D27E3"/>
    <w:rsid w:val="006D3936"/>
    <w:rsid w:val="006D3BE8"/>
    <w:rsid w:val="006D4E67"/>
    <w:rsid w:val="006D659A"/>
    <w:rsid w:val="006D7F5C"/>
    <w:rsid w:val="006E087B"/>
    <w:rsid w:val="006E122D"/>
    <w:rsid w:val="006E43B9"/>
    <w:rsid w:val="006E4B0D"/>
    <w:rsid w:val="006E5639"/>
    <w:rsid w:val="006E6BB6"/>
    <w:rsid w:val="006E6BE8"/>
    <w:rsid w:val="006E7447"/>
    <w:rsid w:val="006E7679"/>
    <w:rsid w:val="006F10D4"/>
    <w:rsid w:val="006F2F2A"/>
    <w:rsid w:val="006F30B0"/>
    <w:rsid w:val="006F4242"/>
    <w:rsid w:val="006F4EB4"/>
    <w:rsid w:val="006F6FDF"/>
    <w:rsid w:val="007000F0"/>
    <w:rsid w:val="00700CB6"/>
    <w:rsid w:val="00700E47"/>
    <w:rsid w:val="007014DC"/>
    <w:rsid w:val="007037E0"/>
    <w:rsid w:val="0070399F"/>
    <w:rsid w:val="00704761"/>
    <w:rsid w:val="00706628"/>
    <w:rsid w:val="00707BE2"/>
    <w:rsid w:val="00710EBB"/>
    <w:rsid w:val="00712270"/>
    <w:rsid w:val="00713287"/>
    <w:rsid w:val="00713343"/>
    <w:rsid w:val="00713AB9"/>
    <w:rsid w:val="00714640"/>
    <w:rsid w:val="00715A1A"/>
    <w:rsid w:val="00715CB1"/>
    <w:rsid w:val="00716B0E"/>
    <w:rsid w:val="00716F5B"/>
    <w:rsid w:val="0071768C"/>
    <w:rsid w:val="00720527"/>
    <w:rsid w:val="00721263"/>
    <w:rsid w:val="00723DCB"/>
    <w:rsid w:val="00726158"/>
    <w:rsid w:val="00726D04"/>
    <w:rsid w:val="00732F2E"/>
    <w:rsid w:val="00733ACF"/>
    <w:rsid w:val="00735AA5"/>
    <w:rsid w:val="00735AF0"/>
    <w:rsid w:val="00736EC3"/>
    <w:rsid w:val="0073714E"/>
    <w:rsid w:val="00737CDC"/>
    <w:rsid w:val="007414E3"/>
    <w:rsid w:val="00742062"/>
    <w:rsid w:val="007435EB"/>
    <w:rsid w:val="007439A6"/>
    <w:rsid w:val="00743EC3"/>
    <w:rsid w:val="00743F0A"/>
    <w:rsid w:val="007441A2"/>
    <w:rsid w:val="00744631"/>
    <w:rsid w:val="00745930"/>
    <w:rsid w:val="00747CEB"/>
    <w:rsid w:val="0075451D"/>
    <w:rsid w:val="00756B0C"/>
    <w:rsid w:val="007572C1"/>
    <w:rsid w:val="007573B5"/>
    <w:rsid w:val="007575F2"/>
    <w:rsid w:val="00760097"/>
    <w:rsid w:val="007605E0"/>
    <w:rsid w:val="00760FC4"/>
    <w:rsid w:val="00762A6B"/>
    <w:rsid w:val="00762B47"/>
    <w:rsid w:val="00763825"/>
    <w:rsid w:val="007675EE"/>
    <w:rsid w:val="0077062B"/>
    <w:rsid w:val="00771067"/>
    <w:rsid w:val="00771CAB"/>
    <w:rsid w:val="00775E09"/>
    <w:rsid w:val="007768EF"/>
    <w:rsid w:val="0077714E"/>
    <w:rsid w:val="00777258"/>
    <w:rsid w:val="0078028B"/>
    <w:rsid w:val="007816E5"/>
    <w:rsid w:val="00781E19"/>
    <w:rsid w:val="00782850"/>
    <w:rsid w:val="00782C82"/>
    <w:rsid w:val="007838EF"/>
    <w:rsid w:val="007906F6"/>
    <w:rsid w:val="007924B9"/>
    <w:rsid w:val="00792F3F"/>
    <w:rsid w:val="007941E1"/>
    <w:rsid w:val="007952F1"/>
    <w:rsid w:val="007957E8"/>
    <w:rsid w:val="00795CE8"/>
    <w:rsid w:val="00795FEB"/>
    <w:rsid w:val="0079667F"/>
    <w:rsid w:val="00796A73"/>
    <w:rsid w:val="00797AF5"/>
    <w:rsid w:val="00797B40"/>
    <w:rsid w:val="00797D89"/>
    <w:rsid w:val="007A03D5"/>
    <w:rsid w:val="007A0B68"/>
    <w:rsid w:val="007A1303"/>
    <w:rsid w:val="007A1AF2"/>
    <w:rsid w:val="007A2047"/>
    <w:rsid w:val="007A540B"/>
    <w:rsid w:val="007A5972"/>
    <w:rsid w:val="007A5C4F"/>
    <w:rsid w:val="007A60E3"/>
    <w:rsid w:val="007A67F3"/>
    <w:rsid w:val="007A7431"/>
    <w:rsid w:val="007A7514"/>
    <w:rsid w:val="007B0651"/>
    <w:rsid w:val="007B0D02"/>
    <w:rsid w:val="007B1E00"/>
    <w:rsid w:val="007B48DD"/>
    <w:rsid w:val="007B52A0"/>
    <w:rsid w:val="007B59F4"/>
    <w:rsid w:val="007C05B9"/>
    <w:rsid w:val="007C0B4D"/>
    <w:rsid w:val="007C3124"/>
    <w:rsid w:val="007C3896"/>
    <w:rsid w:val="007C42C6"/>
    <w:rsid w:val="007C4821"/>
    <w:rsid w:val="007C5D42"/>
    <w:rsid w:val="007C619B"/>
    <w:rsid w:val="007C638A"/>
    <w:rsid w:val="007C65D8"/>
    <w:rsid w:val="007C6E6B"/>
    <w:rsid w:val="007C7004"/>
    <w:rsid w:val="007D06A0"/>
    <w:rsid w:val="007D0934"/>
    <w:rsid w:val="007D3A57"/>
    <w:rsid w:val="007D465B"/>
    <w:rsid w:val="007D4E17"/>
    <w:rsid w:val="007D5BB6"/>
    <w:rsid w:val="007D6D84"/>
    <w:rsid w:val="007D6ED9"/>
    <w:rsid w:val="007D71F1"/>
    <w:rsid w:val="007E0BEC"/>
    <w:rsid w:val="007E3BDA"/>
    <w:rsid w:val="007E4223"/>
    <w:rsid w:val="007E4955"/>
    <w:rsid w:val="007E6454"/>
    <w:rsid w:val="007E667F"/>
    <w:rsid w:val="007E71C3"/>
    <w:rsid w:val="007F16D5"/>
    <w:rsid w:val="007F2842"/>
    <w:rsid w:val="007F3650"/>
    <w:rsid w:val="007F3BEA"/>
    <w:rsid w:val="007F3C8A"/>
    <w:rsid w:val="007F5AE7"/>
    <w:rsid w:val="007F5B39"/>
    <w:rsid w:val="007F5C7C"/>
    <w:rsid w:val="007F5F6B"/>
    <w:rsid w:val="007F7F03"/>
    <w:rsid w:val="008019E5"/>
    <w:rsid w:val="0080267A"/>
    <w:rsid w:val="00802B09"/>
    <w:rsid w:val="00802EC3"/>
    <w:rsid w:val="00802ED9"/>
    <w:rsid w:val="00803694"/>
    <w:rsid w:val="0080578B"/>
    <w:rsid w:val="00805D9E"/>
    <w:rsid w:val="0080623A"/>
    <w:rsid w:val="00806D5C"/>
    <w:rsid w:val="00807E6E"/>
    <w:rsid w:val="008136C5"/>
    <w:rsid w:val="0081382C"/>
    <w:rsid w:val="008168C2"/>
    <w:rsid w:val="00816F13"/>
    <w:rsid w:val="0081756C"/>
    <w:rsid w:val="0081771B"/>
    <w:rsid w:val="008177D2"/>
    <w:rsid w:val="008200F7"/>
    <w:rsid w:val="008225CA"/>
    <w:rsid w:val="008230DD"/>
    <w:rsid w:val="008243AF"/>
    <w:rsid w:val="0082475E"/>
    <w:rsid w:val="00824BBA"/>
    <w:rsid w:val="00824E4F"/>
    <w:rsid w:val="00825290"/>
    <w:rsid w:val="00826496"/>
    <w:rsid w:val="008271C0"/>
    <w:rsid w:val="0083092B"/>
    <w:rsid w:val="00832D7C"/>
    <w:rsid w:val="00832E4B"/>
    <w:rsid w:val="00832E73"/>
    <w:rsid w:val="00833A54"/>
    <w:rsid w:val="00835E68"/>
    <w:rsid w:val="00836C3A"/>
    <w:rsid w:val="00836EA9"/>
    <w:rsid w:val="00837478"/>
    <w:rsid w:val="00837742"/>
    <w:rsid w:val="00840121"/>
    <w:rsid w:val="0084016E"/>
    <w:rsid w:val="0084167B"/>
    <w:rsid w:val="0084280C"/>
    <w:rsid w:val="00842E47"/>
    <w:rsid w:val="008433EB"/>
    <w:rsid w:val="008439B0"/>
    <w:rsid w:val="00843AE4"/>
    <w:rsid w:val="00845A0D"/>
    <w:rsid w:val="00850C54"/>
    <w:rsid w:val="00851E2E"/>
    <w:rsid w:val="008527D8"/>
    <w:rsid w:val="008548EF"/>
    <w:rsid w:val="00854F13"/>
    <w:rsid w:val="00855414"/>
    <w:rsid w:val="008567D1"/>
    <w:rsid w:val="00856D66"/>
    <w:rsid w:val="00857EAA"/>
    <w:rsid w:val="00860EA9"/>
    <w:rsid w:val="008626F2"/>
    <w:rsid w:val="00863470"/>
    <w:rsid w:val="00863DBF"/>
    <w:rsid w:val="00864785"/>
    <w:rsid w:val="00865C58"/>
    <w:rsid w:val="008674F9"/>
    <w:rsid w:val="00867DF9"/>
    <w:rsid w:val="00870CF3"/>
    <w:rsid w:val="008715E8"/>
    <w:rsid w:val="00871DB5"/>
    <w:rsid w:val="0087217E"/>
    <w:rsid w:val="00872CAE"/>
    <w:rsid w:val="00873C3F"/>
    <w:rsid w:val="008748CF"/>
    <w:rsid w:val="00874AC4"/>
    <w:rsid w:val="00877843"/>
    <w:rsid w:val="00881083"/>
    <w:rsid w:val="008843FD"/>
    <w:rsid w:val="008868EA"/>
    <w:rsid w:val="00887A8B"/>
    <w:rsid w:val="00887F27"/>
    <w:rsid w:val="00891318"/>
    <w:rsid w:val="00892B99"/>
    <w:rsid w:val="00894779"/>
    <w:rsid w:val="00895C6B"/>
    <w:rsid w:val="00896773"/>
    <w:rsid w:val="00896E15"/>
    <w:rsid w:val="00896E25"/>
    <w:rsid w:val="0089779E"/>
    <w:rsid w:val="008A07CD"/>
    <w:rsid w:val="008A12A2"/>
    <w:rsid w:val="008A244B"/>
    <w:rsid w:val="008A2EEC"/>
    <w:rsid w:val="008A3545"/>
    <w:rsid w:val="008A55A8"/>
    <w:rsid w:val="008A6059"/>
    <w:rsid w:val="008A64B4"/>
    <w:rsid w:val="008A76BB"/>
    <w:rsid w:val="008A7E16"/>
    <w:rsid w:val="008B12CB"/>
    <w:rsid w:val="008B19E1"/>
    <w:rsid w:val="008B1B9F"/>
    <w:rsid w:val="008B1EE0"/>
    <w:rsid w:val="008B3622"/>
    <w:rsid w:val="008B4C1C"/>
    <w:rsid w:val="008B5EA1"/>
    <w:rsid w:val="008B6805"/>
    <w:rsid w:val="008B6A04"/>
    <w:rsid w:val="008B7464"/>
    <w:rsid w:val="008B78BF"/>
    <w:rsid w:val="008B795D"/>
    <w:rsid w:val="008B7EB6"/>
    <w:rsid w:val="008B7EC6"/>
    <w:rsid w:val="008C033F"/>
    <w:rsid w:val="008C239F"/>
    <w:rsid w:val="008C4D5E"/>
    <w:rsid w:val="008C5B18"/>
    <w:rsid w:val="008C702C"/>
    <w:rsid w:val="008C7286"/>
    <w:rsid w:val="008C73F8"/>
    <w:rsid w:val="008D17A2"/>
    <w:rsid w:val="008D2812"/>
    <w:rsid w:val="008D2CB9"/>
    <w:rsid w:val="008D388A"/>
    <w:rsid w:val="008D3911"/>
    <w:rsid w:val="008D3B87"/>
    <w:rsid w:val="008D554E"/>
    <w:rsid w:val="008D5F73"/>
    <w:rsid w:val="008D77EA"/>
    <w:rsid w:val="008E13AD"/>
    <w:rsid w:val="008E13FD"/>
    <w:rsid w:val="008E178C"/>
    <w:rsid w:val="008F06BB"/>
    <w:rsid w:val="008F3055"/>
    <w:rsid w:val="008F5657"/>
    <w:rsid w:val="008F689F"/>
    <w:rsid w:val="009009B3"/>
    <w:rsid w:val="00900C84"/>
    <w:rsid w:val="00901752"/>
    <w:rsid w:val="009019B9"/>
    <w:rsid w:val="00901F9B"/>
    <w:rsid w:val="009035BB"/>
    <w:rsid w:val="00903E75"/>
    <w:rsid w:val="00905CB6"/>
    <w:rsid w:val="00907C98"/>
    <w:rsid w:val="00910C74"/>
    <w:rsid w:val="00912FE0"/>
    <w:rsid w:val="00913820"/>
    <w:rsid w:val="00913CF0"/>
    <w:rsid w:val="0091555F"/>
    <w:rsid w:val="00915E4D"/>
    <w:rsid w:val="00916840"/>
    <w:rsid w:val="00916DAB"/>
    <w:rsid w:val="009177CE"/>
    <w:rsid w:val="0092101B"/>
    <w:rsid w:val="009222CA"/>
    <w:rsid w:val="00922CFF"/>
    <w:rsid w:val="00922D3F"/>
    <w:rsid w:val="00924F79"/>
    <w:rsid w:val="00927675"/>
    <w:rsid w:val="00927F51"/>
    <w:rsid w:val="009306EF"/>
    <w:rsid w:val="0093092C"/>
    <w:rsid w:val="0093134C"/>
    <w:rsid w:val="009342F9"/>
    <w:rsid w:val="00935429"/>
    <w:rsid w:val="009362AA"/>
    <w:rsid w:val="00937073"/>
    <w:rsid w:val="009372BF"/>
    <w:rsid w:val="00940D90"/>
    <w:rsid w:val="00941514"/>
    <w:rsid w:val="009440A9"/>
    <w:rsid w:val="009445AF"/>
    <w:rsid w:val="00945D3C"/>
    <w:rsid w:val="00947033"/>
    <w:rsid w:val="00947138"/>
    <w:rsid w:val="0095007A"/>
    <w:rsid w:val="00951A60"/>
    <w:rsid w:val="00951BAE"/>
    <w:rsid w:val="00951F99"/>
    <w:rsid w:val="0095471E"/>
    <w:rsid w:val="009554EC"/>
    <w:rsid w:val="00962080"/>
    <w:rsid w:val="0096265B"/>
    <w:rsid w:val="009639E5"/>
    <w:rsid w:val="00964305"/>
    <w:rsid w:val="00964FD0"/>
    <w:rsid w:val="0096505A"/>
    <w:rsid w:val="009664B0"/>
    <w:rsid w:val="0096673B"/>
    <w:rsid w:val="009705DC"/>
    <w:rsid w:val="00970ACE"/>
    <w:rsid w:val="00970AE3"/>
    <w:rsid w:val="00972198"/>
    <w:rsid w:val="0097376D"/>
    <w:rsid w:val="00974347"/>
    <w:rsid w:val="00976313"/>
    <w:rsid w:val="009767A8"/>
    <w:rsid w:val="00976A1A"/>
    <w:rsid w:val="00977022"/>
    <w:rsid w:val="0098108E"/>
    <w:rsid w:val="00981673"/>
    <w:rsid w:val="00981D06"/>
    <w:rsid w:val="00987164"/>
    <w:rsid w:val="009871BC"/>
    <w:rsid w:val="009904C8"/>
    <w:rsid w:val="0099062E"/>
    <w:rsid w:val="0099105E"/>
    <w:rsid w:val="0099132C"/>
    <w:rsid w:val="00991357"/>
    <w:rsid w:val="009913D2"/>
    <w:rsid w:val="00992F67"/>
    <w:rsid w:val="009934DC"/>
    <w:rsid w:val="0099532B"/>
    <w:rsid w:val="009955C0"/>
    <w:rsid w:val="009A1F84"/>
    <w:rsid w:val="009A3320"/>
    <w:rsid w:val="009A3A8E"/>
    <w:rsid w:val="009A56C7"/>
    <w:rsid w:val="009A7778"/>
    <w:rsid w:val="009A7DB4"/>
    <w:rsid w:val="009B13C1"/>
    <w:rsid w:val="009B1D20"/>
    <w:rsid w:val="009B1F59"/>
    <w:rsid w:val="009B256F"/>
    <w:rsid w:val="009B36B7"/>
    <w:rsid w:val="009B53FA"/>
    <w:rsid w:val="009B61BB"/>
    <w:rsid w:val="009B6215"/>
    <w:rsid w:val="009B67F4"/>
    <w:rsid w:val="009B74A5"/>
    <w:rsid w:val="009B7536"/>
    <w:rsid w:val="009C2FAD"/>
    <w:rsid w:val="009C312A"/>
    <w:rsid w:val="009C364F"/>
    <w:rsid w:val="009C4E43"/>
    <w:rsid w:val="009C5EC7"/>
    <w:rsid w:val="009C6D4F"/>
    <w:rsid w:val="009C720D"/>
    <w:rsid w:val="009D0305"/>
    <w:rsid w:val="009D0F85"/>
    <w:rsid w:val="009D12F7"/>
    <w:rsid w:val="009D17BE"/>
    <w:rsid w:val="009D1AC4"/>
    <w:rsid w:val="009D1D41"/>
    <w:rsid w:val="009D2EBA"/>
    <w:rsid w:val="009D3A0C"/>
    <w:rsid w:val="009D4A5F"/>
    <w:rsid w:val="009D4FEB"/>
    <w:rsid w:val="009D6F08"/>
    <w:rsid w:val="009D7EE1"/>
    <w:rsid w:val="009E00B5"/>
    <w:rsid w:val="009E0F99"/>
    <w:rsid w:val="009E132D"/>
    <w:rsid w:val="009E31CE"/>
    <w:rsid w:val="009E38D0"/>
    <w:rsid w:val="009E3B85"/>
    <w:rsid w:val="009E4AAD"/>
    <w:rsid w:val="009F0557"/>
    <w:rsid w:val="009F103C"/>
    <w:rsid w:val="009F1DC8"/>
    <w:rsid w:val="009F2842"/>
    <w:rsid w:val="009F36F2"/>
    <w:rsid w:val="009F3B31"/>
    <w:rsid w:val="009F454B"/>
    <w:rsid w:val="009F47C2"/>
    <w:rsid w:val="009F5D67"/>
    <w:rsid w:val="009F5F71"/>
    <w:rsid w:val="009F631D"/>
    <w:rsid w:val="009F743D"/>
    <w:rsid w:val="00A00E9B"/>
    <w:rsid w:val="00A01FD6"/>
    <w:rsid w:val="00A04A3A"/>
    <w:rsid w:val="00A05886"/>
    <w:rsid w:val="00A05C58"/>
    <w:rsid w:val="00A05CB9"/>
    <w:rsid w:val="00A05D35"/>
    <w:rsid w:val="00A05DB6"/>
    <w:rsid w:val="00A0701F"/>
    <w:rsid w:val="00A11387"/>
    <w:rsid w:val="00A11C1F"/>
    <w:rsid w:val="00A1256E"/>
    <w:rsid w:val="00A13076"/>
    <w:rsid w:val="00A139C4"/>
    <w:rsid w:val="00A17D1E"/>
    <w:rsid w:val="00A204E0"/>
    <w:rsid w:val="00A20C29"/>
    <w:rsid w:val="00A21C29"/>
    <w:rsid w:val="00A22337"/>
    <w:rsid w:val="00A224D8"/>
    <w:rsid w:val="00A22775"/>
    <w:rsid w:val="00A23373"/>
    <w:rsid w:val="00A234B4"/>
    <w:rsid w:val="00A23909"/>
    <w:rsid w:val="00A2400E"/>
    <w:rsid w:val="00A25938"/>
    <w:rsid w:val="00A26535"/>
    <w:rsid w:val="00A26796"/>
    <w:rsid w:val="00A27205"/>
    <w:rsid w:val="00A27BF9"/>
    <w:rsid w:val="00A320FA"/>
    <w:rsid w:val="00A324D1"/>
    <w:rsid w:val="00A32C4B"/>
    <w:rsid w:val="00A33862"/>
    <w:rsid w:val="00A3638C"/>
    <w:rsid w:val="00A36D86"/>
    <w:rsid w:val="00A3757C"/>
    <w:rsid w:val="00A41B21"/>
    <w:rsid w:val="00A4622F"/>
    <w:rsid w:val="00A46A24"/>
    <w:rsid w:val="00A471EA"/>
    <w:rsid w:val="00A47CD2"/>
    <w:rsid w:val="00A51F81"/>
    <w:rsid w:val="00A523CD"/>
    <w:rsid w:val="00A52B00"/>
    <w:rsid w:val="00A54996"/>
    <w:rsid w:val="00A551B6"/>
    <w:rsid w:val="00A55E66"/>
    <w:rsid w:val="00A5639B"/>
    <w:rsid w:val="00A57215"/>
    <w:rsid w:val="00A6020D"/>
    <w:rsid w:val="00A6152F"/>
    <w:rsid w:val="00A62CCB"/>
    <w:rsid w:val="00A6329D"/>
    <w:rsid w:val="00A64509"/>
    <w:rsid w:val="00A64869"/>
    <w:rsid w:val="00A67CC2"/>
    <w:rsid w:val="00A70ECF"/>
    <w:rsid w:val="00A72DF2"/>
    <w:rsid w:val="00A732E3"/>
    <w:rsid w:val="00A733A1"/>
    <w:rsid w:val="00A73878"/>
    <w:rsid w:val="00A749F4"/>
    <w:rsid w:val="00A75026"/>
    <w:rsid w:val="00A77AF1"/>
    <w:rsid w:val="00A804EE"/>
    <w:rsid w:val="00A82ABD"/>
    <w:rsid w:val="00A833B9"/>
    <w:rsid w:val="00A83979"/>
    <w:rsid w:val="00A8417E"/>
    <w:rsid w:val="00A84A3C"/>
    <w:rsid w:val="00A85518"/>
    <w:rsid w:val="00A85524"/>
    <w:rsid w:val="00A90867"/>
    <w:rsid w:val="00A916FF"/>
    <w:rsid w:val="00A92597"/>
    <w:rsid w:val="00A934EB"/>
    <w:rsid w:val="00A93E46"/>
    <w:rsid w:val="00A94468"/>
    <w:rsid w:val="00A952EF"/>
    <w:rsid w:val="00A970B2"/>
    <w:rsid w:val="00A97CDA"/>
    <w:rsid w:val="00AA0467"/>
    <w:rsid w:val="00AA1221"/>
    <w:rsid w:val="00AA1B22"/>
    <w:rsid w:val="00AA2BF0"/>
    <w:rsid w:val="00AA4A63"/>
    <w:rsid w:val="00AA4C7F"/>
    <w:rsid w:val="00AA5B93"/>
    <w:rsid w:val="00AA69AA"/>
    <w:rsid w:val="00AA729E"/>
    <w:rsid w:val="00AA7466"/>
    <w:rsid w:val="00AA7F10"/>
    <w:rsid w:val="00AB0376"/>
    <w:rsid w:val="00AB0814"/>
    <w:rsid w:val="00AB1947"/>
    <w:rsid w:val="00AB2B97"/>
    <w:rsid w:val="00AB458A"/>
    <w:rsid w:val="00AB6733"/>
    <w:rsid w:val="00AB69F1"/>
    <w:rsid w:val="00AC0F23"/>
    <w:rsid w:val="00AC1BA4"/>
    <w:rsid w:val="00AC1BFC"/>
    <w:rsid w:val="00AC331A"/>
    <w:rsid w:val="00AC398E"/>
    <w:rsid w:val="00AC3BBF"/>
    <w:rsid w:val="00AC4B60"/>
    <w:rsid w:val="00AC53B6"/>
    <w:rsid w:val="00AC53EF"/>
    <w:rsid w:val="00AC5E0D"/>
    <w:rsid w:val="00AC6529"/>
    <w:rsid w:val="00AC6DE7"/>
    <w:rsid w:val="00AD12AF"/>
    <w:rsid w:val="00AD135C"/>
    <w:rsid w:val="00AD1EF5"/>
    <w:rsid w:val="00AD4542"/>
    <w:rsid w:val="00AD5387"/>
    <w:rsid w:val="00AD5676"/>
    <w:rsid w:val="00AD58DC"/>
    <w:rsid w:val="00AD68C6"/>
    <w:rsid w:val="00AD71C7"/>
    <w:rsid w:val="00AD7264"/>
    <w:rsid w:val="00AD7BEC"/>
    <w:rsid w:val="00AD7ED7"/>
    <w:rsid w:val="00AE2191"/>
    <w:rsid w:val="00AE271C"/>
    <w:rsid w:val="00AE47CF"/>
    <w:rsid w:val="00AE6C1C"/>
    <w:rsid w:val="00AE7B4C"/>
    <w:rsid w:val="00AF2566"/>
    <w:rsid w:val="00AF26CF"/>
    <w:rsid w:val="00AF2799"/>
    <w:rsid w:val="00AF2C40"/>
    <w:rsid w:val="00B00850"/>
    <w:rsid w:val="00B0172D"/>
    <w:rsid w:val="00B019BC"/>
    <w:rsid w:val="00B04BF0"/>
    <w:rsid w:val="00B07090"/>
    <w:rsid w:val="00B10063"/>
    <w:rsid w:val="00B11E0A"/>
    <w:rsid w:val="00B120A2"/>
    <w:rsid w:val="00B12B62"/>
    <w:rsid w:val="00B12C8F"/>
    <w:rsid w:val="00B13D81"/>
    <w:rsid w:val="00B13F06"/>
    <w:rsid w:val="00B153F1"/>
    <w:rsid w:val="00B16C02"/>
    <w:rsid w:val="00B17495"/>
    <w:rsid w:val="00B17F28"/>
    <w:rsid w:val="00B20EC0"/>
    <w:rsid w:val="00B227F5"/>
    <w:rsid w:val="00B2313B"/>
    <w:rsid w:val="00B243FC"/>
    <w:rsid w:val="00B2488A"/>
    <w:rsid w:val="00B25DBC"/>
    <w:rsid w:val="00B25E36"/>
    <w:rsid w:val="00B26413"/>
    <w:rsid w:val="00B2679C"/>
    <w:rsid w:val="00B269B4"/>
    <w:rsid w:val="00B270C7"/>
    <w:rsid w:val="00B310DB"/>
    <w:rsid w:val="00B32C73"/>
    <w:rsid w:val="00B33C06"/>
    <w:rsid w:val="00B3493C"/>
    <w:rsid w:val="00B4111E"/>
    <w:rsid w:val="00B41BF2"/>
    <w:rsid w:val="00B455F2"/>
    <w:rsid w:val="00B456D3"/>
    <w:rsid w:val="00B50AD8"/>
    <w:rsid w:val="00B515AD"/>
    <w:rsid w:val="00B52520"/>
    <w:rsid w:val="00B52858"/>
    <w:rsid w:val="00B5309B"/>
    <w:rsid w:val="00B53AF6"/>
    <w:rsid w:val="00B56C60"/>
    <w:rsid w:val="00B56CFD"/>
    <w:rsid w:val="00B57201"/>
    <w:rsid w:val="00B576B9"/>
    <w:rsid w:val="00B6182E"/>
    <w:rsid w:val="00B61F96"/>
    <w:rsid w:val="00B70290"/>
    <w:rsid w:val="00B70310"/>
    <w:rsid w:val="00B7207E"/>
    <w:rsid w:val="00B73B4B"/>
    <w:rsid w:val="00B83CEE"/>
    <w:rsid w:val="00B84285"/>
    <w:rsid w:val="00B8734F"/>
    <w:rsid w:val="00B8749C"/>
    <w:rsid w:val="00B912E4"/>
    <w:rsid w:val="00B92869"/>
    <w:rsid w:val="00B945B1"/>
    <w:rsid w:val="00B95513"/>
    <w:rsid w:val="00B95AB7"/>
    <w:rsid w:val="00B965C1"/>
    <w:rsid w:val="00B97263"/>
    <w:rsid w:val="00B97312"/>
    <w:rsid w:val="00B973B3"/>
    <w:rsid w:val="00B97C1C"/>
    <w:rsid w:val="00B97E48"/>
    <w:rsid w:val="00BA00CB"/>
    <w:rsid w:val="00BA3A43"/>
    <w:rsid w:val="00BA4000"/>
    <w:rsid w:val="00BA4BCB"/>
    <w:rsid w:val="00BA4FF5"/>
    <w:rsid w:val="00BA541E"/>
    <w:rsid w:val="00BA73F5"/>
    <w:rsid w:val="00BB02F4"/>
    <w:rsid w:val="00BB0369"/>
    <w:rsid w:val="00BB1345"/>
    <w:rsid w:val="00BB163C"/>
    <w:rsid w:val="00BB20B5"/>
    <w:rsid w:val="00BB39AA"/>
    <w:rsid w:val="00BB3C07"/>
    <w:rsid w:val="00BB5517"/>
    <w:rsid w:val="00BB5EB9"/>
    <w:rsid w:val="00BB74E1"/>
    <w:rsid w:val="00BB754A"/>
    <w:rsid w:val="00BB7925"/>
    <w:rsid w:val="00BC10C2"/>
    <w:rsid w:val="00BC1D49"/>
    <w:rsid w:val="00BC1DB1"/>
    <w:rsid w:val="00BC1E26"/>
    <w:rsid w:val="00BC29AE"/>
    <w:rsid w:val="00BC3ECB"/>
    <w:rsid w:val="00BC48AF"/>
    <w:rsid w:val="00BC492C"/>
    <w:rsid w:val="00BC65B4"/>
    <w:rsid w:val="00BC7CA8"/>
    <w:rsid w:val="00BC7E13"/>
    <w:rsid w:val="00BC7F76"/>
    <w:rsid w:val="00BC7FA7"/>
    <w:rsid w:val="00BD137C"/>
    <w:rsid w:val="00BD211B"/>
    <w:rsid w:val="00BD2EEE"/>
    <w:rsid w:val="00BD4CA6"/>
    <w:rsid w:val="00BD5678"/>
    <w:rsid w:val="00BD73BB"/>
    <w:rsid w:val="00BE01DC"/>
    <w:rsid w:val="00BE1EDA"/>
    <w:rsid w:val="00BE30F2"/>
    <w:rsid w:val="00BE58EE"/>
    <w:rsid w:val="00BE5AF3"/>
    <w:rsid w:val="00BE7C76"/>
    <w:rsid w:val="00BF0A6C"/>
    <w:rsid w:val="00BF1837"/>
    <w:rsid w:val="00BF1FCF"/>
    <w:rsid w:val="00BF3F9D"/>
    <w:rsid w:val="00BF475C"/>
    <w:rsid w:val="00BF47A1"/>
    <w:rsid w:val="00BF6A10"/>
    <w:rsid w:val="00BF700C"/>
    <w:rsid w:val="00C00660"/>
    <w:rsid w:val="00C008B1"/>
    <w:rsid w:val="00C0387D"/>
    <w:rsid w:val="00C039DC"/>
    <w:rsid w:val="00C04A2F"/>
    <w:rsid w:val="00C052C8"/>
    <w:rsid w:val="00C0556E"/>
    <w:rsid w:val="00C0697A"/>
    <w:rsid w:val="00C06D81"/>
    <w:rsid w:val="00C077A0"/>
    <w:rsid w:val="00C10361"/>
    <w:rsid w:val="00C10AD9"/>
    <w:rsid w:val="00C1162A"/>
    <w:rsid w:val="00C12A8A"/>
    <w:rsid w:val="00C13188"/>
    <w:rsid w:val="00C13D3C"/>
    <w:rsid w:val="00C14249"/>
    <w:rsid w:val="00C15BB1"/>
    <w:rsid w:val="00C21C88"/>
    <w:rsid w:val="00C25ED3"/>
    <w:rsid w:val="00C25ED7"/>
    <w:rsid w:val="00C26153"/>
    <w:rsid w:val="00C26C86"/>
    <w:rsid w:val="00C26DA1"/>
    <w:rsid w:val="00C30369"/>
    <w:rsid w:val="00C30A3F"/>
    <w:rsid w:val="00C339DD"/>
    <w:rsid w:val="00C33F31"/>
    <w:rsid w:val="00C3421C"/>
    <w:rsid w:val="00C34BBB"/>
    <w:rsid w:val="00C3511B"/>
    <w:rsid w:val="00C352AF"/>
    <w:rsid w:val="00C35433"/>
    <w:rsid w:val="00C362E3"/>
    <w:rsid w:val="00C3788A"/>
    <w:rsid w:val="00C425B5"/>
    <w:rsid w:val="00C42DF0"/>
    <w:rsid w:val="00C42F01"/>
    <w:rsid w:val="00C4373C"/>
    <w:rsid w:val="00C44833"/>
    <w:rsid w:val="00C4495A"/>
    <w:rsid w:val="00C45E2E"/>
    <w:rsid w:val="00C462D6"/>
    <w:rsid w:val="00C466B3"/>
    <w:rsid w:val="00C466BC"/>
    <w:rsid w:val="00C5217E"/>
    <w:rsid w:val="00C5544F"/>
    <w:rsid w:val="00C56100"/>
    <w:rsid w:val="00C5654E"/>
    <w:rsid w:val="00C56AD2"/>
    <w:rsid w:val="00C602B5"/>
    <w:rsid w:val="00C6038A"/>
    <w:rsid w:val="00C60E82"/>
    <w:rsid w:val="00C612EE"/>
    <w:rsid w:val="00C622E8"/>
    <w:rsid w:val="00C6250C"/>
    <w:rsid w:val="00C63142"/>
    <w:rsid w:val="00C63287"/>
    <w:rsid w:val="00C64121"/>
    <w:rsid w:val="00C64999"/>
    <w:rsid w:val="00C65736"/>
    <w:rsid w:val="00C66BDC"/>
    <w:rsid w:val="00C7092E"/>
    <w:rsid w:val="00C7296B"/>
    <w:rsid w:val="00C7299E"/>
    <w:rsid w:val="00C75349"/>
    <w:rsid w:val="00C75A49"/>
    <w:rsid w:val="00C762F3"/>
    <w:rsid w:val="00C76AB0"/>
    <w:rsid w:val="00C82111"/>
    <w:rsid w:val="00C8262B"/>
    <w:rsid w:val="00C82968"/>
    <w:rsid w:val="00C835E5"/>
    <w:rsid w:val="00C838B1"/>
    <w:rsid w:val="00C848A9"/>
    <w:rsid w:val="00C859E8"/>
    <w:rsid w:val="00C85F49"/>
    <w:rsid w:val="00C86736"/>
    <w:rsid w:val="00C87335"/>
    <w:rsid w:val="00C878E8"/>
    <w:rsid w:val="00C87A6A"/>
    <w:rsid w:val="00C90384"/>
    <w:rsid w:val="00C9288D"/>
    <w:rsid w:val="00C94643"/>
    <w:rsid w:val="00CA0104"/>
    <w:rsid w:val="00CA19F9"/>
    <w:rsid w:val="00CA22C8"/>
    <w:rsid w:val="00CA2592"/>
    <w:rsid w:val="00CA4AF9"/>
    <w:rsid w:val="00CA4F92"/>
    <w:rsid w:val="00CA572F"/>
    <w:rsid w:val="00CA5B35"/>
    <w:rsid w:val="00CA67DC"/>
    <w:rsid w:val="00CB1666"/>
    <w:rsid w:val="00CB2412"/>
    <w:rsid w:val="00CB3014"/>
    <w:rsid w:val="00CB337E"/>
    <w:rsid w:val="00CB3CE6"/>
    <w:rsid w:val="00CB3EFB"/>
    <w:rsid w:val="00CB5CC8"/>
    <w:rsid w:val="00CB5F20"/>
    <w:rsid w:val="00CC045B"/>
    <w:rsid w:val="00CC2F29"/>
    <w:rsid w:val="00CC3677"/>
    <w:rsid w:val="00CC4F8C"/>
    <w:rsid w:val="00CC5502"/>
    <w:rsid w:val="00CC5583"/>
    <w:rsid w:val="00CC5C4C"/>
    <w:rsid w:val="00CC6D58"/>
    <w:rsid w:val="00CD03A7"/>
    <w:rsid w:val="00CD4A48"/>
    <w:rsid w:val="00CD53E2"/>
    <w:rsid w:val="00CD5790"/>
    <w:rsid w:val="00CD5DF5"/>
    <w:rsid w:val="00CD6523"/>
    <w:rsid w:val="00CD65E2"/>
    <w:rsid w:val="00CD7EE9"/>
    <w:rsid w:val="00CD7FA5"/>
    <w:rsid w:val="00CE0F1A"/>
    <w:rsid w:val="00CE29F7"/>
    <w:rsid w:val="00CE383C"/>
    <w:rsid w:val="00CE3887"/>
    <w:rsid w:val="00CE3A55"/>
    <w:rsid w:val="00CE4ABE"/>
    <w:rsid w:val="00CE57BE"/>
    <w:rsid w:val="00CE5C1B"/>
    <w:rsid w:val="00CE601D"/>
    <w:rsid w:val="00CE64DA"/>
    <w:rsid w:val="00CE68F8"/>
    <w:rsid w:val="00CF0EF7"/>
    <w:rsid w:val="00CF36E2"/>
    <w:rsid w:val="00CF6AD0"/>
    <w:rsid w:val="00CF7BC3"/>
    <w:rsid w:val="00D00346"/>
    <w:rsid w:val="00D0104F"/>
    <w:rsid w:val="00D016CA"/>
    <w:rsid w:val="00D017DC"/>
    <w:rsid w:val="00D01802"/>
    <w:rsid w:val="00D0197D"/>
    <w:rsid w:val="00D01EDD"/>
    <w:rsid w:val="00D02CFF"/>
    <w:rsid w:val="00D03492"/>
    <w:rsid w:val="00D04140"/>
    <w:rsid w:val="00D04AC1"/>
    <w:rsid w:val="00D0544E"/>
    <w:rsid w:val="00D109B9"/>
    <w:rsid w:val="00D120F2"/>
    <w:rsid w:val="00D12F93"/>
    <w:rsid w:val="00D1435D"/>
    <w:rsid w:val="00D1449E"/>
    <w:rsid w:val="00D144CE"/>
    <w:rsid w:val="00D1699F"/>
    <w:rsid w:val="00D20C9D"/>
    <w:rsid w:val="00D24D06"/>
    <w:rsid w:val="00D250BB"/>
    <w:rsid w:val="00D304CE"/>
    <w:rsid w:val="00D324EB"/>
    <w:rsid w:val="00D33744"/>
    <w:rsid w:val="00D359D5"/>
    <w:rsid w:val="00D36473"/>
    <w:rsid w:val="00D36D52"/>
    <w:rsid w:val="00D37A7D"/>
    <w:rsid w:val="00D37AB2"/>
    <w:rsid w:val="00D40A66"/>
    <w:rsid w:val="00D40D49"/>
    <w:rsid w:val="00D4142F"/>
    <w:rsid w:val="00D42858"/>
    <w:rsid w:val="00D439D4"/>
    <w:rsid w:val="00D43A96"/>
    <w:rsid w:val="00D45B65"/>
    <w:rsid w:val="00D46219"/>
    <w:rsid w:val="00D464C8"/>
    <w:rsid w:val="00D46E85"/>
    <w:rsid w:val="00D47490"/>
    <w:rsid w:val="00D47AC6"/>
    <w:rsid w:val="00D47AEF"/>
    <w:rsid w:val="00D47F79"/>
    <w:rsid w:val="00D502AE"/>
    <w:rsid w:val="00D5280A"/>
    <w:rsid w:val="00D538CA"/>
    <w:rsid w:val="00D55051"/>
    <w:rsid w:val="00D57C38"/>
    <w:rsid w:val="00D6033B"/>
    <w:rsid w:val="00D612D0"/>
    <w:rsid w:val="00D625B2"/>
    <w:rsid w:val="00D62B67"/>
    <w:rsid w:val="00D6335F"/>
    <w:rsid w:val="00D6344F"/>
    <w:rsid w:val="00D63C7E"/>
    <w:rsid w:val="00D658FE"/>
    <w:rsid w:val="00D65998"/>
    <w:rsid w:val="00D664EE"/>
    <w:rsid w:val="00D66B2C"/>
    <w:rsid w:val="00D66E73"/>
    <w:rsid w:val="00D67794"/>
    <w:rsid w:val="00D6791F"/>
    <w:rsid w:val="00D67E65"/>
    <w:rsid w:val="00D7071C"/>
    <w:rsid w:val="00D70B52"/>
    <w:rsid w:val="00D71C5F"/>
    <w:rsid w:val="00D71CEF"/>
    <w:rsid w:val="00D71F61"/>
    <w:rsid w:val="00D7257D"/>
    <w:rsid w:val="00D7472B"/>
    <w:rsid w:val="00D748A0"/>
    <w:rsid w:val="00D74D27"/>
    <w:rsid w:val="00D75E38"/>
    <w:rsid w:val="00D76C6F"/>
    <w:rsid w:val="00D77B62"/>
    <w:rsid w:val="00D83866"/>
    <w:rsid w:val="00D841E0"/>
    <w:rsid w:val="00D84EDD"/>
    <w:rsid w:val="00D850DF"/>
    <w:rsid w:val="00D85D25"/>
    <w:rsid w:val="00D863AE"/>
    <w:rsid w:val="00D87CBB"/>
    <w:rsid w:val="00D9166E"/>
    <w:rsid w:val="00D916BD"/>
    <w:rsid w:val="00D918F5"/>
    <w:rsid w:val="00D91ECB"/>
    <w:rsid w:val="00D93606"/>
    <w:rsid w:val="00D93A4C"/>
    <w:rsid w:val="00D93B91"/>
    <w:rsid w:val="00D93D27"/>
    <w:rsid w:val="00D94D41"/>
    <w:rsid w:val="00D94EAC"/>
    <w:rsid w:val="00D95E40"/>
    <w:rsid w:val="00D968A2"/>
    <w:rsid w:val="00D97C46"/>
    <w:rsid w:val="00DA14F0"/>
    <w:rsid w:val="00DA28BC"/>
    <w:rsid w:val="00DA3D7B"/>
    <w:rsid w:val="00DA4435"/>
    <w:rsid w:val="00DA5584"/>
    <w:rsid w:val="00DA760B"/>
    <w:rsid w:val="00DA7F31"/>
    <w:rsid w:val="00DB0185"/>
    <w:rsid w:val="00DB1F72"/>
    <w:rsid w:val="00DB222D"/>
    <w:rsid w:val="00DB3052"/>
    <w:rsid w:val="00DB3550"/>
    <w:rsid w:val="00DB3C0B"/>
    <w:rsid w:val="00DB4168"/>
    <w:rsid w:val="00DB4C7B"/>
    <w:rsid w:val="00DB4D5C"/>
    <w:rsid w:val="00DB6266"/>
    <w:rsid w:val="00DB7621"/>
    <w:rsid w:val="00DB7B6A"/>
    <w:rsid w:val="00DC026F"/>
    <w:rsid w:val="00DC1138"/>
    <w:rsid w:val="00DC1806"/>
    <w:rsid w:val="00DC224D"/>
    <w:rsid w:val="00DC2927"/>
    <w:rsid w:val="00DC313A"/>
    <w:rsid w:val="00DC3188"/>
    <w:rsid w:val="00DC34C4"/>
    <w:rsid w:val="00DC35CF"/>
    <w:rsid w:val="00DC3F61"/>
    <w:rsid w:val="00DC416B"/>
    <w:rsid w:val="00DC4298"/>
    <w:rsid w:val="00DC4351"/>
    <w:rsid w:val="00DC48CB"/>
    <w:rsid w:val="00DC4A4A"/>
    <w:rsid w:val="00DC4BA7"/>
    <w:rsid w:val="00DC4C6F"/>
    <w:rsid w:val="00DC7554"/>
    <w:rsid w:val="00DD461D"/>
    <w:rsid w:val="00DD4EEA"/>
    <w:rsid w:val="00DD5241"/>
    <w:rsid w:val="00DD6478"/>
    <w:rsid w:val="00DD64B9"/>
    <w:rsid w:val="00DD6ECF"/>
    <w:rsid w:val="00DE0CB4"/>
    <w:rsid w:val="00DE237D"/>
    <w:rsid w:val="00DE2C8A"/>
    <w:rsid w:val="00DE3DA3"/>
    <w:rsid w:val="00DE5793"/>
    <w:rsid w:val="00DE60E8"/>
    <w:rsid w:val="00DE64A3"/>
    <w:rsid w:val="00DE7245"/>
    <w:rsid w:val="00DE750F"/>
    <w:rsid w:val="00DE76A4"/>
    <w:rsid w:val="00DE7B3F"/>
    <w:rsid w:val="00DF1388"/>
    <w:rsid w:val="00DF1FE2"/>
    <w:rsid w:val="00DF2716"/>
    <w:rsid w:val="00DF67EF"/>
    <w:rsid w:val="00DF7A8A"/>
    <w:rsid w:val="00DF7BC1"/>
    <w:rsid w:val="00E008EA"/>
    <w:rsid w:val="00E009DC"/>
    <w:rsid w:val="00E02332"/>
    <w:rsid w:val="00E04EA7"/>
    <w:rsid w:val="00E052E7"/>
    <w:rsid w:val="00E06387"/>
    <w:rsid w:val="00E0675B"/>
    <w:rsid w:val="00E07364"/>
    <w:rsid w:val="00E07B0D"/>
    <w:rsid w:val="00E07C06"/>
    <w:rsid w:val="00E1008A"/>
    <w:rsid w:val="00E10273"/>
    <w:rsid w:val="00E1085B"/>
    <w:rsid w:val="00E11EB3"/>
    <w:rsid w:val="00E133F0"/>
    <w:rsid w:val="00E13B55"/>
    <w:rsid w:val="00E14899"/>
    <w:rsid w:val="00E15AB1"/>
    <w:rsid w:val="00E215D7"/>
    <w:rsid w:val="00E219F2"/>
    <w:rsid w:val="00E22116"/>
    <w:rsid w:val="00E23171"/>
    <w:rsid w:val="00E23D44"/>
    <w:rsid w:val="00E24AB8"/>
    <w:rsid w:val="00E24FF9"/>
    <w:rsid w:val="00E25F4D"/>
    <w:rsid w:val="00E2675F"/>
    <w:rsid w:val="00E30985"/>
    <w:rsid w:val="00E31A7F"/>
    <w:rsid w:val="00E31DF8"/>
    <w:rsid w:val="00E32266"/>
    <w:rsid w:val="00E349FC"/>
    <w:rsid w:val="00E35E6F"/>
    <w:rsid w:val="00E362DF"/>
    <w:rsid w:val="00E368D5"/>
    <w:rsid w:val="00E3745A"/>
    <w:rsid w:val="00E42D52"/>
    <w:rsid w:val="00E43E97"/>
    <w:rsid w:val="00E45A70"/>
    <w:rsid w:val="00E527E9"/>
    <w:rsid w:val="00E53397"/>
    <w:rsid w:val="00E53940"/>
    <w:rsid w:val="00E53A75"/>
    <w:rsid w:val="00E57366"/>
    <w:rsid w:val="00E60134"/>
    <w:rsid w:val="00E6042F"/>
    <w:rsid w:val="00E62DD2"/>
    <w:rsid w:val="00E632DC"/>
    <w:rsid w:val="00E65D9B"/>
    <w:rsid w:val="00E72D88"/>
    <w:rsid w:val="00E73829"/>
    <w:rsid w:val="00E7419F"/>
    <w:rsid w:val="00E7495D"/>
    <w:rsid w:val="00E74EF9"/>
    <w:rsid w:val="00E766AA"/>
    <w:rsid w:val="00E8061D"/>
    <w:rsid w:val="00E8185A"/>
    <w:rsid w:val="00E81FDC"/>
    <w:rsid w:val="00E844FA"/>
    <w:rsid w:val="00E84F50"/>
    <w:rsid w:val="00E868CE"/>
    <w:rsid w:val="00E873E7"/>
    <w:rsid w:val="00E902DE"/>
    <w:rsid w:val="00E9359C"/>
    <w:rsid w:val="00E94672"/>
    <w:rsid w:val="00E94DFF"/>
    <w:rsid w:val="00E969AE"/>
    <w:rsid w:val="00E97CEB"/>
    <w:rsid w:val="00EA12FD"/>
    <w:rsid w:val="00EA3113"/>
    <w:rsid w:val="00EA3500"/>
    <w:rsid w:val="00EA3A28"/>
    <w:rsid w:val="00EA3FBE"/>
    <w:rsid w:val="00EA5F08"/>
    <w:rsid w:val="00EA692A"/>
    <w:rsid w:val="00EA7423"/>
    <w:rsid w:val="00EA7927"/>
    <w:rsid w:val="00EB0C84"/>
    <w:rsid w:val="00EB1EA1"/>
    <w:rsid w:val="00EB4015"/>
    <w:rsid w:val="00EB455E"/>
    <w:rsid w:val="00EB4E66"/>
    <w:rsid w:val="00EB51E7"/>
    <w:rsid w:val="00EB5289"/>
    <w:rsid w:val="00EB726A"/>
    <w:rsid w:val="00EB7F35"/>
    <w:rsid w:val="00EC056B"/>
    <w:rsid w:val="00EC0C27"/>
    <w:rsid w:val="00EC4CE2"/>
    <w:rsid w:val="00EC621D"/>
    <w:rsid w:val="00EC6271"/>
    <w:rsid w:val="00EC7393"/>
    <w:rsid w:val="00EC7413"/>
    <w:rsid w:val="00EC7D47"/>
    <w:rsid w:val="00ED076A"/>
    <w:rsid w:val="00ED230B"/>
    <w:rsid w:val="00ED4158"/>
    <w:rsid w:val="00ED71C4"/>
    <w:rsid w:val="00EE16A2"/>
    <w:rsid w:val="00EE1A38"/>
    <w:rsid w:val="00EE2B6D"/>
    <w:rsid w:val="00EE4799"/>
    <w:rsid w:val="00EE485D"/>
    <w:rsid w:val="00EE5E17"/>
    <w:rsid w:val="00EF15E8"/>
    <w:rsid w:val="00EF3EFA"/>
    <w:rsid w:val="00EF4507"/>
    <w:rsid w:val="00EF4839"/>
    <w:rsid w:val="00EF48A7"/>
    <w:rsid w:val="00EF6CC8"/>
    <w:rsid w:val="00EF7113"/>
    <w:rsid w:val="00EF7EAE"/>
    <w:rsid w:val="00F006B7"/>
    <w:rsid w:val="00F01725"/>
    <w:rsid w:val="00F01A82"/>
    <w:rsid w:val="00F01C4E"/>
    <w:rsid w:val="00F027EA"/>
    <w:rsid w:val="00F03AF4"/>
    <w:rsid w:val="00F05E7B"/>
    <w:rsid w:val="00F07D4D"/>
    <w:rsid w:val="00F100A6"/>
    <w:rsid w:val="00F10409"/>
    <w:rsid w:val="00F10C9C"/>
    <w:rsid w:val="00F11050"/>
    <w:rsid w:val="00F130B4"/>
    <w:rsid w:val="00F155D6"/>
    <w:rsid w:val="00F15A9E"/>
    <w:rsid w:val="00F15CDD"/>
    <w:rsid w:val="00F17443"/>
    <w:rsid w:val="00F203FB"/>
    <w:rsid w:val="00F2132F"/>
    <w:rsid w:val="00F229B6"/>
    <w:rsid w:val="00F2359A"/>
    <w:rsid w:val="00F23ABF"/>
    <w:rsid w:val="00F24BB6"/>
    <w:rsid w:val="00F25EAF"/>
    <w:rsid w:val="00F30F19"/>
    <w:rsid w:val="00F30F88"/>
    <w:rsid w:val="00F312FC"/>
    <w:rsid w:val="00F31A1F"/>
    <w:rsid w:val="00F32126"/>
    <w:rsid w:val="00F32513"/>
    <w:rsid w:val="00F336B6"/>
    <w:rsid w:val="00F3496A"/>
    <w:rsid w:val="00F350C3"/>
    <w:rsid w:val="00F3649D"/>
    <w:rsid w:val="00F36D0F"/>
    <w:rsid w:val="00F3769B"/>
    <w:rsid w:val="00F40598"/>
    <w:rsid w:val="00F4109F"/>
    <w:rsid w:val="00F417AA"/>
    <w:rsid w:val="00F418FC"/>
    <w:rsid w:val="00F421E6"/>
    <w:rsid w:val="00F441B8"/>
    <w:rsid w:val="00F46704"/>
    <w:rsid w:val="00F468A8"/>
    <w:rsid w:val="00F46C65"/>
    <w:rsid w:val="00F46F41"/>
    <w:rsid w:val="00F509D3"/>
    <w:rsid w:val="00F523F3"/>
    <w:rsid w:val="00F524EC"/>
    <w:rsid w:val="00F525FC"/>
    <w:rsid w:val="00F55ABD"/>
    <w:rsid w:val="00F57202"/>
    <w:rsid w:val="00F60741"/>
    <w:rsid w:val="00F60ABE"/>
    <w:rsid w:val="00F614D9"/>
    <w:rsid w:val="00F626BA"/>
    <w:rsid w:val="00F6312A"/>
    <w:rsid w:val="00F63DC9"/>
    <w:rsid w:val="00F644F0"/>
    <w:rsid w:val="00F64B8A"/>
    <w:rsid w:val="00F65613"/>
    <w:rsid w:val="00F65AF8"/>
    <w:rsid w:val="00F65DCE"/>
    <w:rsid w:val="00F70A03"/>
    <w:rsid w:val="00F72DD9"/>
    <w:rsid w:val="00F73AE2"/>
    <w:rsid w:val="00F75224"/>
    <w:rsid w:val="00F75AE3"/>
    <w:rsid w:val="00F761FF"/>
    <w:rsid w:val="00F76A23"/>
    <w:rsid w:val="00F777F0"/>
    <w:rsid w:val="00F77D5E"/>
    <w:rsid w:val="00F8045C"/>
    <w:rsid w:val="00F8117F"/>
    <w:rsid w:val="00F81291"/>
    <w:rsid w:val="00F8147C"/>
    <w:rsid w:val="00F81F4E"/>
    <w:rsid w:val="00F82515"/>
    <w:rsid w:val="00F82D9D"/>
    <w:rsid w:val="00F83183"/>
    <w:rsid w:val="00F83F1F"/>
    <w:rsid w:val="00F8421F"/>
    <w:rsid w:val="00F868BF"/>
    <w:rsid w:val="00F86DC7"/>
    <w:rsid w:val="00F86EC5"/>
    <w:rsid w:val="00F872D2"/>
    <w:rsid w:val="00F904C1"/>
    <w:rsid w:val="00F90D77"/>
    <w:rsid w:val="00F90E81"/>
    <w:rsid w:val="00F91801"/>
    <w:rsid w:val="00F91B02"/>
    <w:rsid w:val="00F91BAE"/>
    <w:rsid w:val="00F937B8"/>
    <w:rsid w:val="00F9524B"/>
    <w:rsid w:val="00F970AF"/>
    <w:rsid w:val="00F97C5B"/>
    <w:rsid w:val="00FA0DE7"/>
    <w:rsid w:val="00FA32B0"/>
    <w:rsid w:val="00FA373F"/>
    <w:rsid w:val="00FA3B7C"/>
    <w:rsid w:val="00FA417F"/>
    <w:rsid w:val="00FA5180"/>
    <w:rsid w:val="00FA5AA6"/>
    <w:rsid w:val="00FA7D7C"/>
    <w:rsid w:val="00FB01F1"/>
    <w:rsid w:val="00FB0347"/>
    <w:rsid w:val="00FB0D9D"/>
    <w:rsid w:val="00FB397A"/>
    <w:rsid w:val="00FB4EA8"/>
    <w:rsid w:val="00FB6571"/>
    <w:rsid w:val="00FC0654"/>
    <w:rsid w:val="00FC082F"/>
    <w:rsid w:val="00FC17AF"/>
    <w:rsid w:val="00FC1FC1"/>
    <w:rsid w:val="00FC34BC"/>
    <w:rsid w:val="00FC3A02"/>
    <w:rsid w:val="00FC4539"/>
    <w:rsid w:val="00FC49F7"/>
    <w:rsid w:val="00FC4FA5"/>
    <w:rsid w:val="00FC55D1"/>
    <w:rsid w:val="00FC5C87"/>
    <w:rsid w:val="00FD1107"/>
    <w:rsid w:val="00FD1C3E"/>
    <w:rsid w:val="00FD4EBB"/>
    <w:rsid w:val="00FD5AA4"/>
    <w:rsid w:val="00FD5E4D"/>
    <w:rsid w:val="00FD76DE"/>
    <w:rsid w:val="00FE2CAE"/>
    <w:rsid w:val="00FE2E61"/>
    <w:rsid w:val="00FE3392"/>
    <w:rsid w:val="00FE5EC7"/>
    <w:rsid w:val="00FE6114"/>
    <w:rsid w:val="00FF0096"/>
    <w:rsid w:val="00FF027D"/>
    <w:rsid w:val="00FF0706"/>
    <w:rsid w:val="00FF0B2A"/>
    <w:rsid w:val="00FF619D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BCAC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1008A"/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sz w:val="52"/>
    </w:rPr>
  </w:style>
  <w:style w:type="paragraph" w:styleId="Ttulo2">
    <w:name w:val="heading 2"/>
    <w:basedOn w:val="Normal"/>
    <w:next w:val="Normal"/>
    <w:qFormat/>
    <w:pPr>
      <w:keepNext/>
      <w:spacing w:before="240" w:after="60"/>
      <w:ind w:left="709"/>
      <w:jc w:val="both"/>
      <w:outlineLvl w:val="1"/>
    </w:pPr>
    <w:rPr>
      <w:rFonts w:ascii="Bookman Old Style" w:hAnsi="Bookman Old Style"/>
      <w:b/>
      <w:i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i/>
      <w:sz w:val="32"/>
    </w:rPr>
  </w:style>
  <w:style w:type="paragraph" w:styleId="Ttulo4">
    <w:name w:val="heading 4"/>
    <w:basedOn w:val="Normal"/>
    <w:next w:val="Normal"/>
    <w:qFormat/>
    <w:pPr>
      <w:keepNext/>
      <w:ind w:left="1843"/>
      <w:outlineLvl w:val="3"/>
    </w:pPr>
    <w:rPr>
      <w:sz w:val="2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i/>
      <w:sz w:val="28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i/>
      <w:sz w:val="28"/>
    </w:rPr>
  </w:style>
  <w:style w:type="paragraph" w:styleId="Ttulo7">
    <w:name w:val="heading 7"/>
    <w:basedOn w:val="Normal"/>
    <w:next w:val="Normal"/>
    <w:qFormat/>
    <w:pPr>
      <w:keepNext/>
      <w:ind w:left="567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left="567"/>
      <w:jc w:val="both"/>
      <w:outlineLvl w:val="7"/>
    </w:p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pPr>
      <w:spacing w:before="120" w:after="120"/>
    </w:pPr>
    <w:rPr>
      <w:b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link w:val="TextodecomentrioChar"/>
    <w:semiHidden/>
  </w:style>
  <w:style w:type="paragraph" w:styleId="Corpodetexto">
    <w:name w:val="Body Text"/>
    <w:basedOn w:val="Normal"/>
    <w:rPr>
      <w:b/>
      <w:sz w:val="58"/>
    </w:rPr>
  </w:style>
  <w:style w:type="paragraph" w:styleId="Recuodecorpodetexto">
    <w:name w:val="Body Text Indent"/>
    <w:basedOn w:val="Normal"/>
    <w:pPr>
      <w:ind w:left="567" w:hanging="567"/>
      <w:jc w:val="both"/>
    </w:pPr>
    <w:rPr>
      <w:b/>
      <w:i/>
      <w:sz w:val="28"/>
    </w:rPr>
  </w:style>
  <w:style w:type="paragraph" w:styleId="Recuodecorpodetexto2">
    <w:name w:val="Body Text Indent 2"/>
    <w:basedOn w:val="Normal"/>
    <w:link w:val="Recuodecorpodetexto2Char"/>
    <w:pPr>
      <w:ind w:left="567"/>
      <w:jc w:val="both"/>
    </w:pPr>
  </w:style>
  <w:style w:type="paragraph" w:styleId="Recuodecorpodetexto3">
    <w:name w:val="Body Text Indent 3"/>
    <w:basedOn w:val="Normal"/>
    <w:pPr>
      <w:tabs>
        <w:tab w:val="left" w:pos="1134"/>
      </w:tabs>
      <w:ind w:left="142" w:hanging="142"/>
      <w:jc w:val="both"/>
    </w:pPr>
    <w:rPr>
      <w:b/>
      <w:i/>
    </w:rPr>
  </w:style>
  <w:style w:type="paragraph" w:styleId="Corpodetexto2">
    <w:name w:val="Body Text 2"/>
    <w:basedOn w:val="Normal"/>
    <w:pPr>
      <w:jc w:val="both"/>
    </w:pPr>
    <w:rPr>
      <w:b/>
      <w:i/>
      <w:sz w:val="36"/>
    </w:rPr>
  </w:style>
  <w:style w:type="paragraph" w:styleId="Corpodetexto3">
    <w:name w:val="Body Text 3"/>
    <w:basedOn w:val="Normal"/>
    <w:pPr>
      <w:jc w:val="both"/>
    </w:pPr>
  </w:style>
  <w:style w:type="paragraph" w:styleId="Textoembloco">
    <w:name w:val="Block Text"/>
    <w:basedOn w:val="Normal"/>
    <w:pPr>
      <w:ind w:left="426" w:right="-1"/>
      <w:jc w:val="both"/>
    </w:pPr>
  </w:style>
  <w:style w:type="paragraph" w:styleId="NormalWeb">
    <w:name w:val="Normal (Web)"/>
    <w:basedOn w:val="Normal"/>
    <w:uiPriority w:val="99"/>
    <w:unhideWhenUsed/>
    <w:rsid w:val="00466356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6F4EB4"/>
    <w:rPr>
      <w:b/>
      <w:bCs/>
    </w:rPr>
  </w:style>
  <w:style w:type="character" w:customStyle="1" w:styleId="apple-converted-space">
    <w:name w:val="apple-converted-space"/>
    <w:basedOn w:val="Fontepargpadro"/>
    <w:rsid w:val="006F4EB4"/>
  </w:style>
  <w:style w:type="paragraph" w:styleId="PargrafodaLista">
    <w:name w:val="List Paragraph"/>
    <w:basedOn w:val="Normal"/>
    <w:uiPriority w:val="34"/>
    <w:qFormat/>
    <w:rsid w:val="00F229B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82850"/>
    <w:rPr>
      <w:i/>
      <w:iCs/>
    </w:rPr>
  </w:style>
  <w:style w:type="character" w:styleId="Hyperlink">
    <w:name w:val="Hyperlink"/>
    <w:basedOn w:val="Fontepargpadro"/>
    <w:uiPriority w:val="99"/>
    <w:unhideWhenUsed/>
    <w:rsid w:val="00BA4BCB"/>
    <w:rPr>
      <w:color w:val="0000FF"/>
      <w:u w:val="single"/>
    </w:rPr>
  </w:style>
  <w:style w:type="character" w:customStyle="1" w:styleId="qref2">
    <w:name w:val="qref2"/>
    <w:basedOn w:val="Fontepargpadro"/>
    <w:rsid w:val="00BA4BCB"/>
  </w:style>
  <w:style w:type="character" w:customStyle="1" w:styleId="hidden-xs">
    <w:name w:val="hidden-xs"/>
    <w:basedOn w:val="Fontepargpadro"/>
    <w:rsid w:val="0068244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19E5"/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8019E5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19E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19E5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19E5"/>
    <w:rPr>
      <w:sz w:val="18"/>
      <w:szCs w:val="18"/>
    </w:rPr>
  </w:style>
  <w:style w:type="character" w:customStyle="1" w:styleId="post-meta-infos">
    <w:name w:val="post-meta-infos"/>
    <w:basedOn w:val="Fontepargpadro"/>
    <w:rsid w:val="00DD64B9"/>
  </w:style>
  <w:style w:type="character" w:customStyle="1" w:styleId="text-sep">
    <w:name w:val="text-sep"/>
    <w:basedOn w:val="Fontepargpadro"/>
    <w:rsid w:val="00DD64B9"/>
  </w:style>
  <w:style w:type="character" w:customStyle="1" w:styleId="blog-author">
    <w:name w:val="blog-author"/>
    <w:basedOn w:val="Fontepargpadro"/>
    <w:rsid w:val="00DD64B9"/>
  </w:style>
  <w:style w:type="character" w:styleId="HiperlinkVisitado">
    <w:name w:val="FollowedHyperlink"/>
    <w:basedOn w:val="Fontepargpadro"/>
    <w:uiPriority w:val="99"/>
    <w:semiHidden/>
    <w:unhideWhenUsed/>
    <w:rsid w:val="00285667"/>
    <w:rPr>
      <w:color w:val="954F72" w:themeColor="followedHyperlink"/>
      <w:u w:val="single"/>
    </w:rPr>
  </w:style>
  <w:style w:type="character" w:customStyle="1" w:styleId="Recuodecorpodetexto2Char">
    <w:name w:val="Recuo de corpo de texto 2 Char"/>
    <w:basedOn w:val="Fontepargpadro"/>
    <w:link w:val="Recuodecorpodetexto2"/>
    <w:rsid w:val="00D84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653">
          <w:blockQuote w:val="1"/>
          <w:marLeft w:val="720"/>
          <w:marRight w:val="72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3298">
          <w:marLeft w:val="547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8120">
          <w:marLeft w:val="547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dNeg\Logo-p&amp;b.do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28A42C-39F1-AB4A-BDAE-D0568B812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Logo-p&amp;b</Template>
  <TotalTime>4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Planejamento Estratégico</vt:lpstr>
    </vt:vector>
  </TitlesOfParts>
  <Company>Particular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Planejamento Estratégico</dc:title>
  <dc:subject/>
  <dc:creator>Luiz Alberto Marchetti Maia</dc:creator>
  <cp:keywords/>
  <dc:description/>
  <cp:lastModifiedBy>Gallo Rafael</cp:lastModifiedBy>
  <cp:revision>2</cp:revision>
  <cp:lastPrinted>2004-07-05T11:22:00Z</cp:lastPrinted>
  <dcterms:created xsi:type="dcterms:W3CDTF">2024-10-02T02:09:00Z</dcterms:created>
  <dcterms:modified xsi:type="dcterms:W3CDTF">2024-10-02T02:09:00Z</dcterms:modified>
</cp:coreProperties>
</file>