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4386" w14:textId="77777777" w:rsidR="001D06AB" w:rsidRDefault="00171F3D" w:rsidP="00171F3D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1743B4">
        <w:rPr>
          <w:rFonts w:ascii="Arial" w:hAnsi="Arial" w:cs="Arial"/>
          <w:color w:val="000000" w:themeColor="text1"/>
          <w:sz w:val="32"/>
          <w:szCs w:val="32"/>
        </w:rPr>
        <w:t>Dinâmicas</w:t>
      </w:r>
      <w:r w:rsidR="001D06AB" w:rsidRPr="001743B4">
        <w:rPr>
          <w:rFonts w:ascii="Arial" w:hAnsi="Arial" w:cs="Arial"/>
          <w:color w:val="000000" w:themeColor="text1"/>
          <w:sz w:val="32"/>
          <w:szCs w:val="32"/>
        </w:rPr>
        <w:t xml:space="preserve"> da</w:t>
      </w:r>
      <w:r w:rsidR="001D06AB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Aula</w:t>
      </w:r>
      <w:r w:rsidRPr="00171F3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171F3D">
        <w:rPr>
          <w:rFonts w:ascii="Arial" w:hAnsi="Arial" w:cs="Arial"/>
          <w:b/>
          <w:color w:val="000000" w:themeColor="text1"/>
          <w:sz w:val="32"/>
          <w:szCs w:val="32"/>
        </w:rPr>
        <w:t>1</w:t>
      </w:r>
      <w:r w:rsidR="00665B23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</w:p>
    <w:p w14:paraId="56B479A4" w14:textId="041FF505" w:rsidR="00D91017" w:rsidRDefault="00D91017" w:rsidP="00D91017">
      <w:pPr>
        <w:rPr>
          <w:rFonts w:ascii="Arial" w:hAnsi="Arial" w:cs="Arial"/>
          <w:i/>
          <w:iCs/>
          <w:color w:val="2E74B5" w:themeColor="accent1" w:themeShade="BF"/>
        </w:rPr>
      </w:pPr>
      <w:r w:rsidRPr="001743B4">
        <w:rPr>
          <w:rFonts w:ascii="Arial" w:hAnsi="Arial" w:cs="Arial"/>
          <w:bCs/>
          <w:color w:val="2E74B5" w:themeColor="accent1" w:themeShade="BF"/>
          <w:sz w:val="32"/>
          <w:szCs w:val="32"/>
        </w:rPr>
        <w:t>Grupo</w:t>
      </w:r>
      <w:r w:rsidRPr="001743B4">
        <w:rPr>
          <w:rFonts w:ascii="Arial" w:hAnsi="Arial" w:cs="Arial"/>
          <w:color w:val="2E74B5" w:themeColor="accent1" w:themeShade="BF"/>
          <w:sz w:val="32"/>
          <w:szCs w:val="32"/>
        </w:rPr>
        <w:t xml:space="preserve"> </w:t>
      </w:r>
      <w:r w:rsidRPr="001743B4">
        <w:rPr>
          <w:rFonts w:ascii="Arial" w:hAnsi="Arial" w:cs="Arial"/>
          <w:b/>
          <w:color w:val="2E74B5" w:themeColor="accent1" w:themeShade="BF"/>
          <w:sz w:val="32"/>
          <w:szCs w:val="32"/>
          <w:highlight w:val="yellow"/>
        </w:rPr>
        <w:t>.</w:t>
      </w:r>
      <w:r>
        <w:rPr>
          <w:rFonts w:ascii="Arial" w:hAnsi="Arial" w:cs="Arial"/>
          <w:b/>
          <w:color w:val="2E74B5" w:themeColor="accent1" w:themeShade="BF"/>
          <w:sz w:val="32"/>
          <w:szCs w:val="32"/>
          <w:highlight w:val="yellow"/>
        </w:rPr>
        <w:t>..</w:t>
      </w:r>
      <w:r w:rsidRPr="001743B4">
        <w:rPr>
          <w:rFonts w:ascii="Arial" w:hAnsi="Arial" w:cs="Arial"/>
          <w:b/>
          <w:color w:val="2E74B5" w:themeColor="accent1" w:themeShade="BF"/>
          <w:sz w:val="32"/>
          <w:szCs w:val="32"/>
          <w:highlight w:val="yellow"/>
        </w:rPr>
        <w:t>.</w:t>
      </w:r>
      <w:r w:rsidRPr="001743B4">
        <w:rPr>
          <w:rFonts w:ascii="Arial" w:hAnsi="Arial" w:cs="Arial"/>
          <w:color w:val="2E74B5" w:themeColor="accent1" w:themeShade="BF"/>
          <w:sz w:val="32"/>
          <w:szCs w:val="32"/>
        </w:rPr>
        <w:tab/>
      </w:r>
      <w:r w:rsidRPr="00D91017">
        <w:rPr>
          <w:rFonts w:ascii="Arial" w:hAnsi="Arial" w:cs="Arial"/>
          <w:i/>
          <w:iCs/>
          <w:color w:val="2E74B5" w:themeColor="accent1" w:themeShade="BF"/>
        </w:rPr>
        <w:t>(</w:t>
      </w:r>
      <w:r w:rsidR="0039285B">
        <w:rPr>
          <w:rFonts w:ascii="Arial" w:hAnsi="Arial" w:cs="Arial"/>
          <w:i/>
          <w:iCs/>
          <w:color w:val="2E74B5" w:themeColor="accent1" w:themeShade="BF"/>
        </w:rPr>
        <w:t>inserir os</w:t>
      </w:r>
      <w:r w:rsidRPr="00D91017">
        <w:rPr>
          <w:rFonts w:ascii="Arial" w:hAnsi="Arial" w:cs="Arial"/>
          <w:i/>
          <w:iCs/>
          <w:color w:val="2E74B5" w:themeColor="accent1" w:themeShade="BF"/>
        </w:rPr>
        <w:t xml:space="preserve"> </w:t>
      </w:r>
      <w:proofErr w:type="spellStart"/>
      <w:r w:rsidRPr="00D91017">
        <w:rPr>
          <w:rFonts w:ascii="Arial" w:hAnsi="Arial" w:cs="Arial"/>
          <w:i/>
          <w:iCs/>
          <w:color w:val="2E74B5" w:themeColor="accent1" w:themeShade="BF"/>
        </w:rPr>
        <w:t>RMs</w:t>
      </w:r>
      <w:proofErr w:type="spellEnd"/>
      <w:r>
        <w:rPr>
          <w:rFonts w:ascii="Arial" w:hAnsi="Arial" w:cs="Arial"/>
          <w:i/>
          <w:iCs/>
          <w:color w:val="2E74B5" w:themeColor="accent1" w:themeShade="BF"/>
        </w:rPr>
        <w:t xml:space="preserve">/ </w:t>
      </w:r>
      <w:r w:rsidRPr="00D91017">
        <w:rPr>
          <w:rFonts w:ascii="Arial" w:hAnsi="Arial" w:cs="Arial"/>
          <w:i/>
          <w:iCs/>
          <w:color w:val="2E74B5" w:themeColor="accent1" w:themeShade="BF"/>
        </w:rPr>
        <w:t>nome</w:t>
      </w:r>
      <w:r>
        <w:rPr>
          <w:rFonts w:ascii="Arial" w:hAnsi="Arial" w:cs="Arial"/>
          <w:i/>
          <w:iCs/>
          <w:color w:val="2E74B5" w:themeColor="accent1" w:themeShade="BF"/>
        </w:rPr>
        <w:t>s</w:t>
      </w:r>
      <w:r w:rsidRPr="00D91017">
        <w:rPr>
          <w:rFonts w:ascii="Arial" w:hAnsi="Arial" w:cs="Arial"/>
          <w:i/>
          <w:iCs/>
          <w:color w:val="2E74B5" w:themeColor="accent1" w:themeShade="BF"/>
        </w:rPr>
        <w:t xml:space="preserve"> </w:t>
      </w:r>
      <w:r w:rsidRPr="00D91017">
        <w:rPr>
          <w:rFonts w:ascii="Arial" w:hAnsi="Arial" w:cs="Arial"/>
          <w:b/>
          <w:bCs/>
          <w:i/>
          <w:iCs/>
          <w:color w:val="2E74B5" w:themeColor="accent1" w:themeShade="BF"/>
        </w:rPr>
        <w:t>apenas</w:t>
      </w:r>
      <w:r>
        <w:rPr>
          <w:rFonts w:ascii="Arial" w:hAnsi="Arial" w:cs="Arial"/>
          <w:i/>
          <w:iCs/>
          <w:color w:val="2E74B5" w:themeColor="accent1" w:themeShade="BF"/>
        </w:rPr>
        <w:t xml:space="preserve"> ao</w:t>
      </w:r>
      <w:r w:rsidRPr="00D91017">
        <w:rPr>
          <w:rFonts w:ascii="Arial" w:hAnsi="Arial" w:cs="Arial"/>
          <w:i/>
          <w:iCs/>
          <w:color w:val="2E74B5" w:themeColor="accent1" w:themeShade="BF"/>
        </w:rPr>
        <w:t xml:space="preserve"> subir as dinâmicas</w:t>
      </w:r>
      <w:r w:rsidR="0039285B" w:rsidRPr="0039285B">
        <w:rPr>
          <w:rFonts w:ascii="Arial" w:hAnsi="Arial" w:cs="Arial"/>
          <w:i/>
          <w:iCs/>
          <w:color w:val="2E74B5" w:themeColor="accent1" w:themeShade="BF"/>
        </w:rPr>
        <w:t xml:space="preserve"> </w:t>
      </w:r>
      <w:r w:rsidR="0039285B" w:rsidRPr="00D91017">
        <w:rPr>
          <w:rFonts w:ascii="Arial" w:hAnsi="Arial" w:cs="Arial"/>
          <w:i/>
          <w:iCs/>
          <w:color w:val="2E74B5" w:themeColor="accent1" w:themeShade="BF"/>
        </w:rPr>
        <w:t>no portal</w:t>
      </w:r>
      <w:r w:rsidR="0039285B">
        <w:rPr>
          <w:rFonts w:ascii="Arial" w:hAnsi="Arial" w:cs="Arial"/>
          <w:i/>
          <w:iCs/>
          <w:color w:val="2E74B5" w:themeColor="accent1" w:themeShade="BF"/>
        </w:rPr>
        <w:t>, em .</w:t>
      </w:r>
      <w:proofErr w:type="spellStart"/>
      <w:r w:rsidR="0039285B" w:rsidRPr="0039285B">
        <w:rPr>
          <w:rFonts w:ascii="Arial" w:hAnsi="Arial" w:cs="Arial"/>
          <w:b/>
          <w:bCs/>
          <w:i/>
          <w:iCs/>
          <w:color w:val="2E74B5" w:themeColor="accent1" w:themeShade="BF"/>
        </w:rPr>
        <w:t>docx</w:t>
      </w:r>
      <w:proofErr w:type="spellEnd"/>
      <w:r w:rsidR="0039285B">
        <w:rPr>
          <w:rFonts w:ascii="Arial" w:hAnsi="Arial" w:cs="Arial"/>
          <w:i/>
          <w:iCs/>
          <w:color w:val="2E74B5" w:themeColor="accent1" w:themeShade="BF"/>
        </w:rPr>
        <w:t>)</w:t>
      </w:r>
    </w:p>
    <w:p w14:paraId="59077EEF" w14:textId="0F9D6C0E" w:rsidR="009F4429" w:rsidRDefault="009F4429" w:rsidP="00D91017">
      <w:pPr>
        <w:rPr>
          <w:rFonts w:ascii="Arial" w:hAnsi="Arial" w:cs="Arial"/>
          <w:i/>
          <w:iCs/>
          <w:color w:val="2E74B5" w:themeColor="accent1" w:themeShade="BF"/>
        </w:rPr>
      </w:pPr>
    </w:p>
    <w:p w14:paraId="2547056B" w14:textId="1182C5A8" w:rsidR="009F4429" w:rsidRDefault="009F4429" w:rsidP="00D91017">
      <w:pPr>
        <w:rPr>
          <w:rFonts w:ascii="Arial" w:hAnsi="Arial" w:cs="Arial"/>
          <w:i/>
          <w:iCs/>
          <w:color w:val="2E74B5" w:themeColor="accent1" w:themeShade="BF"/>
        </w:rPr>
      </w:pPr>
      <w:r>
        <w:rPr>
          <w:rFonts w:ascii="Arial" w:hAnsi="Arial" w:cs="Arial"/>
          <w:i/>
          <w:iCs/>
          <w:color w:val="2E74B5" w:themeColor="accent1" w:themeShade="BF"/>
        </w:rPr>
        <w:t>RM 357240</w:t>
      </w:r>
    </w:p>
    <w:p w14:paraId="60E579D3" w14:textId="263740BB" w:rsidR="009F4429" w:rsidRDefault="009F4429" w:rsidP="00D91017">
      <w:pPr>
        <w:rPr>
          <w:rFonts w:ascii="Arial" w:hAnsi="Arial" w:cs="Arial"/>
          <w:i/>
          <w:iCs/>
          <w:color w:val="2E74B5" w:themeColor="accent1" w:themeShade="BF"/>
        </w:rPr>
      </w:pPr>
      <w:r>
        <w:rPr>
          <w:rFonts w:ascii="Arial" w:hAnsi="Arial" w:cs="Arial"/>
          <w:i/>
          <w:iCs/>
          <w:color w:val="2E74B5" w:themeColor="accent1" w:themeShade="BF"/>
        </w:rPr>
        <w:t>RM 359572</w:t>
      </w:r>
    </w:p>
    <w:p w14:paraId="30BB1390" w14:textId="6A6A991E" w:rsidR="009F4429" w:rsidRDefault="009F4429" w:rsidP="00D91017">
      <w:pPr>
        <w:rPr>
          <w:rFonts w:ascii="Arial" w:hAnsi="Arial" w:cs="Arial"/>
          <w:i/>
          <w:iCs/>
          <w:color w:val="2E74B5" w:themeColor="accent1" w:themeShade="BF"/>
        </w:rPr>
      </w:pPr>
      <w:r>
        <w:rPr>
          <w:rFonts w:ascii="Arial" w:hAnsi="Arial" w:cs="Arial"/>
          <w:i/>
          <w:iCs/>
          <w:color w:val="2E74B5" w:themeColor="accent1" w:themeShade="BF"/>
        </w:rPr>
        <w:t>RM 358829</w:t>
      </w:r>
    </w:p>
    <w:p w14:paraId="16811620" w14:textId="40985AD2" w:rsidR="009F4429" w:rsidRDefault="009F4429" w:rsidP="00D91017">
      <w:pPr>
        <w:rPr>
          <w:rFonts w:ascii="Arial" w:hAnsi="Arial" w:cs="Arial"/>
          <w:i/>
          <w:iCs/>
          <w:color w:val="2E74B5" w:themeColor="accent1" w:themeShade="BF"/>
        </w:rPr>
      </w:pPr>
      <w:r>
        <w:rPr>
          <w:rFonts w:ascii="Arial" w:hAnsi="Arial" w:cs="Arial"/>
          <w:i/>
          <w:iCs/>
          <w:color w:val="2E74B5" w:themeColor="accent1" w:themeShade="BF"/>
        </w:rPr>
        <w:t>RM 358024</w:t>
      </w:r>
    </w:p>
    <w:p w14:paraId="2FE10999" w14:textId="4F15B0D2" w:rsidR="009F4429" w:rsidRDefault="009F4429" w:rsidP="00D91017">
      <w:pPr>
        <w:rPr>
          <w:rFonts w:ascii="Arial" w:hAnsi="Arial" w:cs="Arial"/>
          <w:i/>
          <w:iCs/>
          <w:color w:val="2E74B5" w:themeColor="accent1" w:themeShade="BF"/>
        </w:rPr>
      </w:pPr>
      <w:r>
        <w:rPr>
          <w:rFonts w:ascii="Arial" w:hAnsi="Arial" w:cs="Arial"/>
          <w:i/>
          <w:iCs/>
          <w:color w:val="2E74B5" w:themeColor="accent1" w:themeShade="BF"/>
        </w:rPr>
        <w:t>RM 358511</w:t>
      </w:r>
    </w:p>
    <w:p w14:paraId="0E2D3F49" w14:textId="15495337" w:rsidR="009F4429" w:rsidRDefault="009F4429" w:rsidP="00D91017">
      <w:pPr>
        <w:rPr>
          <w:rFonts w:ascii="Arial" w:hAnsi="Arial" w:cs="Arial"/>
          <w:i/>
          <w:iCs/>
          <w:color w:val="2E74B5" w:themeColor="accent1" w:themeShade="BF"/>
        </w:rPr>
      </w:pPr>
      <w:r>
        <w:rPr>
          <w:rFonts w:ascii="Arial" w:hAnsi="Arial" w:cs="Arial"/>
          <w:i/>
          <w:iCs/>
          <w:color w:val="2E74B5" w:themeColor="accent1" w:themeShade="BF"/>
        </w:rPr>
        <w:t>RM 358176</w:t>
      </w:r>
    </w:p>
    <w:p w14:paraId="390A2AF7" w14:textId="3EA2CC3E" w:rsidR="009F4429" w:rsidRDefault="009F4429" w:rsidP="00D91017">
      <w:pPr>
        <w:rPr>
          <w:rFonts w:ascii="Arial" w:hAnsi="Arial" w:cs="Arial"/>
          <w:i/>
          <w:iCs/>
          <w:color w:val="2E74B5" w:themeColor="accent1" w:themeShade="BF"/>
        </w:rPr>
      </w:pPr>
      <w:r>
        <w:rPr>
          <w:rFonts w:ascii="Arial" w:hAnsi="Arial" w:cs="Arial"/>
          <w:i/>
          <w:iCs/>
          <w:color w:val="2E74B5" w:themeColor="accent1" w:themeShade="BF"/>
        </w:rPr>
        <w:t>RM 359106</w:t>
      </w:r>
    </w:p>
    <w:p w14:paraId="068229AA" w14:textId="336F5955" w:rsidR="009F4429" w:rsidRPr="001743B4" w:rsidRDefault="009F4429" w:rsidP="00D91017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i/>
          <w:iCs/>
          <w:color w:val="2E74B5" w:themeColor="accent1" w:themeShade="BF"/>
        </w:rPr>
        <w:t>RM 358285</w:t>
      </w:r>
    </w:p>
    <w:p w14:paraId="20927B3B" w14:textId="77777777" w:rsidR="002E6CE1" w:rsidRPr="001743B4" w:rsidRDefault="002E6CE1" w:rsidP="00542A93">
      <w:pPr>
        <w:jc w:val="both"/>
        <w:rPr>
          <w:rFonts w:ascii="Arial" w:hAnsi="Arial" w:cs="Arial"/>
          <w:color w:val="2E74B5" w:themeColor="accent1" w:themeShade="BF"/>
        </w:rPr>
      </w:pPr>
    </w:p>
    <w:p w14:paraId="155F7629" w14:textId="77777777" w:rsidR="006238BD" w:rsidRPr="001743B4" w:rsidRDefault="006238BD" w:rsidP="00542A93">
      <w:pPr>
        <w:jc w:val="both"/>
        <w:rPr>
          <w:rFonts w:ascii="Arial" w:hAnsi="Arial" w:cs="Arial"/>
          <w:color w:val="2E74B5" w:themeColor="accent1" w:themeShade="BF"/>
        </w:rPr>
      </w:pPr>
    </w:p>
    <w:p w14:paraId="1B7A52BA" w14:textId="7E35FF64" w:rsidR="00526884" w:rsidRPr="008B7EB6" w:rsidRDefault="006679C1" w:rsidP="00542A93">
      <w:pPr>
        <w:pStyle w:val="Recuodecorpodetexto2"/>
        <w:ind w:left="0"/>
        <w:rPr>
          <w:rFonts w:ascii="Arial" w:hAnsi="Arial" w:cs="Arial"/>
          <w:b/>
          <w:i/>
          <w:color w:val="2E74B5" w:themeColor="accent1" w:themeShade="BF"/>
          <w:sz w:val="28"/>
          <w:szCs w:val="28"/>
        </w:rPr>
      </w:pPr>
      <w:r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>Dinâmica</w:t>
      </w:r>
      <w:r w:rsidR="00E31288">
        <w:rPr>
          <w:rFonts w:ascii="Arial" w:hAnsi="Arial" w:cs="Arial"/>
          <w:b/>
          <w:i/>
          <w:color w:val="000000" w:themeColor="text1"/>
          <w:sz w:val="28"/>
          <w:szCs w:val="28"/>
        </w:rPr>
        <w:t>s</w:t>
      </w:r>
      <w:r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 </w:t>
      </w:r>
      <w:r w:rsidR="008B7EB6"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>2</w:t>
      </w:r>
      <w:r w:rsidR="00E31288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 </w:t>
      </w:r>
      <w:r w:rsidR="00E31288" w:rsidRPr="00E31288">
        <w:rPr>
          <w:rFonts w:ascii="Arial" w:hAnsi="Arial" w:cs="Arial"/>
          <w:bCs/>
          <w:i/>
          <w:color w:val="000000" w:themeColor="text1"/>
          <w:sz w:val="28"/>
          <w:szCs w:val="28"/>
        </w:rPr>
        <w:t>e</w:t>
      </w:r>
      <w:r w:rsidR="00E31288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 3</w:t>
      </w:r>
      <w:r w:rsidR="008B7EB6" w:rsidRPr="008B7EB6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, </w:t>
      </w:r>
      <w:r w:rsidR="00526884" w:rsidRPr="008B7EB6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para projeção da </w:t>
      </w:r>
      <w:r w:rsidR="00526884" w:rsidRPr="00D12F93">
        <w:rPr>
          <w:rFonts w:ascii="Arial" w:hAnsi="Arial" w:cs="Arial"/>
          <w:b/>
          <w:i/>
          <w:color w:val="000000" w:themeColor="text1"/>
          <w:sz w:val="28"/>
          <w:szCs w:val="28"/>
        </w:rPr>
        <w:t>visão</w:t>
      </w:r>
      <w:r w:rsidR="00542A93" w:rsidRPr="00542A93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 </w:t>
      </w:r>
      <w:r w:rsidR="00542A93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e </w:t>
      </w:r>
      <w:r w:rsidR="0046633F" w:rsidRPr="0046633F">
        <w:rPr>
          <w:rFonts w:ascii="Arial" w:hAnsi="Arial" w:cs="Arial"/>
          <w:i/>
          <w:color w:val="2E74B5" w:themeColor="accent1" w:themeShade="BF"/>
          <w:sz w:val="28"/>
          <w:szCs w:val="28"/>
        </w:rPr>
        <w:t>proposta</w:t>
      </w:r>
      <w:r w:rsidR="0046633F" w:rsidRPr="00490D5B">
        <w:rPr>
          <w:rFonts w:ascii="Arial" w:hAnsi="Arial" w:cs="Arial"/>
          <w:i/>
          <w:color w:val="2E74B5" w:themeColor="accent1" w:themeShade="BF"/>
        </w:rPr>
        <w:t xml:space="preserve"> </w:t>
      </w:r>
      <w:r w:rsidR="00542A93" w:rsidRPr="008B7EB6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de </w:t>
      </w:r>
      <w:r w:rsidR="00542A93" w:rsidRPr="00D12F93">
        <w:rPr>
          <w:rFonts w:ascii="Arial" w:hAnsi="Arial" w:cs="Arial"/>
          <w:b/>
          <w:i/>
          <w:color w:val="000000" w:themeColor="text1"/>
          <w:sz w:val="28"/>
          <w:szCs w:val="28"/>
        </w:rPr>
        <w:t>missão</w:t>
      </w:r>
    </w:p>
    <w:p w14:paraId="1E1EB7B5" w14:textId="77777777" w:rsidR="00526884" w:rsidRDefault="00526884" w:rsidP="00542A93">
      <w:pPr>
        <w:jc w:val="both"/>
        <w:rPr>
          <w:rFonts w:ascii="Arial" w:hAnsi="Arial" w:cs="Arial"/>
          <w:i/>
          <w:color w:val="2E74B5" w:themeColor="accent1" w:themeShade="BF"/>
        </w:rPr>
      </w:pPr>
    </w:p>
    <w:p w14:paraId="4172D027" w14:textId="01661C6A" w:rsidR="00645856" w:rsidRDefault="00E22116" w:rsidP="001743B4">
      <w:pPr>
        <w:jc w:val="both"/>
        <w:rPr>
          <w:rFonts w:ascii="Arial" w:hAnsi="Arial" w:cs="Arial"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 xml:space="preserve">A atividade </w:t>
      </w:r>
      <w:r w:rsidR="000A312B">
        <w:rPr>
          <w:rFonts w:ascii="Arial" w:hAnsi="Arial" w:cs="Arial"/>
          <w:i/>
          <w:color w:val="2E74B5" w:themeColor="accent1" w:themeShade="BF"/>
        </w:rPr>
        <w:t>em grupos será</w:t>
      </w:r>
      <w:r>
        <w:rPr>
          <w:rFonts w:ascii="Arial" w:hAnsi="Arial" w:cs="Arial"/>
          <w:i/>
          <w:color w:val="2E74B5" w:themeColor="accent1" w:themeShade="BF"/>
        </w:rPr>
        <w:t xml:space="preserve"> precedida</w:t>
      </w:r>
      <w:r w:rsidR="000A312B">
        <w:rPr>
          <w:rFonts w:ascii="Arial" w:hAnsi="Arial" w:cs="Arial"/>
          <w:i/>
          <w:color w:val="2E74B5" w:themeColor="accent1" w:themeShade="BF"/>
        </w:rPr>
        <w:t xml:space="preserve"> de </w:t>
      </w:r>
      <w:r w:rsidR="00601C18">
        <w:rPr>
          <w:rFonts w:ascii="Arial" w:hAnsi="Arial" w:cs="Arial"/>
          <w:i/>
          <w:color w:val="2E74B5" w:themeColor="accent1" w:themeShade="BF"/>
        </w:rPr>
        <w:t>reflexão</w:t>
      </w:r>
      <w:r w:rsidR="000A312B">
        <w:rPr>
          <w:rFonts w:ascii="Arial" w:hAnsi="Arial" w:cs="Arial"/>
          <w:i/>
          <w:color w:val="2E74B5" w:themeColor="accent1" w:themeShade="BF"/>
        </w:rPr>
        <w:t xml:space="preserve"> individual </w:t>
      </w:r>
      <w:r w:rsidR="003773A1">
        <w:rPr>
          <w:rFonts w:ascii="Arial" w:hAnsi="Arial" w:cs="Arial"/>
          <w:i/>
          <w:color w:val="2E74B5" w:themeColor="accent1" w:themeShade="BF"/>
        </w:rPr>
        <w:t>n</w:t>
      </w:r>
      <w:r w:rsidR="00601C18">
        <w:rPr>
          <w:rFonts w:ascii="Arial" w:hAnsi="Arial" w:cs="Arial"/>
          <w:i/>
          <w:color w:val="2E74B5" w:themeColor="accent1" w:themeShade="BF"/>
        </w:rPr>
        <w:t>a</w:t>
      </w:r>
      <w:r w:rsidR="003773A1">
        <w:rPr>
          <w:rFonts w:ascii="Arial" w:hAnsi="Arial" w:cs="Arial"/>
          <w:i/>
          <w:color w:val="2E74B5" w:themeColor="accent1" w:themeShade="BF"/>
        </w:rPr>
        <w:t xml:space="preserve"> qual cada um será </w:t>
      </w:r>
      <w:r w:rsidR="00422816">
        <w:rPr>
          <w:rFonts w:ascii="Arial" w:hAnsi="Arial" w:cs="Arial"/>
          <w:i/>
          <w:color w:val="2E74B5" w:themeColor="accent1" w:themeShade="BF"/>
        </w:rPr>
        <w:t>incentivado</w:t>
      </w:r>
      <w:r w:rsidR="003773A1">
        <w:rPr>
          <w:rFonts w:ascii="Arial" w:hAnsi="Arial" w:cs="Arial"/>
          <w:i/>
          <w:color w:val="2E74B5" w:themeColor="accent1" w:themeShade="BF"/>
        </w:rPr>
        <w:t xml:space="preserve"> a </w:t>
      </w:r>
      <w:r w:rsidR="00C56100">
        <w:rPr>
          <w:rFonts w:ascii="Arial" w:hAnsi="Arial" w:cs="Arial"/>
          <w:i/>
          <w:color w:val="2E74B5" w:themeColor="accent1" w:themeShade="BF"/>
        </w:rPr>
        <w:t>pensar</w:t>
      </w:r>
      <w:r w:rsidR="000A312B">
        <w:rPr>
          <w:rFonts w:ascii="Arial" w:hAnsi="Arial" w:cs="Arial"/>
          <w:i/>
          <w:color w:val="2E74B5" w:themeColor="accent1" w:themeShade="BF"/>
        </w:rPr>
        <w:t xml:space="preserve"> </w:t>
      </w:r>
      <w:r w:rsidR="00C56100">
        <w:rPr>
          <w:rFonts w:ascii="Arial" w:hAnsi="Arial" w:cs="Arial"/>
          <w:i/>
          <w:color w:val="2E74B5" w:themeColor="accent1" w:themeShade="BF"/>
        </w:rPr>
        <w:t>n</w:t>
      </w:r>
      <w:r w:rsidR="000A312B">
        <w:rPr>
          <w:rFonts w:ascii="Arial" w:hAnsi="Arial" w:cs="Arial"/>
          <w:i/>
          <w:color w:val="2E74B5" w:themeColor="accent1" w:themeShade="BF"/>
        </w:rPr>
        <w:t xml:space="preserve">o futuro do negócio. </w:t>
      </w:r>
      <w:r w:rsidR="003563A4" w:rsidRPr="00555697">
        <w:rPr>
          <w:rFonts w:ascii="Arial" w:hAnsi="Arial" w:cs="Arial"/>
          <w:i/>
          <w:color w:val="2E74B5" w:themeColor="accent1" w:themeShade="BF"/>
        </w:rPr>
        <w:t>Então, em grupos, cada participante poderá compartilhar suas ideias</w:t>
      </w:r>
      <w:r w:rsidR="003563A4">
        <w:rPr>
          <w:rFonts w:ascii="Arial" w:hAnsi="Arial" w:cs="Arial"/>
          <w:i/>
          <w:color w:val="2E74B5" w:themeColor="accent1" w:themeShade="BF"/>
        </w:rPr>
        <w:t xml:space="preserve"> </w:t>
      </w:r>
      <w:r w:rsidR="003563A4" w:rsidRPr="0001195D">
        <w:rPr>
          <w:rFonts w:ascii="Arial" w:hAnsi="Arial" w:cs="Arial"/>
          <w:i/>
          <w:color w:val="2E74B5" w:themeColor="accent1" w:themeShade="BF"/>
        </w:rPr>
        <w:t>para elaboração</w:t>
      </w:r>
      <w:r w:rsidR="003563A4">
        <w:rPr>
          <w:rFonts w:ascii="Arial" w:hAnsi="Arial" w:cs="Arial"/>
          <w:i/>
          <w:color w:val="2E74B5" w:themeColor="accent1" w:themeShade="BF"/>
        </w:rPr>
        <w:t>,</w:t>
      </w:r>
      <w:r w:rsidR="003563A4" w:rsidRPr="0001195D">
        <w:rPr>
          <w:rFonts w:ascii="Arial" w:hAnsi="Arial" w:cs="Arial"/>
          <w:i/>
          <w:color w:val="2E74B5" w:themeColor="accent1" w:themeShade="BF"/>
        </w:rPr>
        <w:t xml:space="preserve"> pela equipe</w:t>
      </w:r>
      <w:r w:rsidR="003563A4">
        <w:rPr>
          <w:rFonts w:ascii="Arial" w:hAnsi="Arial" w:cs="Arial"/>
          <w:i/>
          <w:color w:val="2E74B5" w:themeColor="accent1" w:themeShade="BF"/>
        </w:rPr>
        <w:t>,</w:t>
      </w:r>
      <w:r w:rsidR="003563A4" w:rsidRPr="0001195D">
        <w:rPr>
          <w:rFonts w:ascii="Arial" w:hAnsi="Arial" w:cs="Arial"/>
          <w:i/>
          <w:color w:val="2E74B5" w:themeColor="accent1" w:themeShade="BF"/>
        </w:rPr>
        <w:t xml:space="preserve"> das propostas de visão e missão.</w:t>
      </w:r>
      <w:r w:rsidR="001D06AB">
        <w:rPr>
          <w:rFonts w:ascii="Arial" w:hAnsi="Arial" w:cs="Arial"/>
          <w:i/>
          <w:color w:val="2E74B5" w:themeColor="accent1" w:themeShade="BF"/>
        </w:rPr>
        <w:t xml:space="preserve"> Na sequência dos trabalhos</w:t>
      </w:r>
      <w:r w:rsidR="001D06AB" w:rsidRPr="008E0657">
        <w:rPr>
          <w:rFonts w:ascii="Arial" w:hAnsi="Arial" w:cs="Arial"/>
          <w:i/>
          <w:color w:val="2E74B5" w:themeColor="accent1" w:themeShade="BF"/>
        </w:rPr>
        <w:t xml:space="preserve"> as propostas dos grupos serão </w:t>
      </w:r>
      <w:r w:rsidR="001D06AB">
        <w:rPr>
          <w:rFonts w:ascii="Arial" w:hAnsi="Arial" w:cs="Arial"/>
          <w:i/>
          <w:color w:val="2E74B5" w:themeColor="accent1" w:themeShade="BF"/>
        </w:rPr>
        <w:t>consolidadas</w:t>
      </w:r>
      <w:r w:rsidR="001D06AB" w:rsidRPr="008E0657">
        <w:rPr>
          <w:rFonts w:ascii="Arial" w:hAnsi="Arial" w:cs="Arial"/>
          <w:i/>
          <w:color w:val="2E74B5" w:themeColor="accent1" w:themeShade="BF"/>
        </w:rPr>
        <w:t>, para se chegar à visão e missão da organização</w:t>
      </w:r>
      <w:r w:rsidR="001D06AB">
        <w:rPr>
          <w:rFonts w:ascii="Arial" w:hAnsi="Arial" w:cs="Arial"/>
          <w:i/>
          <w:color w:val="2E74B5" w:themeColor="accent1" w:themeShade="BF"/>
        </w:rPr>
        <w:t>.</w:t>
      </w:r>
    </w:p>
    <w:p w14:paraId="0A106B61" w14:textId="6CA841C8" w:rsidR="00682443" w:rsidRDefault="00682443" w:rsidP="00542A93">
      <w:pPr>
        <w:jc w:val="both"/>
        <w:rPr>
          <w:rFonts w:ascii="Arial" w:hAnsi="Arial" w:cs="Arial"/>
          <w:i/>
          <w:color w:val="2E74B5" w:themeColor="accent1" w:themeShade="BF"/>
        </w:rPr>
      </w:pPr>
    </w:p>
    <w:p w14:paraId="1738AC6D" w14:textId="77777777" w:rsidR="00526884" w:rsidRDefault="00526884" w:rsidP="00542A93">
      <w:pPr>
        <w:tabs>
          <w:tab w:val="left" w:pos="-1701"/>
        </w:tabs>
        <w:jc w:val="both"/>
        <w:rPr>
          <w:rFonts w:ascii="Arial" w:hAnsi="Arial" w:cs="Arial"/>
          <w:i/>
          <w:color w:val="2E74B5" w:themeColor="accent1" w:themeShade="BF"/>
        </w:rPr>
      </w:pPr>
    </w:p>
    <w:p w14:paraId="6F70EFF8" w14:textId="0EA1C89E" w:rsidR="001D06AB" w:rsidRPr="001D06AB" w:rsidRDefault="008E0657" w:rsidP="001D06AB">
      <w:pPr>
        <w:tabs>
          <w:tab w:val="left" w:pos="-1701"/>
        </w:tabs>
        <w:jc w:val="both"/>
        <w:rPr>
          <w:rFonts w:ascii="Arial" w:hAnsi="Arial" w:cs="Arial"/>
          <w:i/>
          <w:color w:val="2E74B5" w:themeColor="accent1" w:themeShade="BF"/>
        </w:rPr>
      </w:pPr>
      <w:r w:rsidRPr="008E0657">
        <w:rPr>
          <w:rFonts w:ascii="Arial" w:hAnsi="Arial" w:cs="Arial"/>
          <w:b/>
          <w:bCs/>
          <w:i/>
          <w:color w:val="2E74B5" w:themeColor="accent1" w:themeShade="BF"/>
        </w:rPr>
        <w:t>Visão</w:t>
      </w:r>
      <w:r>
        <w:rPr>
          <w:rFonts w:ascii="Arial" w:hAnsi="Arial" w:cs="Arial"/>
          <w:i/>
          <w:color w:val="2E74B5" w:themeColor="accent1" w:themeShade="BF"/>
        </w:rPr>
        <w:t xml:space="preserve"> proposta pelo grupo</w:t>
      </w:r>
      <w:r w:rsidR="00D863AE">
        <w:rPr>
          <w:rFonts w:ascii="Arial" w:hAnsi="Arial" w:cs="Arial"/>
          <w:i/>
          <w:color w:val="2E74B5" w:themeColor="accent1" w:themeShade="BF"/>
        </w:rPr>
        <w:t>:</w:t>
      </w:r>
    </w:p>
    <w:p w14:paraId="5AB2E744" w14:textId="77777777" w:rsidR="001D06AB" w:rsidRPr="001D06AB" w:rsidRDefault="001D06AB" w:rsidP="001D06AB">
      <w:pPr>
        <w:jc w:val="both"/>
        <w:rPr>
          <w:rFonts w:ascii="Arial" w:hAnsi="Arial" w:cs="Arial"/>
          <w:bCs/>
          <w:iCs/>
          <w:color w:val="2E74B5" w:themeColor="accent1" w:themeShade="BF"/>
        </w:rPr>
      </w:pPr>
    </w:p>
    <w:p w14:paraId="07C2139F" w14:textId="016B1562" w:rsidR="001D06AB" w:rsidRDefault="009F4429" w:rsidP="001D06AB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  <w:r>
        <w:rPr>
          <w:rFonts w:ascii="Arial" w:hAnsi="Arial" w:cs="Arial"/>
          <w:bCs/>
          <w:iCs/>
          <w:color w:val="000000" w:themeColor="text1"/>
        </w:rPr>
        <w:t>Ser referencia em uma era onde finanças esteja ao alcance de todos.</w:t>
      </w:r>
    </w:p>
    <w:p w14:paraId="256C8DA3" w14:textId="333F9852" w:rsidR="009F4429" w:rsidRDefault="009F4429" w:rsidP="001D06AB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</w:p>
    <w:p w14:paraId="7C1A2614" w14:textId="77777777" w:rsidR="001D06AB" w:rsidRPr="001D06AB" w:rsidRDefault="001D06AB" w:rsidP="001D06AB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</w:p>
    <w:p w14:paraId="05E2F47A" w14:textId="77777777" w:rsidR="001D06AB" w:rsidRPr="001D06AB" w:rsidRDefault="001D06AB" w:rsidP="001D06AB">
      <w:pPr>
        <w:tabs>
          <w:tab w:val="left" w:pos="-1701"/>
        </w:tabs>
        <w:jc w:val="both"/>
        <w:rPr>
          <w:rFonts w:ascii="Arial" w:hAnsi="Arial" w:cs="Arial"/>
          <w:bCs/>
          <w:iCs/>
          <w:color w:val="2E74B5" w:themeColor="accent1" w:themeShade="BF"/>
        </w:rPr>
      </w:pPr>
    </w:p>
    <w:p w14:paraId="48E5123F" w14:textId="77777777" w:rsidR="001D06AB" w:rsidRPr="001D06AB" w:rsidRDefault="008E0657" w:rsidP="001D06AB">
      <w:pPr>
        <w:tabs>
          <w:tab w:val="left" w:pos="-1701"/>
        </w:tabs>
        <w:jc w:val="both"/>
        <w:rPr>
          <w:rFonts w:ascii="Arial" w:hAnsi="Arial" w:cs="Arial"/>
          <w:i/>
          <w:color w:val="2E74B5" w:themeColor="accent1" w:themeShade="BF"/>
        </w:rPr>
      </w:pPr>
      <w:r w:rsidRPr="008E0657">
        <w:rPr>
          <w:rFonts w:ascii="Arial" w:hAnsi="Arial" w:cs="Arial"/>
          <w:b/>
          <w:bCs/>
          <w:i/>
          <w:color w:val="2E74B5" w:themeColor="accent1" w:themeShade="BF"/>
        </w:rPr>
        <w:t>Missão</w:t>
      </w:r>
      <w:r>
        <w:rPr>
          <w:rFonts w:ascii="Arial" w:hAnsi="Arial" w:cs="Arial"/>
          <w:i/>
          <w:color w:val="2E74B5" w:themeColor="accent1" w:themeShade="BF"/>
        </w:rPr>
        <w:t xml:space="preserve"> proposta pelo grupo</w:t>
      </w:r>
      <w:r w:rsidR="003A064A">
        <w:rPr>
          <w:rFonts w:ascii="Arial" w:hAnsi="Arial" w:cs="Arial"/>
          <w:i/>
          <w:color w:val="2E74B5" w:themeColor="accent1" w:themeShade="BF"/>
        </w:rPr>
        <w:t>:</w:t>
      </w:r>
    </w:p>
    <w:p w14:paraId="16F9D0D5" w14:textId="77777777" w:rsidR="001D06AB" w:rsidRPr="001D06AB" w:rsidRDefault="001D06AB" w:rsidP="001D06AB">
      <w:pPr>
        <w:jc w:val="both"/>
        <w:rPr>
          <w:rFonts w:ascii="Arial" w:hAnsi="Arial" w:cs="Arial"/>
          <w:bCs/>
          <w:iCs/>
          <w:color w:val="2E74B5" w:themeColor="accent1" w:themeShade="BF"/>
        </w:rPr>
      </w:pPr>
    </w:p>
    <w:p w14:paraId="08CD3BF9" w14:textId="6A60617C" w:rsidR="001D06AB" w:rsidRPr="001D06AB" w:rsidRDefault="009F4429" w:rsidP="001D06AB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  <w:r>
        <w:rPr>
          <w:rFonts w:ascii="Arial" w:hAnsi="Arial" w:cs="Arial"/>
          <w:bCs/>
          <w:iCs/>
          <w:color w:val="000000" w:themeColor="text1"/>
        </w:rPr>
        <w:t>Empoderar a todos com soluções financeiras inclusivas, inovadoras e personalizadas para suas necessidades e interesses.</w:t>
      </w:r>
    </w:p>
    <w:p w14:paraId="523647FE" w14:textId="44826299" w:rsidR="003A064A" w:rsidRPr="001D06AB" w:rsidRDefault="003A064A" w:rsidP="008E0657">
      <w:pPr>
        <w:pStyle w:val="Recuodecorpodetexto2"/>
        <w:ind w:left="0"/>
        <w:rPr>
          <w:rFonts w:ascii="Arial" w:hAnsi="Arial" w:cs="Arial"/>
          <w:iCs/>
          <w:color w:val="2E74B5" w:themeColor="accent1" w:themeShade="BF"/>
        </w:rPr>
      </w:pPr>
    </w:p>
    <w:p w14:paraId="07DF119D" w14:textId="3715C233" w:rsidR="007A1AF2" w:rsidRPr="001D06AB" w:rsidRDefault="007A1AF2" w:rsidP="002119E8">
      <w:pPr>
        <w:jc w:val="both"/>
        <w:rPr>
          <w:rFonts w:ascii="Arial" w:hAnsi="Arial" w:cs="Arial"/>
          <w:iCs/>
          <w:color w:val="2E74B5" w:themeColor="accent1" w:themeShade="BF"/>
        </w:rPr>
      </w:pPr>
    </w:p>
    <w:p w14:paraId="119611B3" w14:textId="77777777" w:rsidR="001743B4" w:rsidRDefault="001743B4" w:rsidP="002119E8">
      <w:pPr>
        <w:jc w:val="both"/>
        <w:rPr>
          <w:rFonts w:ascii="Arial" w:hAnsi="Arial" w:cs="Arial"/>
          <w:iCs/>
          <w:color w:val="2E74B5" w:themeColor="accent1" w:themeShade="BF"/>
        </w:rPr>
      </w:pPr>
    </w:p>
    <w:p w14:paraId="036BD830" w14:textId="77777777" w:rsidR="00D91017" w:rsidRDefault="00D91017" w:rsidP="002119E8">
      <w:pPr>
        <w:jc w:val="both"/>
        <w:rPr>
          <w:rFonts w:ascii="Arial" w:hAnsi="Arial" w:cs="Arial"/>
          <w:iCs/>
          <w:color w:val="2E74B5" w:themeColor="accent1" w:themeShade="BF"/>
        </w:rPr>
      </w:pPr>
    </w:p>
    <w:p w14:paraId="5C91413A" w14:textId="77777777" w:rsidR="00D91017" w:rsidRDefault="00D91017" w:rsidP="002119E8">
      <w:pPr>
        <w:jc w:val="both"/>
        <w:rPr>
          <w:rFonts w:ascii="Arial" w:hAnsi="Arial" w:cs="Arial"/>
          <w:iCs/>
          <w:color w:val="2E74B5" w:themeColor="accent1" w:themeShade="BF"/>
        </w:rPr>
      </w:pPr>
    </w:p>
    <w:p w14:paraId="13397143" w14:textId="77777777" w:rsidR="00D91017" w:rsidRDefault="00D91017" w:rsidP="002119E8">
      <w:pPr>
        <w:jc w:val="both"/>
        <w:rPr>
          <w:rFonts w:ascii="Arial" w:hAnsi="Arial" w:cs="Arial"/>
          <w:iCs/>
          <w:color w:val="2E74B5" w:themeColor="accent1" w:themeShade="BF"/>
        </w:rPr>
      </w:pPr>
    </w:p>
    <w:p w14:paraId="2281FFE9" w14:textId="77777777" w:rsidR="00D91017" w:rsidRDefault="00D91017" w:rsidP="002119E8">
      <w:pPr>
        <w:jc w:val="both"/>
        <w:rPr>
          <w:rFonts w:ascii="Arial" w:hAnsi="Arial" w:cs="Arial"/>
          <w:iCs/>
          <w:color w:val="2E74B5" w:themeColor="accent1" w:themeShade="BF"/>
        </w:rPr>
      </w:pPr>
    </w:p>
    <w:p w14:paraId="60A7429A" w14:textId="77777777" w:rsidR="00D91017" w:rsidRDefault="00D91017" w:rsidP="002119E8">
      <w:pPr>
        <w:jc w:val="both"/>
        <w:rPr>
          <w:rFonts w:ascii="Arial" w:hAnsi="Arial" w:cs="Arial"/>
          <w:iCs/>
          <w:color w:val="2E74B5" w:themeColor="accent1" w:themeShade="BF"/>
        </w:rPr>
      </w:pPr>
    </w:p>
    <w:p w14:paraId="6CDCB460" w14:textId="77777777" w:rsidR="00D91017" w:rsidRDefault="00D91017" w:rsidP="002119E8">
      <w:pPr>
        <w:jc w:val="both"/>
        <w:rPr>
          <w:rFonts w:ascii="Arial" w:hAnsi="Arial" w:cs="Arial"/>
          <w:iCs/>
          <w:color w:val="2E74B5" w:themeColor="accent1" w:themeShade="BF"/>
        </w:rPr>
      </w:pPr>
    </w:p>
    <w:p w14:paraId="0F88038A" w14:textId="77777777" w:rsidR="00D91017" w:rsidRDefault="00D91017" w:rsidP="002119E8">
      <w:pPr>
        <w:jc w:val="both"/>
        <w:rPr>
          <w:rFonts w:ascii="Arial" w:hAnsi="Arial" w:cs="Arial"/>
          <w:iCs/>
          <w:color w:val="2E74B5" w:themeColor="accent1" w:themeShade="BF"/>
        </w:rPr>
      </w:pPr>
    </w:p>
    <w:p w14:paraId="15A2F394" w14:textId="77777777" w:rsidR="001743B4" w:rsidRPr="001D06AB" w:rsidRDefault="001743B4" w:rsidP="002119E8">
      <w:pPr>
        <w:jc w:val="both"/>
        <w:rPr>
          <w:rFonts w:ascii="Arial" w:hAnsi="Arial" w:cs="Arial"/>
          <w:iCs/>
          <w:color w:val="2E74B5" w:themeColor="accent1" w:themeShade="BF"/>
        </w:rPr>
      </w:pPr>
    </w:p>
    <w:p w14:paraId="25A08B4C" w14:textId="63C9845B" w:rsidR="001D06AB" w:rsidRPr="001D06AB" w:rsidRDefault="001D06AB" w:rsidP="002119E8">
      <w:pPr>
        <w:jc w:val="both"/>
        <w:rPr>
          <w:rFonts w:ascii="Arial" w:hAnsi="Arial" w:cs="Arial"/>
          <w:iCs/>
          <w:color w:val="2E74B5" w:themeColor="accent1" w:themeShade="BF"/>
        </w:rPr>
      </w:pPr>
    </w:p>
    <w:p w14:paraId="5098511D" w14:textId="77777777" w:rsidR="001D06AB" w:rsidRPr="001D06AB" w:rsidRDefault="001D06AB" w:rsidP="002119E8">
      <w:pPr>
        <w:jc w:val="both"/>
        <w:rPr>
          <w:rFonts w:ascii="Arial" w:hAnsi="Arial" w:cs="Arial"/>
          <w:iCs/>
          <w:color w:val="2E74B5" w:themeColor="accent1" w:themeShade="BF"/>
        </w:rPr>
      </w:pPr>
    </w:p>
    <w:p w14:paraId="2BE26CBE" w14:textId="77777777" w:rsidR="001D06AB" w:rsidRPr="001D06AB" w:rsidRDefault="001D06AB" w:rsidP="002119E8">
      <w:pPr>
        <w:jc w:val="both"/>
        <w:rPr>
          <w:rFonts w:ascii="Arial" w:hAnsi="Arial" w:cs="Arial"/>
          <w:iCs/>
          <w:color w:val="2E74B5" w:themeColor="accent1" w:themeShade="BF"/>
        </w:rPr>
      </w:pPr>
    </w:p>
    <w:p w14:paraId="4A9DEB76" w14:textId="77777777" w:rsidR="001D06AB" w:rsidRPr="001D06AB" w:rsidRDefault="001D06AB" w:rsidP="002119E8">
      <w:pPr>
        <w:jc w:val="both"/>
        <w:rPr>
          <w:rFonts w:ascii="Arial" w:hAnsi="Arial" w:cs="Arial"/>
          <w:iCs/>
          <w:color w:val="2E74B5" w:themeColor="accent1" w:themeShade="BF"/>
        </w:rPr>
      </w:pPr>
    </w:p>
    <w:p w14:paraId="58C7FBD0" w14:textId="77777777" w:rsidR="008E0657" w:rsidRPr="001D06AB" w:rsidRDefault="008E0657" w:rsidP="002119E8">
      <w:pPr>
        <w:jc w:val="both"/>
        <w:rPr>
          <w:rFonts w:ascii="Arial" w:hAnsi="Arial" w:cs="Arial"/>
          <w:iCs/>
          <w:color w:val="2E74B5" w:themeColor="accent1" w:themeShade="BF"/>
        </w:rPr>
      </w:pPr>
    </w:p>
    <w:p w14:paraId="73E02E82" w14:textId="77777777" w:rsidR="00F8421F" w:rsidRDefault="00F8421F" w:rsidP="002119E8">
      <w:pPr>
        <w:jc w:val="both"/>
        <w:rPr>
          <w:rFonts w:ascii="Arial" w:hAnsi="Arial" w:cs="Arial"/>
        </w:rPr>
      </w:pPr>
    </w:p>
    <w:p w14:paraId="15B56B54" w14:textId="77777777" w:rsidR="001D06AB" w:rsidRDefault="001D06AB" w:rsidP="002119E8">
      <w:pPr>
        <w:jc w:val="both"/>
        <w:rPr>
          <w:rFonts w:ascii="Arial" w:hAnsi="Arial" w:cs="Arial"/>
        </w:rPr>
      </w:pPr>
    </w:p>
    <w:p w14:paraId="0651D6CF" w14:textId="7220F91F" w:rsidR="001D06AB" w:rsidRPr="00D91017" w:rsidRDefault="001D06AB" w:rsidP="002119E8">
      <w:pPr>
        <w:jc w:val="both"/>
        <w:rPr>
          <w:rFonts w:ascii="Arial" w:hAnsi="Arial" w:cs="Arial"/>
          <w:i/>
          <w:color w:val="2E74B5" w:themeColor="accent1" w:themeShade="BF"/>
        </w:rPr>
      </w:pPr>
      <w:r w:rsidRPr="001D06AB">
        <w:rPr>
          <w:rFonts w:ascii="Arial" w:hAnsi="Arial" w:cs="Arial"/>
          <w:b/>
          <w:i/>
          <w:color w:val="2E74B5" w:themeColor="accent1" w:themeShade="BF"/>
        </w:rPr>
        <w:t xml:space="preserve">A </w:t>
      </w:r>
      <w:r w:rsidRPr="001D06AB">
        <w:rPr>
          <w:rFonts w:ascii="Arial" w:hAnsi="Arial" w:cs="Arial"/>
          <w:b/>
          <w:i/>
          <w:color w:val="000000" w:themeColor="text1"/>
        </w:rPr>
        <w:t>Dinâmica 1</w:t>
      </w:r>
      <w:r w:rsidRPr="001D06AB">
        <w:rPr>
          <w:rFonts w:ascii="Arial" w:hAnsi="Arial" w:cs="Arial"/>
          <w:i/>
          <w:color w:val="2E74B5" w:themeColor="accent1" w:themeShade="BF"/>
        </w:rPr>
        <w:t>, para identificação de</w:t>
      </w:r>
      <w:r w:rsidRPr="001D06AB">
        <w:rPr>
          <w:rFonts w:ascii="Arial" w:hAnsi="Arial" w:cs="Arial"/>
          <w:b/>
          <w:i/>
          <w:color w:val="2E74B5" w:themeColor="accent1" w:themeShade="BF"/>
        </w:rPr>
        <w:t xml:space="preserve"> </w:t>
      </w:r>
      <w:r w:rsidRPr="001D06AB">
        <w:rPr>
          <w:rFonts w:ascii="Arial" w:hAnsi="Arial" w:cs="Arial"/>
          <w:b/>
          <w:i/>
          <w:color w:val="000000" w:themeColor="text1"/>
        </w:rPr>
        <w:t>valores</w:t>
      </w:r>
      <w:r w:rsidRPr="001D06AB">
        <w:rPr>
          <w:rFonts w:ascii="Arial" w:hAnsi="Arial" w:cs="Arial"/>
          <w:i/>
          <w:color w:val="2E74B5" w:themeColor="accent1" w:themeShade="BF"/>
        </w:rPr>
        <w:t>, já foi realizad</w:t>
      </w:r>
      <w:r w:rsidR="001743B4">
        <w:rPr>
          <w:rFonts w:ascii="Arial" w:hAnsi="Arial" w:cs="Arial"/>
          <w:i/>
          <w:color w:val="2E74B5" w:themeColor="accent1" w:themeShade="BF"/>
        </w:rPr>
        <w:t xml:space="preserve">a </w:t>
      </w:r>
      <w:r w:rsidRPr="001D06AB">
        <w:rPr>
          <w:rFonts w:ascii="Arial" w:hAnsi="Arial" w:cs="Arial"/>
          <w:i/>
          <w:color w:val="2E74B5" w:themeColor="accent1" w:themeShade="BF"/>
        </w:rPr>
        <w:t>em sala.</w:t>
      </w:r>
    </w:p>
    <w:sectPr w:rsidR="001D06AB" w:rsidRPr="00D91017" w:rsidSect="00D94D4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098" w:right="680" w:bottom="680" w:left="1418" w:header="1134" w:footer="79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75EEF" w14:textId="77777777" w:rsidR="0081749A" w:rsidRDefault="0081749A">
      <w:r>
        <w:separator/>
      </w:r>
    </w:p>
  </w:endnote>
  <w:endnote w:type="continuationSeparator" w:id="0">
    <w:p w14:paraId="72714F79" w14:textId="77777777" w:rsidR="0081749A" w:rsidRDefault="0081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B3CF9" w14:textId="77777777" w:rsidR="00CB5CC8" w:rsidRDefault="00CB5CC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AF050F" w14:textId="77777777" w:rsidR="00CB5CC8" w:rsidRDefault="00CB5CC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5338" w14:textId="312EC8DD" w:rsidR="00CB5CC8" w:rsidRPr="00B26413" w:rsidRDefault="00CB5CC8" w:rsidP="002A0001">
    <w:pPr>
      <w:pStyle w:val="Rodap"/>
      <w:tabs>
        <w:tab w:val="clear" w:pos="8838"/>
        <w:tab w:val="right" w:pos="8931"/>
        <w:tab w:val="left" w:pos="10915"/>
      </w:tabs>
      <w:ind w:right="-30"/>
      <w:rPr>
        <w:rFonts w:ascii="Arial" w:hAnsi="Arial" w:cs="Arial"/>
        <w:sz w:val="18"/>
        <w:szCs w:val="18"/>
      </w:rPr>
    </w:pPr>
    <w:r w:rsidRPr="00B26413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3126F4" wp14:editId="094F54F6">
              <wp:simplePos x="0" y="0"/>
              <wp:positionH relativeFrom="column">
                <wp:posOffset>-4318</wp:posOffset>
              </wp:positionH>
              <wp:positionV relativeFrom="paragraph">
                <wp:posOffset>-16129</wp:posOffset>
              </wp:positionV>
              <wp:extent cx="6245352" cy="0"/>
              <wp:effectExtent l="0" t="0" r="28575" b="25400"/>
              <wp:wrapNone/>
              <wp:docPr id="5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45352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oel="http://schemas.microsoft.com/office/2019/extlst">
          <w:pict>
            <v:line w14:anchorId="6BDF0F34" id="Line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-1.2pt" to="491.4pt,-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" strokeweight=".5pt">
              <v:stroke startarrowwidth="narrow" startarrowlength="short" endarrowwidth="narrow" endarrowlength="short"/>
              <v:shadow opacity="49150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0B207" w14:textId="022D05A6" w:rsidR="00147785" w:rsidRDefault="00147785">
    <w:pPr>
      <w:pStyle w:val="Rodap"/>
    </w:pPr>
    <w:r w:rsidRPr="00B26413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3E5A85" wp14:editId="3723500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45352" cy="0"/>
              <wp:effectExtent l="0" t="0" r="28575" b="25400"/>
              <wp:wrapNone/>
              <wp:docPr id="1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45352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2402642" id="Line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91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" strokeweight=".5pt">
              <v:stroke startarrowwidth="narrow" startarrowlength="short" endarrowwidth="narrow" endarrowlength="short"/>
              <v:shadow color="black" opacity="49150f" offset=".74833mm,.74833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2584E" w14:textId="77777777" w:rsidR="0081749A" w:rsidRDefault="0081749A">
      <w:r>
        <w:separator/>
      </w:r>
    </w:p>
  </w:footnote>
  <w:footnote w:type="continuationSeparator" w:id="0">
    <w:p w14:paraId="2E211D17" w14:textId="77777777" w:rsidR="0081749A" w:rsidRDefault="00817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D974" w14:textId="407FDC20" w:rsidR="00CB5CC8" w:rsidRPr="007C3896" w:rsidRDefault="001A0D47">
    <w:pPr>
      <w:pStyle w:val="Cabealho"/>
      <w:tabs>
        <w:tab w:val="clear" w:pos="4419"/>
        <w:tab w:val="clear" w:pos="8838"/>
        <w:tab w:val="right" w:pos="-1701"/>
      </w:tabs>
      <w:jc w:val="both"/>
      <w:rPr>
        <w:rFonts w:ascii="Arial" w:hAnsi="Arial" w:cs="Arial"/>
        <w:color w:val="000000" w:themeColor="text1"/>
        <w:sz w:val="28"/>
        <w:szCs w:val="28"/>
      </w:rPr>
    </w:pPr>
    <w:r w:rsidRPr="00B94831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C6478F" wp14:editId="2D595756">
              <wp:simplePos x="0" y="0"/>
              <wp:positionH relativeFrom="column">
                <wp:posOffset>5067790</wp:posOffset>
              </wp:positionH>
              <wp:positionV relativeFrom="paragraph">
                <wp:posOffset>-635</wp:posOffset>
              </wp:positionV>
              <wp:extent cx="1203181" cy="188845"/>
              <wp:effectExtent l="0" t="0" r="3810" b="1905"/>
              <wp:wrapNone/>
              <wp:docPr id="1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181" cy="188845"/>
                        <a:chOff x="0" y="0"/>
                        <a:chExt cx="902386" cy="141765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5385"/>
                          <a:ext cx="469813" cy="1263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Picture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64892" y="0"/>
                          <a:ext cx="337494" cy="1370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00B78593" id="Group 7" o:spid="_x0000_s1026" style="position:absolute;margin-left:399.05pt;margin-top:-.05pt;width:94.75pt;height:14.85pt;z-index:251660288" coordsize="9023,1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OrvZx8UkAAPFJAAAUAAAAZHJzL21lZGlhL2ltYWdlMi5wbmeJUE5HDQoa&#10;CgAAAA1JSERSAAAD6AAAAZYIBgAAAOsUqXwAAAAZdEVYdFNvZnR3YXJlAEFkb2JlIEltYWdlUmVh&#10;ZHlxyWU8AABJk0lEQVR42uzdB3gU1frH8QlSkpDsbkInlADSVFQExI4KVqqAgEiRpgiigvReBIQQ&#10;ELggivSOoDQ7iteKvSOgNAEVIWHTCJLd+H8PGfx7UVqS3Z2Z8/08z/soXK/ZeXcW88s5c17D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" o:spid="_x0000_s1027" type="#_x0000_t75" style="position:absolute;top:153;width:4698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">
                <v:imagedata r:id="rId3" o:title=""/>
              </v:shape>
              <v:shape id="Picture 9" o:spid="_x0000_s1028" type="#_x0000_t75" style="position:absolute;left:5648;width:3375;height:1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">
                <v:imagedata r:id="rId4" o:title=""/>
              </v:shape>
            </v:group>
          </w:pict>
        </mc:Fallback>
      </mc:AlternateContent>
    </w:r>
    <w:r w:rsidR="00CB5CC8" w:rsidRPr="00AB0814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2AF9A2" wp14:editId="2235117A">
              <wp:simplePos x="0" y="0"/>
              <wp:positionH relativeFrom="column">
                <wp:posOffset>-3175</wp:posOffset>
              </wp:positionH>
              <wp:positionV relativeFrom="paragraph">
                <wp:posOffset>252730</wp:posOffset>
              </wp:positionV>
              <wp:extent cx="6252210" cy="0"/>
              <wp:effectExtent l="0" t="0" r="21590" b="25400"/>
              <wp:wrapNone/>
              <wp:docPr id="5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522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oel="http://schemas.microsoft.com/office/2019/extlst">
          <w:pict>
            <v:line w14:anchorId="5FDCAF7F" id="Line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9.9pt" to="492.05pt,1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" strokeweight=".5pt">
              <v:stroke startarrowwidth="narrow" startarrowlength="short" endarrowwidth="narrow" endarrowlength="short"/>
              <v:shadow opacity="49150f"/>
            </v:line>
          </w:pict>
        </mc:Fallback>
      </mc:AlternateContent>
    </w:r>
    <w:r w:rsidR="00207E16">
      <w:rPr>
        <w:rFonts w:ascii="Arial" w:hAnsi="Arial" w:cs="Arial"/>
        <w:b/>
        <w:color w:val="7F7F7F" w:themeColor="text1" w:themeTint="80"/>
        <w:sz w:val="28"/>
        <w:szCs w:val="28"/>
      </w:rPr>
      <w:t>Strategic Thinking for Busines</w:t>
    </w:r>
    <w:r w:rsidR="00EE5E17" w:rsidRPr="00EE5E17">
      <w:rPr>
        <w:rFonts w:ascii="Arial" w:hAnsi="Arial" w:cs="Arial"/>
        <w:b/>
        <w:color w:val="7F7F7F" w:themeColor="text1" w:themeTint="80"/>
        <w:sz w:val="28"/>
        <w:szCs w:val="28"/>
      </w:rPr>
      <w:t>s</w:t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713287">
      <w:rPr>
        <w:rFonts w:ascii="Arial" w:hAnsi="Arial" w:cs="Arial"/>
        <w:color w:val="000000" w:themeColor="text1"/>
        <w:sz w:val="28"/>
        <w:szCs w:val="28"/>
      </w:rPr>
      <w:tab/>
    </w:r>
    <w:r w:rsidR="00207E16">
      <w:rPr>
        <w:rFonts w:ascii="Arial" w:hAnsi="Arial" w:cs="Arial"/>
        <w:color w:val="000000" w:themeColor="text1"/>
        <w:sz w:val="28"/>
        <w:szCs w:val="28"/>
      </w:rPr>
      <w:tab/>
    </w:r>
    <w:r w:rsidR="00207E1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229E" w14:textId="77777777" w:rsidR="00147785" w:rsidRPr="007C3896" w:rsidRDefault="00147785" w:rsidP="00147785">
    <w:pPr>
      <w:pStyle w:val="Cabealho"/>
      <w:tabs>
        <w:tab w:val="clear" w:pos="4419"/>
        <w:tab w:val="clear" w:pos="8838"/>
        <w:tab w:val="right" w:pos="-1701"/>
      </w:tabs>
      <w:jc w:val="both"/>
      <w:rPr>
        <w:rFonts w:ascii="Arial" w:hAnsi="Arial" w:cs="Arial"/>
        <w:color w:val="000000" w:themeColor="text1"/>
        <w:sz w:val="28"/>
        <w:szCs w:val="28"/>
      </w:rPr>
    </w:pPr>
    <w:r w:rsidRPr="00B94831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A8DE7FB" wp14:editId="41096745">
              <wp:simplePos x="0" y="0"/>
              <wp:positionH relativeFrom="column">
                <wp:posOffset>5067790</wp:posOffset>
              </wp:positionH>
              <wp:positionV relativeFrom="paragraph">
                <wp:posOffset>-635</wp:posOffset>
              </wp:positionV>
              <wp:extent cx="1203181" cy="188845"/>
              <wp:effectExtent l="0" t="0" r="3810" b="1905"/>
              <wp:wrapNone/>
              <wp:docPr id="3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181" cy="188845"/>
                        <a:chOff x="0" y="0"/>
                        <a:chExt cx="902386" cy="141765"/>
                      </a:xfrm>
                    </wpg:grpSpPr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5385"/>
                          <a:ext cx="469813" cy="1263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Picture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64892" y="0"/>
                          <a:ext cx="337494" cy="1370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308D1E50" id="Group 7" o:spid="_x0000_s1026" style="position:absolute;margin-left:399.05pt;margin-top:-.05pt;width:94.75pt;height:14.85pt;z-index:251663360" coordsize="9023,1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OrvZx8UkAAPFJAAAUAAAAZHJzL21lZGlhL2ltYWdlMi5wbmeJUE5HDQoa&#10;CgAAAA1JSERSAAAD6AAAAZYIBgAAAOsUqXwAAAAZdEVYdFNvZnR3YXJlAEFkb2JlIEltYWdlUmVh&#10;ZHlxyWU8AABJk0lEQVR42uzdB3gU1frH8QlSkpDsbkInlADSVFQExI4KVqqAgEiRpgiigvReBIQQ&#10;ELggivSOoDQ7iteKvSOgNAEVIWHTCJLd+H8PGfx7UVqS3Z2Z8/08z/soXK/ZeXcW88s5c17D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27" type="#_x0000_t75" style="position:absolute;top:153;width:4698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">
                <v:imagedata r:id="rId3" o:title=""/>
              </v:shape>
              <v:shape id="Picture 9" o:spid="_x0000_s1028" type="#_x0000_t75" style="position:absolute;left:5648;width:3375;height:1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">
                <v:imagedata r:id="rId4" o:title=""/>
              </v:shape>
            </v:group>
          </w:pict>
        </mc:Fallback>
      </mc:AlternateContent>
    </w:r>
    <w:r w:rsidRPr="00AB0814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CB88CD" wp14:editId="3B4BE5EF">
              <wp:simplePos x="0" y="0"/>
              <wp:positionH relativeFrom="column">
                <wp:posOffset>-3175</wp:posOffset>
              </wp:positionH>
              <wp:positionV relativeFrom="paragraph">
                <wp:posOffset>252730</wp:posOffset>
              </wp:positionV>
              <wp:extent cx="6252210" cy="0"/>
              <wp:effectExtent l="0" t="0" r="21590" b="2540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522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0A1A6A1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9.9pt" to="492.0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" strokeweight=".5pt">
              <v:stroke startarrowwidth="narrow" startarrowlength="short" endarrowwidth="narrow" endarrowlength="short"/>
              <v:shadow color="black" opacity="49150f" offset=".74833mm,.74833mm"/>
            </v:line>
          </w:pict>
        </mc:Fallback>
      </mc:AlternateContent>
    </w:r>
    <w:r>
      <w:rPr>
        <w:rFonts w:ascii="Arial" w:hAnsi="Arial" w:cs="Arial"/>
        <w:b/>
        <w:color w:val="7F7F7F" w:themeColor="text1" w:themeTint="80"/>
        <w:sz w:val="28"/>
        <w:szCs w:val="28"/>
      </w:rPr>
      <w:t>Strategic Thinking for Busines</w:t>
    </w:r>
    <w:r w:rsidRPr="00EE5E17">
      <w:rPr>
        <w:rFonts w:ascii="Arial" w:hAnsi="Arial" w:cs="Arial"/>
        <w:b/>
        <w:color w:val="7F7F7F" w:themeColor="text1" w:themeTint="80"/>
        <w:sz w:val="28"/>
        <w:szCs w:val="28"/>
      </w:rPr>
      <w:t>s</w:t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  <w:t xml:space="preserve">     </w:t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</w:p>
  <w:p w14:paraId="0588FD44" w14:textId="77777777" w:rsidR="00147785" w:rsidRDefault="001477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B592A9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" w15:restartNumberingAfterBreak="0">
    <w:nsid w:val="39B17BCC"/>
    <w:multiLevelType w:val="hybridMultilevel"/>
    <w:tmpl w:val="5158F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C36E8"/>
    <w:multiLevelType w:val="multilevel"/>
    <w:tmpl w:val="4DAE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9909AA"/>
    <w:multiLevelType w:val="hybridMultilevel"/>
    <w:tmpl w:val="BA82BC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11568"/>
    <w:multiLevelType w:val="hybridMultilevel"/>
    <w:tmpl w:val="D834E3FE"/>
    <w:lvl w:ilvl="0" w:tplc="4E28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E8D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E7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F21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C2C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8A9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C01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4AE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3AB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EC"/>
    <w:rsid w:val="00001DDE"/>
    <w:rsid w:val="0000289D"/>
    <w:rsid w:val="00005116"/>
    <w:rsid w:val="00006F73"/>
    <w:rsid w:val="00007C49"/>
    <w:rsid w:val="00007D9B"/>
    <w:rsid w:val="0001558D"/>
    <w:rsid w:val="00016165"/>
    <w:rsid w:val="00016220"/>
    <w:rsid w:val="000164F5"/>
    <w:rsid w:val="00017228"/>
    <w:rsid w:val="00017348"/>
    <w:rsid w:val="00017480"/>
    <w:rsid w:val="00017ADD"/>
    <w:rsid w:val="000202DE"/>
    <w:rsid w:val="00022197"/>
    <w:rsid w:val="000234E8"/>
    <w:rsid w:val="00023754"/>
    <w:rsid w:val="000238C0"/>
    <w:rsid w:val="00023A5A"/>
    <w:rsid w:val="000249F3"/>
    <w:rsid w:val="00024F8F"/>
    <w:rsid w:val="000264EA"/>
    <w:rsid w:val="00031031"/>
    <w:rsid w:val="000323FC"/>
    <w:rsid w:val="000327F0"/>
    <w:rsid w:val="000331C2"/>
    <w:rsid w:val="00033EFD"/>
    <w:rsid w:val="000342A6"/>
    <w:rsid w:val="00035B15"/>
    <w:rsid w:val="00037AAA"/>
    <w:rsid w:val="00042E41"/>
    <w:rsid w:val="000436A0"/>
    <w:rsid w:val="0004421A"/>
    <w:rsid w:val="000442DD"/>
    <w:rsid w:val="000457FB"/>
    <w:rsid w:val="00045BE6"/>
    <w:rsid w:val="000477B7"/>
    <w:rsid w:val="0005202F"/>
    <w:rsid w:val="0005244A"/>
    <w:rsid w:val="000526E8"/>
    <w:rsid w:val="00052EE1"/>
    <w:rsid w:val="0005319E"/>
    <w:rsid w:val="000535EA"/>
    <w:rsid w:val="0005386C"/>
    <w:rsid w:val="000539DB"/>
    <w:rsid w:val="00054852"/>
    <w:rsid w:val="000575F6"/>
    <w:rsid w:val="000578A7"/>
    <w:rsid w:val="000607C7"/>
    <w:rsid w:val="000621E1"/>
    <w:rsid w:val="0006644C"/>
    <w:rsid w:val="000676F1"/>
    <w:rsid w:val="00070F91"/>
    <w:rsid w:val="00071F86"/>
    <w:rsid w:val="000726E9"/>
    <w:rsid w:val="00073848"/>
    <w:rsid w:val="00073C3A"/>
    <w:rsid w:val="0007625F"/>
    <w:rsid w:val="00077002"/>
    <w:rsid w:val="00077944"/>
    <w:rsid w:val="00077B88"/>
    <w:rsid w:val="00077E9C"/>
    <w:rsid w:val="000802D1"/>
    <w:rsid w:val="00080EE3"/>
    <w:rsid w:val="000816AF"/>
    <w:rsid w:val="000816C0"/>
    <w:rsid w:val="00081FBC"/>
    <w:rsid w:val="000827F3"/>
    <w:rsid w:val="00082E73"/>
    <w:rsid w:val="00083323"/>
    <w:rsid w:val="00084681"/>
    <w:rsid w:val="00085199"/>
    <w:rsid w:val="0008539A"/>
    <w:rsid w:val="000858AC"/>
    <w:rsid w:val="00086485"/>
    <w:rsid w:val="000867EE"/>
    <w:rsid w:val="00086896"/>
    <w:rsid w:val="00086B2B"/>
    <w:rsid w:val="00086D4C"/>
    <w:rsid w:val="00087822"/>
    <w:rsid w:val="00093DCB"/>
    <w:rsid w:val="000A312B"/>
    <w:rsid w:val="000A3539"/>
    <w:rsid w:val="000A4086"/>
    <w:rsid w:val="000A4197"/>
    <w:rsid w:val="000A586A"/>
    <w:rsid w:val="000A77EB"/>
    <w:rsid w:val="000B1767"/>
    <w:rsid w:val="000B2819"/>
    <w:rsid w:val="000B2BB9"/>
    <w:rsid w:val="000B55B6"/>
    <w:rsid w:val="000B63E4"/>
    <w:rsid w:val="000B65EF"/>
    <w:rsid w:val="000B7A06"/>
    <w:rsid w:val="000C04D0"/>
    <w:rsid w:val="000C3B78"/>
    <w:rsid w:val="000C6263"/>
    <w:rsid w:val="000C7831"/>
    <w:rsid w:val="000D1889"/>
    <w:rsid w:val="000D58D6"/>
    <w:rsid w:val="000E12A4"/>
    <w:rsid w:val="000E21DA"/>
    <w:rsid w:val="000E32D1"/>
    <w:rsid w:val="000E41B1"/>
    <w:rsid w:val="000E544B"/>
    <w:rsid w:val="000E6035"/>
    <w:rsid w:val="000E66BE"/>
    <w:rsid w:val="000E6F89"/>
    <w:rsid w:val="000F01E8"/>
    <w:rsid w:val="000F1A5B"/>
    <w:rsid w:val="000F1CBE"/>
    <w:rsid w:val="000F3FD3"/>
    <w:rsid w:val="000F4B93"/>
    <w:rsid w:val="000F7504"/>
    <w:rsid w:val="001009EB"/>
    <w:rsid w:val="00102103"/>
    <w:rsid w:val="00104254"/>
    <w:rsid w:val="001047B5"/>
    <w:rsid w:val="00110757"/>
    <w:rsid w:val="001108E6"/>
    <w:rsid w:val="00110A89"/>
    <w:rsid w:val="0011122E"/>
    <w:rsid w:val="00112E87"/>
    <w:rsid w:val="00113490"/>
    <w:rsid w:val="001150BA"/>
    <w:rsid w:val="001168FE"/>
    <w:rsid w:val="00117FCE"/>
    <w:rsid w:val="0012101A"/>
    <w:rsid w:val="0012317C"/>
    <w:rsid w:val="001238EB"/>
    <w:rsid w:val="00123F8A"/>
    <w:rsid w:val="001253A7"/>
    <w:rsid w:val="00126087"/>
    <w:rsid w:val="001262CF"/>
    <w:rsid w:val="00126871"/>
    <w:rsid w:val="00127192"/>
    <w:rsid w:val="00130F45"/>
    <w:rsid w:val="00131EA7"/>
    <w:rsid w:val="0013358F"/>
    <w:rsid w:val="0013401D"/>
    <w:rsid w:val="001347ED"/>
    <w:rsid w:val="001357EF"/>
    <w:rsid w:val="00136C43"/>
    <w:rsid w:val="00141B5F"/>
    <w:rsid w:val="00141BB6"/>
    <w:rsid w:val="00142F7A"/>
    <w:rsid w:val="00144AB2"/>
    <w:rsid w:val="0014533E"/>
    <w:rsid w:val="00147785"/>
    <w:rsid w:val="001478F7"/>
    <w:rsid w:val="001508CA"/>
    <w:rsid w:val="0015253C"/>
    <w:rsid w:val="00153DC7"/>
    <w:rsid w:val="0015460C"/>
    <w:rsid w:val="00154CE8"/>
    <w:rsid w:val="00155953"/>
    <w:rsid w:val="00155AE8"/>
    <w:rsid w:val="001570A5"/>
    <w:rsid w:val="00161703"/>
    <w:rsid w:val="001626F4"/>
    <w:rsid w:val="001635A5"/>
    <w:rsid w:val="00163C3B"/>
    <w:rsid w:val="001644A8"/>
    <w:rsid w:val="00164CCC"/>
    <w:rsid w:val="001661DF"/>
    <w:rsid w:val="001679F2"/>
    <w:rsid w:val="00167D64"/>
    <w:rsid w:val="001702CC"/>
    <w:rsid w:val="0017046C"/>
    <w:rsid w:val="00170F57"/>
    <w:rsid w:val="001712DF"/>
    <w:rsid w:val="00171BA9"/>
    <w:rsid w:val="00171F3D"/>
    <w:rsid w:val="00172FA9"/>
    <w:rsid w:val="00173FD7"/>
    <w:rsid w:val="00173FEE"/>
    <w:rsid w:val="001743B4"/>
    <w:rsid w:val="001743FE"/>
    <w:rsid w:val="00174B84"/>
    <w:rsid w:val="00176144"/>
    <w:rsid w:val="00176EAF"/>
    <w:rsid w:val="001774DD"/>
    <w:rsid w:val="00177F79"/>
    <w:rsid w:val="00181988"/>
    <w:rsid w:val="00181C4F"/>
    <w:rsid w:val="00181D74"/>
    <w:rsid w:val="00182AD4"/>
    <w:rsid w:val="001833D9"/>
    <w:rsid w:val="00183654"/>
    <w:rsid w:val="001836A1"/>
    <w:rsid w:val="001836DD"/>
    <w:rsid w:val="00183D20"/>
    <w:rsid w:val="00183DCA"/>
    <w:rsid w:val="00184579"/>
    <w:rsid w:val="001845D8"/>
    <w:rsid w:val="00184E70"/>
    <w:rsid w:val="00184FE0"/>
    <w:rsid w:val="00185C5B"/>
    <w:rsid w:val="001863CF"/>
    <w:rsid w:val="00187345"/>
    <w:rsid w:val="00187BEE"/>
    <w:rsid w:val="00187D1B"/>
    <w:rsid w:val="00190026"/>
    <w:rsid w:val="001939CC"/>
    <w:rsid w:val="00194440"/>
    <w:rsid w:val="00196C9E"/>
    <w:rsid w:val="00197056"/>
    <w:rsid w:val="00197EAA"/>
    <w:rsid w:val="001A0C33"/>
    <w:rsid w:val="001A0D47"/>
    <w:rsid w:val="001A1294"/>
    <w:rsid w:val="001A6F53"/>
    <w:rsid w:val="001A79E5"/>
    <w:rsid w:val="001B0ABB"/>
    <w:rsid w:val="001B1D66"/>
    <w:rsid w:val="001B38C7"/>
    <w:rsid w:val="001B39E4"/>
    <w:rsid w:val="001B4011"/>
    <w:rsid w:val="001B606A"/>
    <w:rsid w:val="001B65C2"/>
    <w:rsid w:val="001C04E0"/>
    <w:rsid w:val="001C1C4B"/>
    <w:rsid w:val="001C39FB"/>
    <w:rsid w:val="001C5370"/>
    <w:rsid w:val="001C641A"/>
    <w:rsid w:val="001C7425"/>
    <w:rsid w:val="001C79AA"/>
    <w:rsid w:val="001D06AB"/>
    <w:rsid w:val="001D2933"/>
    <w:rsid w:val="001D297C"/>
    <w:rsid w:val="001D329E"/>
    <w:rsid w:val="001D36BA"/>
    <w:rsid w:val="001D6782"/>
    <w:rsid w:val="001D7503"/>
    <w:rsid w:val="001E0837"/>
    <w:rsid w:val="001E0891"/>
    <w:rsid w:val="001E1C82"/>
    <w:rsid w:val="001E2DFB"/>
    <w:rsid w:val="001E45A4"/>
    <w:rsid w:val="001E4D87"/>
    <w:rsid w:val="001E599D"/>
    <w:rsid w:val="001E67A2"/>
    <w:rsid w:val="001E7108"/>
    <w:rsid w:val="001F228D"/>
    <w:rsid w:val="001F4426"/>
    <w:rsid w:val="001F459D"/>
    <w:rsid w:val="001F5BD0"/>
    <w:rsid w:val="001F6239"/>
    <w:rsid w:val="001F6B5E"/>
    <w:rsid w:val="001F6E25"/>
    <w:rsid w:val="001F71A4"/>
    <w:rsid w:val="00200364"/>
    <w:rsid w:val="00200547"/>
    <w:rsid w:val="002009F9"/>
    <w:rsid w:val="00200B32"/>
    <w:rsid w:val="00202CC2"/>
    <w:rsid w:val="00202D83"/>
    <w:rsid w:val="002031F3"/>
    <w:rsid w:val="002041E4"/>
    <w:rsid w:val="002046AF"/>
    <w:rsid w:val="00206104"/>
    <w:rsid w:val="00206D44"/>
    <w:rsid w:val="00207E16"/>
    <w:rsid w:val="002119E8"/>
    <w:rsid w:val="0021237F"/>
    <w:rsid w:val="0021241F"/>
    <w:rsid w:val="00213718"/>
    <w:rsid w:val="00213E51"/>
    <w:rsid w:val="00214542"/>
    <w:rsid w:val="00214DDA"/>
    <w:rsid w:val="00215299"/>
    <w:rsid w:val="002156D1"/>
    <w:rsid w:val="0021714E"/>
    <w:rsid w:val="0021750F"/>
    <w:rsid w:val="00217A9F"/>
    <w:rsid w:val="002203F5"/>
    <w:rsid w:val="00220ED8"/>
    <w:rsid w:val="00222BD3"/>
    <w:rsid w:val="00223792"/>
    <w:rsid w:val="002264B9"/>
    <w:rsid w:val="0022714F"/>
    <w:rsid w:val="0023308D"/>
    <w:rsid w:val="002335F1"/>
    <w:rsid w:val="002349A7"/>
    <w:rsid w:val="0023657D"/>
    <w:rsid w:val="002370E1"/>
    <w:rsid w:val="002378EC"/>
    <w:rsid w:val="00241684"/>
    <w:rsid w:val="0024408A"/>
    <w:rsid w:val="00244FE4"/>
    <w:rsid w:val="00245863"/>
    <w:rsid w:val="00246210"/>
    <w:rsid w:val="00251C0F"/>
    <w:rsid w:val="00251DBE"/>
    <w:rsid w:val="00254D7D"/>
    <w:rsid w:val="0025583A"/>
    <w:rsid w:val="002600AE"/>
    <w:rsid w:val="00260406"/>
    <w:rsid w:val="00260C6A"/>
    <w:rsid w:val="00261214"/>
    <w:rsid w:val="002621CD"/>
    <w:rsid w:val="00262CFA"/>
    <w:rsid w:val="00263CDC"/>
    <w:rsid w:val="00263CE3"/>
    <w:rsid w:val="0026572D"/>
    <w:rsid w:val="00265E5E"/>
    <w:rsid w:val="00267859"/>
    <w:rsid w:val="0027178D"/>
    <w:rsid w:val="002719C7"/>
    <w:rsid w:val="00272275"/>
    <w:rsid w:val="00275016"/>
    <w:rsid w:val="0027550B"/>
    <w:rsid w:val="0027729F"/>
    <w:rsid w:val="00277B85"/>
    <w:rsid w:val="0028029C"/>
    <w:rsid w:val="00282D35"/>
    <w:rsid w:val="00282D55"/>
    <w:rsid w:val="0028364A"/>
    <w:rsid w:val="002838DF"/>
    <w:rsid w:val="002839F6"/>
    <w:rsid w:val="00285634"/>
    <w:rsid w:val="00285667"/>
    <w:rsid w:val="002865CD"/>
    <w:rsid w:val="0028667E"/>
    <w:rsid w:val="00290AA6"/>
    <w:rsid w:val="00291886"/>
    <w:rsid w:val="002920F7"/>
    <w:rsid w:val="00293726"/>
    <w:rsid w:val="00294150"/>
    <w:rsid w:val="0029538A"/>
    <w:rsid w:val="0029577E"/>
    <w:rsid w:val="0029636E"/>
    <w:rsid w:val="00297153"/>
    <w:rsid w:val="002A0001"/>
    <w:rsid w:val="002A0C79"/>
    <w:rsid w:val="002A1E5D"/>
    <w:rsid w:val="002A3319"/>
    <w:rsid w:val="002A442A"/>
    <w:rsid w:val="002A6078"/>
    <w:rsid w:val="002A6679"/>
    <w:rsid w:val="002A6B5D"/>
    <w:rsid w:val="002B0247"/>
    <w:rsid w:val="002B1064"/>
    <w:rsid w:val="002B19D6"/>
    <w:rsid w:val="002B1A5F"/>
    <w:rsid w:val="002B2232"/>
    <w:rsid w:val="002B3097"/>
    <w:rsid w:val="002B339D"/>
    <w:rsid w:val="002B46B3"/>
    <w:rsid w:val="002B75B7"/>
    <w:rsid w:val="002B7966"/>
    <w:rsid w:val="002C0CB0"/>
    <w:rsid w:val="002C1461"/>
    <w:rsid w:val="002C1685"/>
    <w:rsid w:val="002C1691"/>
    <w:rsid w:val="002C257F"/>
    <w:rsid w:val="002C369A"/>
    <w:rsid w:val="002C36F9"/>
    <w:rsid w:val="002C5FF3"/>
    <w:rsid w:val="002C6C84"/>
    <w:rsid w:val="002D1574"/>
    <w:rsid w:val="002D1C0E"/>
    <w:rsid w:val="002D22BD"/>
    <w:rsid w:val="002D2E56"/>
    <w:rsid w:val="002D3F74"/>
    <w:rsid w:val="002D55A9"/>
    <w:rsid w:val="002D79A1"/>
    <w:rsid w:val="002E04FF"/>
    <w:rsid w:val="002E07A7"/>
    <w:rsid w:val="002E1639"/>
    <w:rsid w:val="002E62E4"/>
    <w:rsid w:val="002E6CE1"/>
    <w:rsid w:val="002E6E9A"/>
    <w:rsid w:val="002E6F1D"/>
    <w:rsid w:val="002F1427"/>
    <w:rsid w:val="002F145D"/>
    <w:rsid w:val="002F2362"/>
    <w:rsid w:val="002F2AC6"/>
    <w:rsid w:val="002F2E11"/>
    <w:rsid w:val="002F428D"/>
    <w:rsid w:val="002F4C23"/>
    <w:rsid w:val="002F54F0"/>
    <w:rsid w:val="002F6588"/>
    <w:rsid w:val="002F6750"/>
    <w:rsid w:val="00301347"/>
    <w:rsid w:val="00304843"/>
    <w:rsid w:val="00304AD5"/>
    <w:rsid w:val="0030515D"/>
    <w:rsid w:val="00305E56"/>
    <w:rsid w:val="003075CB"/>
    <w:rsid w:val="00307A3B"/>
    <w:rsid w:val="00310371"/>
    <w:rsid w:val="0031118D"/>
    <w:rsid w:val="003127F0"/>
    <w:rsid w:val="00312C93"/>
    <w:rsid w:val="00313C6F"/>
    <w:rsid w:val="00314EFF"/>
    <w:rsid w:val="003153FC"/>
    <w:rsid w:val="003169A7"/>
    <w:rsid w:val="00323D03"/>
    <w:rsid w:val="003246CE"/>
    <w:rsid w:val="00327615"/>
    <w:rsid w:val="00327D1E"/>
    <w:rsid w:val="00331577"/>
    <w:rsid w:val="00331ABB"/>
    <w:rsid w:val="00333A1D"/>
    <w:rsid w:val="00333FC2"/>
    <w:rsid w:val="00335A42"/>
    <w:rsid w:val="00340FE0"/>
    <w:rsid w:val="003419A6"/>
    <w:rsid w:val="003428DC"/>
    <w:rsid w:val="00342D08"/>
    <w:rsid w:val="003439B7"/>
    <w:rsid w:val="00343B56"/>
    <w:rsid w:val="00344EE4"/>
    <w:rsid w:val="00346308"/>
    <w:rsid w:val="003502D3"/>
    <w:rsid w:val="00350A66"/>
    <w:rsid w:val="00351A5D"/>
    <w:rsid w:val="00351EDF"/>
    <w:rsid w:val="00352AAD"/>
    <w:rsid w:val="0035300F"/>
    <w:rsid w:val="00354767"/>
    <w:rsid w:val="00355A19"/>
    <w:rsid w:val="00356288"/>
    <w:rsid w:val="003563A4"/>
    <w:rsid w:val="0035711A"/>
    <w:rsid w:val="00357CF6"/>
    <w:rsid w:val="00360896"/>
    <w:rsid w:val="00361553"/>
    <w:rsid w:val="00361A5D"/>
    <w:rsid w:val="00361D7F"/>
    <w:rsid w:val="0036304F"/>
    <w:rsid w:val="00363C17"/>
    <w:rsid w:val="00364042"/>
    <w:rsid w:val="003646FB"/>
    <w:rsid w:val="0036540A"/>
    <w:rsid w:val="003731F1"/>
    <w:rsid w:val="0037484C"/>
    <w:rsid w:val="003749DB"/>
    <w:rsid w:val="00374FB7"/>
    <w:rsid w:val="00375F91"/>
    <w:rsid w:val="003773A1"/>
    <w:rsid w:val="003774A4"/>
    <w:rsid w:val="00377631"/>
    <w:rsid w:val="00377F5B"/>
    <w:rsid w:val="00380091"/>
    <w:rsid w:val="003803AB"/>
    <w:rsid w:val="00380663"/>
    <w:rsid w:val="00380B35"/>
    <w:rsid w:val="00381E24"/>
    <w:rsid w:val="00384E03"/>
    <w:rsid w:val="00385119"/>
    <w:rsid w:val="00386E2B"/>
    <w:rsid w:val="00387349"/>
    <w:rsid w:val="00390688"/>
    <w:rsid w:val="00391341"/>
    <w:rsid w:val="00391D8B"/>
    <w:rsid w:val="0039285B"/>
    <w:rsid w:val="003932B5"/>
    <w:rsid w:val="00395024"/>
    <w:rsid w:val="0039587F"/>
    <w:rsid w:val="003972B5"/>
    <w:rsid w:val="003975B1"/>
    <w:rsid w:val="003A064A"/>
    <w:rsid w:val="003A1694"/>
    <w:rsid w:val="003A38F0"/>
    <w:rsid w:val="003A408A"/>
    <w:rsid w:val="003A5064"/>
    <w:rsid w:val="003A530C"/>
    <w:rsid w:val="003A63E1"/>
    <w:rsid w:val="003A7719"/>
    <w:rsid w:val="003B0404"/>
    <w:rsid w:val="003B2E55"/>
    <w:rsid w:val="003B6C57"/>
    <w:rsid w:val="003B6C6C"/>
    <w:rsid w:val="003B7DEA"/>
    <w:rsid w:val="003C37BF"/>
    <w:rsid w:val="003C3E83"/>
    <w:rsid w:val="003C4457"/>
    <w:rsid w:val="003C4589"/>
    <w:rsid w:val="003C491F"/>
    <w:rsid w:val="003C541D"/>
    <w:rsid w:val="003D026E"/>
    <w:rsid w:val="003D05F8"/>
    <w:rsid w:val="003D0C5F"/>
    <w:rsid w:val="003D0ECB"/>
    <w:rsid w:val="003D1696"/>
    <w:rsid w:val="003D1828"/>
    <w:rsid w:val="003D3BDA"/>
    <w:rsid w:val="003D441F"/>
    <w:rsid w:val="003D4917"/>
    <w:rsid w:val="003D60EF"/>
    <w:rsid w:val="003D67C7"/>
    <w:rsid w:val="003E1A41"/>
    <w:rsid w:val="003E2327"/>
    <w:rsid w:val="003E31EF"/>
    <w:rsid w:val="003E3470"/>
    <w:rsid w:val="003E3A64"/>
    <w:rsid w:val="003E4DE1"/>
    <w:rsid w:val="003E5F77"/>
    <w:rsid w:val="003E7D13"/>
    <w:rsid w:val="003F0A4D"/>
    <w:rsid w:val="003F1EF8"/>
    <w:rsid w:val="0040131F"/>
    <w:rsid w:val="004039A0"/>
    <w:rsid w:val="00405524"/>
    <w:rsid w:val="0040649E"/>
    <w:rsid w:val="00406CDD"/>
    <w:rsid w:val="00406EA0"/>
    <w:rsid w:val="00407BD3"/>
    <w:rsid w:val="00407C10"/>
    <w:rsid w:val="00410997"/>
    <w:rsid w:val="00410F04"/>
    <w:rsid w:val="00411AAA"/>
    <w:rsid w:val="00411BFE"/>
    <w:rsid w:val="004120CA"/>
    <w:rsid w:val="004123BF"/>
    <w:rsid w:val="004132A9"/>
    <w:rsid w:val="004138F8"/>
    <w:rsid w:val="00413D25"/>
    <w:rsid w:val="004152C6"/>
    <w:rsid w:val="00416A5D"/>
    <w:rsid w:val="00417569"/>
    <w:rsid w:val="004179EE"/>
    <w:rsid w:val="00420158"/>
    <w:rsid w:val="004204FD"/>
    <w:rsid w:val="00422816"/>
    <w:rsid w:val="00422B66"/>
    <w:rsid w:val="004238E1"/>
    <w:rsid w:val="00424BC2"/>
    <w:rsid w:val="0042599D"/>
    <w:rsid w:val="00425B32"/>
    <w:rsid w:val="004270A4"/>
    <w:rsid w:val="00427642"/>
    <w:rsid w:val="004277F8"/>
    <w:rsid w:val="00427A94"/>
    <w:rsid w:val="004300AD"/>
    <w:rsid w:val="00431DEC"/>
    <w:rsid w:val="004328E8"/>
    <w:rsid w:val="0043356D"/>
    <w:rsid w:val="00433FA8"/>
    <w:rsid w:val="004342CF"/>
    <w:rsid w:val="004364C9"/>
    <w:rsid w:val="00437986"/>
    <w:rsid w:val="00440CE6"/>
    <w:rsid w:val="00441EEA"/>
    <w:rsid w:val="004432CD"/>
    <w:rsid w:val="0044358A"/>
    <w:rsid w:val="004437CE"/>
    <w:rsid w:val="00445A5D"/>
    <w:rsid w:val="0044652A"/>
    <w:rsid w:val="004468CE"/>
    <w:rsid w:val="00447D02"/>
    <w:rsid w:val="00450F8A"/>
    <w:rsid w:val="00451154"/>
    <w:rsid w:val="00452C9A"/>
    <w:rsid w:val="004540C3"/>
    <w:rsid w:val="0045568A"/>
    <w:rsid w:val="0045692C"/>
    <w:rsid w:val="00457AF5"/>
    <w:rsid w:val="00461210"/>
    <w:rsid w:val="004615BD"/>
    <w:rsid w:val="00461B46"/>
    <w:rsid w:val="00463842"/>
    <w:rsid w:val="00463A69"/>
    <w:rsid w:val="004652EF"/>
    <w:rsid w:val="004656AC"/>
    <w:rsid w:val="0046633F"/>
    <w:rsid w:val="00466356"/>
    <w:rsid w:val="0046644E"/>
    <w:rsid w:val="004665ED"/>
    <w:rsid w:val="00467110"/>
    <w:rsid w:val="0047162D"/>
    <w:rsid w:val="00471C65"/>
    <w:rsid w:val="0047438A"/>
    <w:rsid w:val="00474F9E"/>
    <w:rsid w:val="00475D21"/>
    <w:rsid w:val="00476567"/>
    <w:rsid w:val="004765FC"/>
    <w:rsid w:val="00476FA7"/>
    <w:rsid w:val="0048019D"/>
    <w:rsid w:val="00480DD9"/>
    <w:rsid w:val="00480EC9"/>
    <w:rsid w:val="004819CD"/>
    <w:rsid w:val="0048240D"/>
    <w:rsid w:val="004825E1"/>
    <w:rsid w:val="00482761"/>
    <w:rsid w:val="004827EB"/>
    <w:rsid w:val="00482C7A"/>
    <w:rsid w:val="004832BF"/>
    <w:rsid w:val="00483C8D"/>
    <w:rsid w:val="00484C3D"/>
    <w:rsid w:val="00485BDA"/>
    <w:rsid w:val="00486FF0"/>
    <w:rsid w:val="004877F8"/>
    <w:rsid w:val="00487AB1"/>
    <w:rsid w:val="00490D5B"/>
    <w:rsid w:val="004915DA"/>
    <w:rsid w:val="00492130"/>
    <w:rsid w:val="004957E9"/>
    <w:rsid w:val="004A0843"/>
    <w:rsid w:val="004A0D95"/>
    <w:rsid w:val="004A1CDE"/>
    <w:rsid w:val="004A2BE7"/>
    <w:rsid w:val="004A3F29"/>
    <w:rsid w:val="004A4B1B"/>
    <w:rsid w:val="004A63AF"/>
    <w:rsid w:val="004A6442"/>
    <w:rsid w:val="004B0439"/>
    <w:rsid w:val="004B0E0F"/>
    <w:rsid w:val="004B150E"/>
    <w:rsid w:val="004B1836"/>
    <w:rsid w:val="004B1C4F"/>
    <w:rsid w:val="004B1D96"/>
    <w:rsid w:val="004B22B6"/>
    <w:rsid w:val="004B2308"/>
    <w:rsid w:val="004B3668"/>
    <w:rsid w:val="004B3FDD"/>
    <w:rsid w:val="004B40C9"/>
    <w:rsid w:val="004B45E4"/>
    <w:rsid w:val="004B65FB"/>
    <w:rsid w:val="004B7FA4"/>
    <w:rsid w:val="004C0168"/>
    <w:rsid w:val="004C0845"/>
    <w:rsid w:val="004C3344"/>
    <w:rsid w:val="004C543D"/>
    <w:rsid w:val="004C625B"/>
    <w:rsid w:val="004C7A97"/>
    <w:rsid w:val="004D1C99"/>
    <w:rsid w:val="004D23ED"/>
    <w:rsid w:val="004D3359"/>
    <w:rsid w:val="004D4AE5"/>
    <w:rsid w:val="004D54FB"/>
    <w:rsid w:val="004D5C9F"/>
    <w:rsid w:val="004D608B"/>
    <w:rsid w:val="004E4990"/>
    <w:rsid w:val="004E53A2"/>
    <w:rsid w:val="004E5D22"/>
    <w:rsid w:val="004E69B1"/>
    <w:rsid w:val="004E7E00"/>
    <w:rsid w:val="004F0255"/>
    <w:rsid w:val="004F03EE"/>
    <w:rsid w:val="004F0E8D"/>
    <w:rsid w:val="004F0FBA"/>
    <w:rsid w:val="004F14F2"/>
    <w:rsid w:val="004F1FA7"/>
    <w:rsid w:val="004F391A"/>
    <w:rsid w:val="004F4FF0"/>
    <w:rsid w:val="004F55FB"/>
    <w:rsid w:val="004F5636"/>
    <w:rsid w:val="004F5CF4"/>
    <w:rsid w:val="004F62E5"/>
    <w:rsid w:val="004F7A60"/>
    <w:rsid w:val="004F7A7E"/>
    <w:rsid w:val="004F7D35"/>
    <w:rsid w:val="00500713"/>
    <w:rsid w:val="00500AC1"/>
    <w:rsid w:val="005017AA"/>
    <w:rsid w:val="00502817"/>
    <w:rsid w:val="005065B2"/>
    <w:rsid w:val="00511054"/>
    <w:rsid w:val="00511BD6"/>
    <w:rsid w:val="0051200D"/>
    <w:rsid w:val="0051502C"/>
    <w:rsid w:val="00515D70"/>
    <w:rsid w:val="00516050"/>
    <w:rsid w:val="00516E4C"/>
    <w:rsid w:val="00517855"/>
    <w:rsid w:val="00520EC8"/>
    <w:rsid w:val="00520FFF"/>
    <w:rsid w:val="00521E93"/>
    <w:rsid w:val="00521F5D"/>
    <w:rsid w:val="005227F0"/>
    <w:rsid w:val="00522C97"/>
    <w:rsid w:val="00524A54"/>
    <w:rsid w:val="00525114"/>
    <w:rsid w:val="005263BE"/>
    <w:rsid w:val="00526884"/>
    <w:rsid w:val="00526897"/>
    <w:rsid w:val="00526930"/>
    <w:rsid w:val="00527974"/>
    <w:rsid w:val="005301A6"/>
    <w:rsid w:val="00530BC5"/>
    <w:rsid w:val="00531389"/>
    <w:rsid w:val="00532FD4"/>
    <w:rsid w:val="00535990"/>
    <w:rsid w:val="0053676F"/>
    <w:rsid w:val="00536A29"/>
    <w:rsid w:val="00537760"/>
    <w:rsid w:val="00537FAF"/>
    <w:rsid w:val="00540274"/>
    <w:rsid w:val="00540571"/>
    <w:rsid w:val="0054061B"/>
    <w:rsid w:val="0054207F"/>
    <w:rsid w:val="005420B8"/>
    <w:rsid w:val="00542A93"/>
    <w:rsid w:val="00544934"/>
    <w:rsid w:val="005461A4"/>
    <w:rsid w:val="0055226A"/>
    <w:rsid w:val="00552BD4"/>
    <w:rsid w:val="00553487"/>
    <w:rsid w:val="00554557"/>
    <w:rsid w:val="005577E2"/>
    <w:rsid w:val="005617F6"/>
    <w:rsid w:val="005618CF"/>
    <w:rsid w:val="00561B7C"/>
    <w:rsid w:val="005623BD"/>
    <w:rsid w:val="005636BC"/>
    <w:rsid w:val="00563CC5"/>
    <w:rsid w:val="0056416D"/>
    <w:rsid w:val="00565A48"/>
    <w:rsid w:val="00566307"/>
    <w:rsid w:val="00566953"/>
    <w:rsid w:val="00567CB1"/>
    <w:rsid w:val="00567EDA"/>
    <w:rsid w:val="00570789"/>
    <w:rsid w:val="005723A7"/>
    <w:rsid w:val="00575329"/>
    <w:rsid w:val="005767CD"/>
    <w:rsid w:val="00577C63"/>
    <w:rsid w:val="00577EF7"/>
    <w:rsid w:val="00580330"/>
    <w:rsid w:val="005808EC"/>
    <w:rsid w:val="00580E52"/>
    <w:rsid w:val="00582BED"/>
    <w:rsid w:val="00583652"/>
    <w:rsid w:val="005843C8"/>
    <w:rsid w:val="00586038"/>
    <w:rsid w:val="0059048D"/>
    <w:rsid w:val="00590563"/>
    <w:rsid w:val="00594198"/>
    <w:rsid w:val="0059760C"/>
    <w:rsid w:val="0059770E"/>
    <w:rsid w:val="005A09AB"/>
    <w:rsid w:val="005A1EC3"/>
    <w:rsid w:val="005A3E50"/>
    <w:rsid w:val="005A4594"/>
    <w:rsid w:val="005A4EE1"/>
    <w:rsid w:val="005A5310"/>
    <w:rsid w:val="005A63F2"/>
    <w:rsid w:val="005A66AE"/>
    <w:rsid w:val="005A67CD"/>
    <w:rsid w:val="005A71EA"/>
    <w:rsid w:val="005B1410"/>
    <w:rsid w:val="005B1787"/>
    <w:rsid w:val="005B1CAC"/>
    <w:rsid w:val="005B59A3"/>
    <w:rsid w:val="005B5F30"/>
    <w:rsid w:val="005B65FC"/>
    <w:rsid w:val="005B725D"/>
    <w:rsid w:val="005C07F8"/>
    <w:rsid w:val="005C0A8C"/>
    <w:rsid w:val="005C162A"/>
    <w:rsid w:val="005C4247"/>
    <w:rsid w:val="005C4BC1"/>
    <w:rsid w:val="005C5459"/>
    <w:rsid w:val="005C6138"/>
    <w:rsid w:val="005D080A"/>
    <w:rsid w:val="005D30F8"/>
    <w:rsid w:val="005D44AE"/>
    <w:rsid w:val="005D557C"/>
    <w:rsid w:val="005D587E"/>
    <w:rsid w:val="005D7981"/>
    <w:rsid w:val="005E0594"/>
    <w:rsid w:val="005E21E6"/>
    <w:rsid w:val="005E2893"/>
    <w:rsid w:val="005E3B66"/>
    <w:rsid w:val="005E3FEE"/>
    <w:rsid w:val="005E45C9"/>
    <w:rsid w:val="005E4BD4"/>
    <w:rsid w:val="005E6A51"/>
    <w:rsid w:val="005E7F4A"/>
    <w:rsid w:val="005F07BF"/>
    <w:rsid w:val="005F0E0C"/>
    <w:rsid w:val="005F1473"/>
    <w:rsid w:val="005F2568"/>
    <w:rsid w:val="005F2B81"/>
    <w:rsid w:val="005F3273"/>
    <w:rsid w:val="005F369A"/>
    <w:rsid w:val="005F557B"/>
    <w:rsid w:val="005F57E6"/>
    <w:rsid w:val="005F5D14"/>
    <w:rsid w:val="005F7CD0"/>
    <w:rsid w:val="00601789"/>
    <w:rsid w:val="00601C18"/>
    <w:rsid w:val="0060455A"/>
    <w:rsid w:val="00605F0A"/>
    <w:rsid w:val="006062A0"/>
    <w:rsid w:val="006072EE"/>
    <w:rsid w:val="0061122E"/>
    <w:rsid w:val="00611B83"/>
    <w:rsid w:val="00611D2E"/>
    <w:rsid w:val="00612A6E"/>
    <w:rsid w:val="00612FF0"/>
    <w:rsid w:val="00614383"/>
    <w:rsid w:val="00614531"/>
    <w:rsid w:val="0061472E"/>
    <w:rsid w:val="00614AD1"/>
    <w:rsid w:val="00614E13"/>
    <w:rsid w:val="00617123"/>
    <w:rsid w:val="0061712F"/>
    <w:rsid w:val="00617C5E"/>
    <w:rsid w:val="0062071E"/>
    <w:rsid w:val="00621030"/>
    <w:rsid w:val="00622019"/>
    <w:rsid w:val="00622744"/>
    <w:rsid w:val="006238BD"/>
    <w:rsid w:val="00625E42"/>
    <w:rsid w:val="0062677D"/>
    <w:rsid w:val="0062708A"/>
    <w:rsid w:val="00630166"/>
    <w:rsid w:val="00630207"/>
    <w:rsid w:val="0063063D"/>
    <w:rsid w:val="006310D8"/>
    <w:rsid w:val="00631206"/>
    <w:rsid w:val="00635B27"/>
    <w:rsid w:val="0063613C"/>
    <w:rsid w:val="00636855"/>
    <w:rsid w:val="00640D2C"/>
    <w:rsid w:val="00641F4D"/>
    <w:rsid w:val="00642242"/>
    <w:rsid w:val="006438E3"/>
    <w:rsid w:val="00645856"/>
    <w:rsid w:val="00645C7B"/>
    <w:rsid w:val="00645D40"/>
    <w:rsid w:val="00647847"/>
    <w:rsid w:val="00652448"/>
    <w:rsid w:val="00652FF1"/>
    <w:rsid w:val="00653EEA"/>
    <w:rsid w:val="00654345"/>
    <w:rsid w:val="00654AAF"/>
    <w:rsid w:val="0065529E"/>
    <w:rsid w:val="00656ABD"/>
    <w:rsid w:val="00656DBF"/>
    <w:rsid w:val="006604A8"/>
    <w:rsid w:val="00662604"/>
    <w:rsid w:val="00662EF5"/>
    <w:rsid w:val="006651F8"/>
    <w:rsid w:val="00665B23"/>
    <w:rsid w:val="00666A01"/>
    <w:rsid w:val="00666CA1"/>
    <w:rsid w:val="00666D82"/>
    <w:rsid w:val="006672D4"/>
    <w:rsid w:val="006679C1"/>
    <w:rsid w:val="00671121"/>
    <w:rsid w:val="0067154A"/>
    <w:rsid w:val="006719AC"/>
    <w:rsid w:val="00672893"/>
    <w:rsid w:val="0067296E"/>
    <w:rsid w:val="00673631"/>
    <w:rsid w:val="006737B8"/>
    <w:rsid w:val="00674340"/>
    <w:rsid w:val="00674F89"/>
    <w:rsid w:val="006760FF"/>
    <w:rsid w:val="00676E8A"/>
    <w:rsid w:val="006774A1"/>
    <w:rsid w:val="00680616"/>
    <w:rsid w:val="00680F13"/>
    <w:rsid w:val="00682443"/>
    <w:rsid w:val="006842C9"/>
    <w:rsid w:val="006843F8"/>
    <w:rsid w:val="00684440"/>
    <w:rsid w:val="00684CC7"/>
    <w:rsid w:val="00684D0C"/>
    <w:rsid w:val="006857CB"/>
    <w:rsid w:val="006858E5"/>
    <w:rsid w:val="006900B1"/>
    <w:rsid w:val="00690782"/>
    <w:rsid w:val="00693434"/>
    <w:rsid w:val="00693A1B"/>
    <w:rsid w:val="006942D4"/>
    <w:rsid w:val="00694D4C"/>
    <w:rsid w:val="00695365"/>
    <w:rsid w:val="006953E4"/>
    <w:rsid w:val="00695B8B"/>
    <w:rsid w:val="006960F2"/>
    <w:rsid w:val="0069701D"/>
    <w:rsid w:val="0069745B"/>
    <w:rsid w:val="00697A95"/>
    <w:rsid w:val="006A01BD"/>
    <w:rsid w:val="006A14C8"/>
    <w:rsid w:val="006A1E6C"/>
    <w:rsid w:val="006A2431"/>
    <w:rsid w:val="006A362B"/>
    <w:rsid w:val="006A5FC7"/>
    <w:rsid w:val="006A6802"/>
    <w:rsid w:val="006B079B"/>
    <w:rsid w:val="006B0EA8"/>
    <w:rsid w:val="006B204C"/>
    <w:rsid w:val="006B26B4"/>
    <w:rsid w:val="006B3EAF"/>
    <w:rsid w:val="006B4264"/>
    <w:rsid w:val="006B498D"/>
    <w:rsid w:val="006B53B9"/>
    <w:rsid w:val="006C04F9"/>
    <w:rsid w:val="006C1245"/>
    <w:rsid w:val="006C1608"/>
    <w:rsid w:val="006C1C57"/>
    <w:rsid w:val="006C2B06"/>
    <w:rsid w:val="006C3E29"/>
    <w:rsid w:val="006C43FA"/>
    <w:rsid w:val="006C5335"/>
    <w:rsid w:val="006D08AB"/>
    <w:rsid w:val="006D1733"/>
    <w:rsid w:val="006D1756"/>
    <w:rsid w:val="006D182D"/>
    <w:rsid w:val="006D21B1"/>
    <w:rsid w:val="006D27E3"/>
    <w:rsid w:val="006D3936"/>
    <w:rsid w:val="006D3BE8"/>
    <w:rsid w:val="006D4E67"/>
    <w:rsid w:val="006D659A"/>
    <w:rsid w:val="006D7F5C"/>
    <w:rsid w:val="006E087B"/>
    <w:rsid w:val="006E122D"/>
    <w:rsid w:val="006E43B9"/>
    <w:rsid w:val="006E4B0D"/>
    <w:rsid w:val="006E5639"/>
    <w:rsid w:val="006E6BB6"/>
    <w:rsid w:val="006E6BE8"/>
    <w:rsid w:val="006E7447"/>
    <w:rsid w:val="006E7679"/>
    <w:rsid w:val="006F10D4"/>
    <w:rsid w:val="006F2F2A"/>
    <w:rsid w:val="006F30B0"/>
    <w:rsid w:val="006F4242"/>
    <w:rsid w:val="006F4EB4"/>
    <w:rsid w:val="006F6FDF"/>
    <w:rsid w:val="007000F0"/>
    <w:rsid w:val="00700E47"/>
    <w:rsid w:val="007014DC"/>
    <w:rsid w:val="007037E0"/>
    <w:rsid w:val="0070399F"/>
    <w:rsid w:val="00704761"/>
    <w:rsid w:val="00706628"/>
    <w:rsid w:val="00707BE2"/>
    <w:rsid w:val="00710EBB"/>
    <w:rsid w:val="00712270"/>
    <w:rsid w:val="00713287"/>
    <w:rsid w:val="00713343"/>
    <w:rsid w:val="00713AB9"/>
    <w:rsid w:val="00714640"/>
    <w:rsid w:val="00715A1A"/>
    <w:rsid w:val="00715CB1"/>
    <w:rsid w:val="00716B0E"/>
    <w:rsid w:val="00716F5B"/>
    <w:rsid w:val="0071768C"/>
    <w:rsid w:val="00720527"/>
    <w:rsid w:val="00721263"/>
    <w:rsid w:val="00723DCB"/>
    <w:rsid w:val="00726158"/>
    <w:rsid w:val="00726D04"/>
    <w:rsid w:val="00732F2E"/>
    <w:rsid w:val="00733ACF"/>
    <w:rsid w:val="00735AA5"/>
    <w:rsid w:val="00735AF0"/>
    <w:rsid w:val="00736EC3"/>
    <w:rsid w:val="0073714E"/>
    <w:rsid w:val="00737CDC"/>
    <w:rsid w:val="007414E3"/>
    <w:rsid w:val="00742062"/>
    <w:rsid w:val="007435EB"/>
    <w:rsid w:val="007439A6"/>
    <w:rsid w:val="00743EC3"/>
    <w:rsid w:val="00743F0A"/>
    <w:rsid w:val="00744631"/>
    <w:rsid w:val="00745930"/>
    <w:rsid w:val="00747CEB"/>
    <w:rsid w:val="0075451D"/>
    <w:rsid w:val="00756B0C"/>
    <w:rsid w:val="007572C1"/>
    <w:rsid w:val="007573B5"/>
    <w:rsid w:val="007575F2"/>
    <w:rsid w:val="00760097"/>
    <w:rsid w:val="007605E0"/>
    <w:rsid w:val="00760FC4"/>
    <w:rsid w:val="00762B47"/>
    <w:rsid w:val="00763825"/>
    <w:rsid w:val="007675EE"/>
    <w:rsid w:val="0077062B"/>
    <w:rsid w:val="00771067"/>
    <w:rsid w:val="00771CAB"/>
    <w:rsid w:val="00775E09"/>
    <w:rsid w:val="007768EF"/>
    <w:rsid w:val="0077714E"/>
    <w:rsid w:val="00777258"/>
    <w:rsid w:val="0078028B"/>
    <w:rsid w:val="007816E5"/>
    <w:rsid w:val="00781E19"/>
    <w:rsid w:val="00782850"/>
    <w:rsid w:val="00782C82"/>
    <w:rsid w:val="007838EF"/>
    <w:rsid w:val="007906F6"/>
    <w:rsid w:val="007924B9"/>
    <w:rsid w:val="00792F3F"/>
    <w:rsid w:val="007941E1"/>
    <w:rsid w:val="007952F1"/>
    <w:rsid w:val="007957E8"/>
    <w:rsid w:val="00795CE8"/>
    <w:rsid w:val="00795FEB"/>
    <w:rsid w:val="0079667F"/>
    <w:rsid w:val="00796A73"/>
    <w:rsid w:val="00797AF5"/>
    <w:rsid w:val="00797B40"/>
    <w:rsid w:val="00797D89"/>
    <w:rsid w:val="007A03D5"/>
    <w:rsid w:val="007A0B68"/>
    <w:rsid w:val="007A1303"/>
    <w:rsid w:val="007A1AF2"/>
    <w:rsid w:val="007A2047"/>
    <w:rsid w:val="007A540B"/>
    <w:rsid w:val="007A5972"/>
    <w:rsid w:val="007A5C4F"/>
    <w:rsid w:val="007A60E3"/>
    <w:rsid w:val="007A67F3"/>
    <w:rsid w:val="007A7431"/>
    <w:rsid w:val="007A7514"/>
    <w:rsid w:val="007B0651"/>
    <w:rsid w:val="007B0D02"/>
    <w:rsid w:val="007B1E00"/>
    <w:rsid w:val="007B48DD"/>
    <w:rsid w:val="007B52A0"/>
    <w:rsid w:val="007B59F4"/>
    <w:rsid w:val="007C05B9"/>
    <w:rsid w:val="007C0B4D"/>
    <w:rsid w:val="007C3124"/>
    <w:rsid w:val="007C3896"/>
    <w:rsid w:val="007C42C6"/>
    <w:rsid w:val="007C4821"/>
    <w:rsid w:val="007C5D42"/>
    <w:rsid w:val="007C619B"/>
    <w:rsid w:val="007C638A"/>
    <w:rsid w:val="007C65D8"/>
    <w:rsid w:val="007C6E6B"/>
    <w:rsid w:val="007C7004"/>
    <w:rsid w:val="007D06A0"/>
    <w:rsid w:val="007D0934"/>
    <w:rsid w:val="007D3A57"/>
    <w:rsid w:val="007D3D66"/>
    <w:rsid w:val="007D465B"/>
    <w:rsid w:val="007D4E17"/>
    <w:rsid w:val="007D5BB6"/>
    <w:rsid w:val="007D6D84"/>
    <w:rsid w:val="007D6ED9"/>
    <w:rsid w:val="007D71F1"/>
    <w:rsid w:val="007E0BEC"/>
    <w:rsid w:val="007E3BDA"/>
    <w:rsid w:val="007E4223"/>
    <w:rsid w:val="007E4955"/>
    <w:rsid w:val="007E6454"/>
    <w:rsid w:val="007E667F"/>
    <w:rsid w:val="007E71C3"/>
    <w:rsid w:val="007F16D5"/>
    <w:rsid w:val="007F2842"/>
    <w:rsid w:val="007F3650"/>
    <w:rsid w:val="007F3BEA"/>
    <w:rsid w:val="007F3C8A"/>
    <w:rsid w:val="007F5AE7"/>
    <w:rsid w:val="007F5B39"/>
    <w:rsid w:val="007F5C7C"/>
    <w:rsid w:val="007F5F6B"/>
    <w:rsid w:val="007F7F03"/>
    <w:rsid w:val="008019E5"/>
    <w:rsid w:val="0080267A"/>
    <w:rsid w:val="00802B09"/>
    <w:rsid w:val="00802EC3"/>
    <w:rsid w:val="00802ED9"/>
    <w:rsid w:val="00803694"/>
    <w:rsid w:val="0080578B"/>
    <w:rsid w:val="00805D9E"/>
    <w:rsid w:val="0080623A"/>
    <w:rsid w:val="00806D5C"/>
    <w:rsid w:val="00807E6E"/>
    <w:rsid w:val="008136C5"/>
    <w:rsid w:val="0081382C"/>
    <w:rsid w:val="008168C2"/>
    <w:rsid w:val="00816F13"/>
    <w:rsid w:val="0081749A"/>
    <w:rsid w:val="0081756C"/>
    <w:rsid w:val="0081771B"/>
    <w:rsid w:val="008177D2"/>
    <w:rsid w:val="008200F7"/>
    <w:rsid w:val="008225CA"/>
    <w:rsid w:val="008230DD"/>
    <w:rsid w:val="008243AF"/>
    <w:rsid w:val="0082475E"/>
    <w:rsid w:val="00824E4F"/>
    <w:rsid w:val="00825290"/>
    <w:rsid w:val="00826496"/>
    <w:rsid w:val="008271C0"/>
    <w:rsid w:val="0083092B"/>
    <w:rsid w:val="00832D7C"/>
    <w:rsid w:val="00832E4B"/>
    <w:rsid w:val="00832E73"/>
    <w:rsid w:val="00833A54"/>
    <w:rsid w:val="00835E68"/>
    <w:rsid w:val="00836C3A"/>
    <w:rsid w:val="00836EA9"/>
    <w:rsid w:val="00837478"/>
    <w:rsid w:val="00837742"/>
    <w:rsid w:val="00840121"/>
    <w:rsid w:val="0084016E"/>
    <w:rsid w:val="0084167B"/>
    <w:rsid w:val="0084280C"/>
    <w:rsid w:val="00842E47"/>
    <w:rsid w:val="008433EB"/>
    <w:rsid w:val="008439B0"/>
    <w:rsid w:val="00843AE4"/>
    <w:rsid w:val="00845A0D"/>
    <w:rsid w:val="00850C54"/>
    <w:rsid w:val="00851E2E"/>
    <w:rsid w:val="008527D8"/>
    <w:rsid w:val="008548EF"/>
    <w:rsid w:val="00854F13"/>
    <w:rsid w:val="00855414"/>
    <w:rsid w:val="008567D1"/>
    <w:rsid w:val="00856D66"/>
    <w:rsid w:val="00857EAA"/>
    <w:rsid w:val="00860EA9"/>
    <w:rsid w:val="008626F2"/>
    <w:rsid w:val="00863470"/>
    <w:rsid w:val="00863DBF"/>
    <w:rsid w:val="00864785"/>
    <w:rsid w:val="00865C58"/>
    <w:rsid w:val="008674F9"/>
    <w:rsid w:val="00867DF9"/>
    <w:rsid w:val="00870CF3"/>
    <w:rsid w:val="008715E8"/>
    <w:rsid w:val="00871DB5"/>
    <w:rsid w:val="0087217E"/>
    <w:rsid w:val="00872CAE"/>
    <w:rsid w:val="00873C3F"/>
    <w:rsid w:val="008748CF"/>
    <w:rsid w:val="00874AC4"/>
    <w:rsid w:val="00877843"/>
    <w:rsid w:val="00881083"/>
    <w:rsid w:val="008843FD"/>
    <w:rsid w:val="008868EA"/>
    <w:rsid w:val="00887A8B"/>
    <w:rsid w:val="00887F27"/>
    <w:rsid w:val="00891318"/>
    <w:rsid w:val="00892B99"/>
    <w:rsid w:val="00894779"/>
    <w:rsid w:val="00895C6B"/>
    <w:rsid w:val="00896773"/>
    <w:rsid w:val="00896E15"/>
    <w:rsid w:val="00896E25"/>
    <w:rsid w:val="0089779E"/>
    <w:rsid w:val="008A07CD"/>
    <w:rsid w:val="008A12A2"/>
    <w:rsid w:val="008A244B"/>
    <w:rsid w:val="008A2EEC"/>
    <w:rsid w:val="008A3545"/>
    <w:rsid w:val="008A55A8"/>
    <w:rsid w:val="008A6059"/>
    <w:rsid w:val="008A64B4"/>
    <w:rsid w:val="008A76BB"/>
    <w:rsid w:val="008A7E16"/>
    <w:rsid w:val="008B12CB"/>
    <w:rsid w:val="008B19E1"/>
    <w:rsid w:val="008B1B9F"/>
    <w:rsid w:val="008B1EE0"/>
    <w:rsid w:val="008B3622"/>
    <w:rsid w:val="008B4C1C"/>
    <w:rsid w:val="008B5EA1"/>
    <w:rsid w:val="008B6805"/>
    <w:rsid w:val="008B6A04"/>
    <w:rsid w:val="008B7464"/>
    <w:rsid w:val="008B78BF"/>
    <w:rsid w:val="008B795D"/>
    <w:rsid w:val="008B7EB6"/>
    <w:rsid w:val="008B7EC6"/>
    <w:rsid w:val="008C033F"/>
    <w:rsid w:val="008C239F"/>
    <w:rsid w:val="008C4D5E"/>
    <w:rsid w:val="008C5B18"/>
    <w:rsid w:val="008C702C"/>
    <w:rsid w:val="008C7286"/>
    <w:rsid w:val="008C73F8"/>
    <w:rsid w:val="008D17A2"/>
    <w:rsid w:val="008D2812"/>
    <w:rsid w:val="008D2CB9"/>
    <w:rsid w:val="008D388A"/>
    <w:rsid w:val="008D3911"/>
    <w:rsid w:val="008D3B87"/>
    <w:rsid w:val="008D554E"/>
    <w:rsid w:val="008D5F73"/>
    <w:rsid w:val="008D77EA"/>
    <w:rsid w:val="008E0657"/>
    <w:rsid w:val="008E13AD"/>
    <w:rsid w:val="008E13FD"/>
    <w:rsid w:val="008E178C"/>
    <w:rsid w:val="008F06BB"/>
    <w:rsid w:val="008F3055"/>
    <w:rsid w:val="008F5657"/>
    <w:rsid w:val="008F689F"/>
    <w:rsid w:val="009009B3"/>
    <w:rsid w:val="00900C84"/>
    <w:rsid w:val="00901752"/>
    <w:rsid w:val="009019B9"/>
    <w:rsid w:val="00901F9B"/>
    <w:rsid w:val="009035BB"/>
    <w:rsid w:val="00903E75"/>
    <w:rsid w:val="00905CB6"/>
    <w:rsid w:val="00907C98"/>
    <w:rsid w:val="00910C74"/>
    <w:rsid w:val="0091381E"/>
    <w:rsid w:val="00913820"/>
    <w:rsid w:val="00913CF0"/>
    <w:rsid w:val="0091555F"/>
    <w:rsid w:val="00915E4D"/>
    <w:rsid w:val="00916840"/>
    <w:rsid w:val="00916DAB"/>
    <w:rsid w:val="009177CE"/>
    <w:rsid w:val="0092101B"/>
    <w:rsid w:val="009222CA"/>
    <w:rsid w:val="00922CFF"/>
    <w:rsid w:val="00922D3F"/>
    <w:rsid w:val="00924F79"/>
    <w:rsid w:val="00927675"/>
    <w:rsid w:val="00927F51"/>
    <w:rsid w:val="009306EF"/>
    <w:rsid w:val="0093092C"/>
    <w:rsid w:val="0093134C"/>
    <w:rsid w:val="009342F9"/>
    <w:rsid w:val="00935429"/>
    <w:rsid w:val="009362AA"/>
    <w:rsid w:val="00937073"/>
    <w:rsid w:val="009372BF"/>
    <w:rsid w:val="00940D90"/>
    <w:rsid w:val="00941514"/>
    <w:rsid w:val="009440A9"/>
    <w:rsid w:val="009445AF"/>
    <w:rsid w:val="00945D3C"/>
    <w:rsid w:val="00947033"/>
    <w:rsid w:val="00947138"/>
    <w:rsid w:val="0095007A"/>
    <w:rsid w:val="00951BAE"/>
    <w:rsid w:val="00951F99"/>
    <w:rsid w:val="0095471E"/>
    <w:rsid w:val="009554EC"/>
    <w:rsid w:val="0096265B"/>
    <w:rsid w:val="009639E5"/>
    <w:rsid w:val="00964305"/>
    <w:rsid w:val="00964FD0"/>
    <w:rsid w:val="0096505A"/>
    <w:rsid w:val="009664B0"/>
    <w:rsid w:val="0096673B"/>
    <w:rsid w:val="009705DC"/>
    <w:rsid w:val="00970ACE"/>
    <w:rsid w:val="00970AE3"/>
    <w:rsid w:val="00972198"/>
    <w:rsid w:val="0097376D"/>
    <w:rsid w:val="00974347"/>
    <w:rsid w:val="00976313"/>
    <w:rsid w:val="009767A8"/>
    <w:rsid w:val="00976A1A"/>
    <w:rsid w:val="00977022"/>
    <w:rsid w:val="0098108E"/>
    <w:rsid w:val="00981673"/>
    <w:rsid w:val="00981D06"/>
    <w:rsid w:val="00987164"/>
    <w:rsid w:val="009871BC"/>
    <w:rsid w:val="009904C8"/>
    <w:rsid w:val="0099062E"/>
    <w:rsid w:val="0099105E"/>
    <w:rsid w:val="0099132C"/>
    <w:rsid w:val="00991357"/>
    <w:rsid w:val="009913D2"/>
    <w:rsid w:val="00992F67"/>
    <w:rsid w:val="009934DC"/>
    <w:rsid w:val="0099532B"/>
    <w:rsid w:val="009955C0"/>
    <w:rsid w:val="009A1F84"/>
    <w:rsid w:val="009A3320"/>
    <w:rsid w:val="009A3A8E"/>
    <w:rsid w:val="009A56C7"/>
    <w:rsid w:val="009A7778"/>
    <w:rsid w:val="009A7DB4"/>
    <w:rsid w:val="009B13C1"/>
    <w:rsid w:val="009B1D20"/>
    <w:rsid w:val="009B1F59"/>
    <w:rsid w:val="009B256F"/>
    <w:rsid w:val="009B36B7"/>
    <w:rsid w:val="009B61BB"/>
    <w:rsid w:val="009B6215"/>
    <w:rsid w:val="009B67F4"/>
    <w:rsid w:val="009B74A5"/>
    <w:rsid w:val="009B7536"/>
    <w:rsid w:val="009C2FAD"/>
    <w:rsid w:val="009C312A"/>
    <w:rsid w:val="009C364F"/>
    <w:rsid w:val="009C4E43"/>
    <w:rsid w:val="009C5EC7"/>
    <w:rsid w:val="009C6D4F"/>
    <w:rsid w:val="009C720D"/>
    <w:rsid w:val="009D0305"/>
    <w:rsid w:val="009D0F85"/>
    <w:rsid w:val="009D12F7"/>
    <w:rsid w:val="009D17BE"/>
    <w:rsid w:val="009D1AC4"/>
    <w:rsid w:val="009D1D41"/>
    <w:rsid w:val="009D3A0C"/>
    <w:rsid w:val="009D491D"/>
    <w:rsid w:val="009D4A5F"/>
    <w:rsid w:val="009D4FEB"/>
    <w:rsid w:val="009D6F08"/>
    <w:rsid w:val="009D7EE1"/>
    <w:rsid w:val="009E00B5"/>
    <w:rsid w:val="009E0F99"/>
    <w:rsid w:val="009E132D"/>
    <w:rsid w:val="009E31CE"/>
    <w:rsid w:val="009E38D0"/>
    <w:rsid w:val="009E3B85"/>
    <w:rsid w:val="009E4AAD"/>
    <w:rsid w:val="009F0557"/>
    <w:rsid w:val="009F1DC8"/>
    <w:rsid w:val="009F2842"/>
    <w:rsid w:val="009F36F2"/>
    <w:rsid w:val="009F3B31"/>
    <w:rsid w:val="009F4429"/>
    <w:rsid w:val="009F454B"/>
    <w:rsid w:val="009F47C2"/>
    <w:rsid w:val="009F5D67"/>
    <w:rsid w:val="009F5F71"/>
    <w:rsid w:val="009F631D"/>
    <w:rsid w:val="009F743D"/>
    <w:rsid w:val="00A00E9B"/>
    <w:rsid w:val="00A01FD6"/>
    <w:rsid w:val="00A04A3A"/>
    <w:rsid w:val="00A05C58"/>
    <w:rsid w:val="00A05CB9"/>
    <w:rsid w:val="00A05D35"/>
    <w:rsid w:val="00A05DB6"/>
    <w:rsid w:val="00A0701F"/>
    <w:rsid w:val="00A11387"/>
    <w:rsid w:val="00A11C1F"/>
    <w:rsid w:val="00A1256E"/>
    <w:rsid w:val="00A13076"/>
    <w:rsid w:val="00A139C4"/>
    <w:rsid w:val="00A17D1E"/>
    <w:rsid w:val="00A204E0"/>
    <w:rsid w:val="00A20C29"/>
    <w:rsid w:val="00A21C29"/>
    <w:rsid w:val="00A22337"/>
    <w:rsid w:val="00A224D8"/>
    <w:rsid w:val="00A22775"/>
    <w:rsid w:val="00A23373"/>
    <w:rsid w:val="00A234B4"/>
    <w:rsid w:val="00A23909"/>
    <w:rsid w:val="00A2400E"/>
    <w:rsid w:val="00A25938"/>
    <w:rsid w:val="00A26535"/>
    <w:rsid w:val="00A26796"/>
    <w:rsid w:val="00A27205"/>
    <w:rsid w:val="00A27BF9"/>
    <w:rsid w:val="00A320FA"/>
    <w:rsid w:val="00A324D1"/>
    <w:rsid w:val="00A32C4B"/>
    <w:rsid w:val="00A33862"/>
    <w:rsid w:val="00A3638C"/>
    <w:rsid w:val="00A36D86"/>
    <w:rsid w:val="00A3757C"/>
    <w:rsid w:val="00A41B21"/>
    <w:rsid w:val="00A4622F"/>
    <w:rsid w:val="00A46A24"/>
    <w:rsid w:val="00A471EA"/>
    <w:rsid w:val="00A47CD2"/>
    <w:rsid w:val="00A51F81"/>
    <w:rsid w:val="00A523CD"/>
    <w:rsid w:val="00A52B00"/>
    <w:rsid w:val="00A54996"/>
    <w:rsid w:val="00A551B6"/>
    <w:rsid w:val="00A55E66"/>
    <w:rsid w:val="00A5639B"/>
    <w:rsid w:val="00A57215"/>
    <w:rsid w:val="00A57CE6"/>
    <w:rsid w:val="00A6020D"/>
    <w:rsid w:val="00A6152F"/>
    <w:rsid w:val="00A62CCB"/>
    <w:rsid w:val="00A6329D"/>
    <w:rsid w:val="00A64509"/>
    <w:rsid w:val="00A64869"/>
    <w:rsid w:val="00A67CC2"/>
    <w:rsid w:val="00A70ECF"/>
    <w:rsid w:val="00A72DF2"/>
    <w:rsid w:val="00A732E3"/>
    <w:rsid w:val="00A733A1"/>
    <w:rsid w:val="00A73878"/>
    <w:rsid w:val="00A749F4"/>
    <w:rsid w:val="00A75026"/>
    <w:rsid w:val="00A77AF1"/>
    <w:rsid w:val="00A804EE"/>
    <w:rsid w:val="00A82ABD"/>
    <w:rsid w:val="00A833B9"/>
    <w:rsid w:val="00A83979"/>
    <w:rsid w:val="00A8417E"/>
    <w:rsid w:val="00A84A3C"/>
    <w:rsid w:val="00A85518"/>
    <w:rsid w:val="00A85524"/>
    <w:rsid w:val="00A90867"/>
    <w:rsid w:val="00A916FF"/>
    <w:rsid w:val="00A92597"/>
    <w:rsid w:val="00A934EB"/>
    <w:rsid w:val="00A93E46"/>
    <w:rsid w:val="00A94468"/>
    <w:rsid w:val="00A952EF"/>
    <w:rsid w:val="00A970B2"/>
    <w:rsid w:val="00A97CDA"/>
    <w:rsid w:val="00AA0467"/>
    <w:rsid w:val="00AA1221"/>
    <w:rsid w:val="00AA1B22"/>
    <w:rsid w:val="00AA2BF0"/>
    <w:rsid w:val="00AA4A63"/>
    <w:rsid w:val="00AA4C7F"/>
    <w:rsid w:val="00AA5B93"/>
    <w:rsid w:val="00AA69AA"/>
    <w:rsid w:val="00AA729E"/>
    <w:rsid w:val="00AA7466"/>
    <w:rsid w:val="00AA7F10"/>
    <w:rsid w:val="00AB0376"/>
    <w:rsid w:val="00AB0814"/>
    <w:rsid w:val="00AB1947"/>
    <w:rsid w:val="00AB2B97"/>
    <w:rsid w:val="00AB458A"/>
    <w:rsid w:val="00AB6733"/>
    <w:rsid w:val="00AB69F1"/>
    <w:rsid w:val="00AC0F23"/>
    <w:rsid w:val="00AC1BA4"/>
    <w:rsid w:val="00AC1BFC"/>
    <w:rsid w:val="00AC331A"/>
    <w:rsid w:val="00AC398E"/>
    <w:rsid w:val="00AC3BBF"/>
    <w:rsid w:val="00AC4B60"/>
    <w:rsid w:val="00AC53B6"/>
    <w:rsid w:val="00AC53EF"/>
    <w:rsid w:val="00AC5E0D"/>
    <w:rsid w:val="00AC6529"/>
    <w:rsid w:val="00AC6DE7"/>
    <w:rsid w:val="00AD12AF"/>
    <w:rsid w:val="00AD135C"/>
    <w:rsid w:val="00AD1EF5"/>
    <w:rsid w:val="00AD4542"/>
    <w:rsid w:val="00AD5387"/>
    <w:rsid w:val="00AD5676"/>
    <w:rsid w:val="00AD58DC"/>
    <w:rsid w:val="00AD68C6"/>
    <w:rsid w:val="00AD71C7"/>
    <w:rsid w:val="00AD7264"/>
    <w:rsid w:val="00AD7BEC"/>
    <w:rsid w:val="00AD7ED7"/>
    <w:rsid w:val="00AE2191"/>
    <w:rsid w:val="00AE271C"/>
    <w:rsid w:val="00AE47CF"/>
    <w:rsid w:val="00AE6C1C"/>
    <w:rsid w:val="00AE7B4C"/>
    <w:rsid w:val="00AF2566"/>
    <w:rsid w:val="00AF26CF"/>
    <w:rsid w:val="00AF2799"/>
    <w:rsid w:val="00AF2C40"/>
    <w:rsid w:val="00B00850"/>
    <w:rsid w:val="00B0172D"/>
    <w:rsid w:val="00B019BC"/>
    <w:rsid w:val="00B04BF0"/>
    <w:rsid w:val="00B07090"/>
    <w:rsid w:val="00B10063"/>
    <w:rsid w:val="00B11E0A"/>
    <w:rsid w:val="00B120A2"/>
    <w:rsid w:val="00B12B62"/>
    <w:rsid w:val="00B12C8F"/>
    <w:rsid w:val="00B13D81"/>
    <w:rsid w:val="00B13F06"/>
    <w:rsid w:val="00B153F1"/>
    <w:rsid w:val="00B16C02"/>
    <w:rsid w:val="00B17495"/>
    <w:rsid w:val="00B17F28"/>
    <w:rsid w:val="00B20EC0"/>
    <w:rsid w:val="00B227F5"/>
    <w:rsid w:val="00B2313B"/>
    <w:rsid w:val="00B243FC"/>
    <w:rsid w:val="00B2488A"/>
    <w:rsid w:val="00B25DBC"/>
    <w:rsid w:val="00B25E36"/>
    <w:rsid w:val="00B26413"/>
    <w:rsid w:val="00B2679C"/>
    <w:rsid w:val="00B269B4"/>
    <w:rsid w:val="00B270C7"/>
    <w:rsid w:val="00B310DB"/>
    <w:rsid w:val="00B32C73"/>
    <w:rsid w:val="00B33C06"/>
    <w:rsid w:val="00B3493C"/>
    <w:rsid w:val="00B4111E"/>
    <w:rsid w:val="00B41BF2"/>
    <w:rsid w:val="00B455F2"/>
    <w:rsid w:val="00B456D3"/>
    <w:rsid w:val="00B50AD8"/>
    <w:rsid w:val="00B515AD"/>
    <w:rsid w:val="00B52520"/>
    <w:rsid w:val="00B52858"/>
    <w:rsid w:val="00B5309B"/>
    <w:rsid w:val="00B53AF6"/>
    <w:rsid w:val="00B56C60"/>
    <w:rsid w:val="00B56CFD"/>
    <w:rsid w:val="00B57201"/>
    <w:rsid w:val="00B576B9"/>
    <w:rsid w:val="00B6182E"/>
    <w:rsid w:val="00B61F96"/>
    <w:rsid w:val="00B70290"/>
    <w:rsid w:val="00B70310"/>
    <w:rsid w:val="00B7207E"/>
    <w:rsid w:val="00B73B4B"/>
    <w:rsid w:val="00B83CEE"/>
    <w:rsid w:val="00B84285"/>
    <w:rsid w:val="00B8734F"/>
    <w:rsid w:val="00B8749C"/>
    <w:rsid w:val="00B912E4"/>
    <w:rsid w:val="00B92869"/>
    <w:rsid w:val="00B945B1"/>
    <w:rsid w:val="00B95513"/>
    <w:rsid w:val="00B95AB7"/>
    <w:rsid w:val="00B965C1"/>
    <w:rsid w:val="00B97263"/>
    <w:rsid w:val="00B97312"/>
    <w:rsid w:val="00B973B3"/>
    <w:rsid w:val="00B97C1C"/>
    <w:rsid w:val="00B97E48"/>
    <w:rsid w:val="00BA00CB"/>
    <w:rsid w:val="00BA3A43"/>
    <w:rsid w:val="00BA4000"/>
    <w:rsid w:val="00BA4BCB"/>
    <w:rsid w:val="00BA4FF5"/>
    <w:rsid w:val="00BA541E"/>
    <w:rsid w:val="00BA73F5"/>
    <w:rsid w:val="00BB02F4"/>
    <w:rsid w:val="00BB0369"/>
    <w:rsid w:val="00BB1345"/>
    <w:rsid w:val="00BB163C"/>
    <w:rsid w:val="00BB20B5"/>
    <w:rsid w:val="00BB39AA"/>
    <w:rsid w:val="00BB3C07"/>
    <w:rsid w:val="00BB5517"/>
    <w:rsid w:val="00BB5EB9"/>
    <w:rsid w:val="00BB74E1"/>
    <w:rsid w:val="00BB754A"/>
    <w:rsid w:val="00BB7925"/>
    <w:rsid w:val="00BC10C2"/>
    <w:rsid w:val="00BC1D49"/>
    <w:rsid w:val="00BC1DB1"/>
    <w:rsid w:val="00BC1E26"/>
    <w:rsid w:val="00BC29AE"/>
    <w:rsid w:val="00BC3ECB"/>
    <w:rsid w:val="00BC48AF"/>
    <w:rsid w:val="00BC492C"/>
    <w:rsid w:val="00BC7CA8"/>
    <w:rsid w:val="00BC7E13"/>
    <w:rsid w:val="00BC7F76"/>
    <w:rsid w:val="00BC7FA7"/>
    <w:rsid w:val="00BD137C"/>
    <w:rsid w:val="00BD211B"/>
    <w:rsid w:val="00BD2EEE"/>
    <w:rsid w:val="00BD4CA6"/>
    <w:rsid w:val="00BD5678"/>
    <w:rsid w:val="00BD73BB"/>
    <w:rsid w:val="00BE01DC"/>
    <w:rsid w:val="00BE1EDA"/>
    <w:rsid w:val="00BE30F2"/>
    <w:rsid w:val="00BE37DA"/>
    <w:rsid w:val="00BE58EE"/>
    <w:rsid w:val="00BE5AF3"/>
    <w:rsid w:val="00BE7C76"/>
    <w:rsid w:val="00BF0A6C"/>
    <w:rsid w:val="00BF1837"/>
    <w:rsid w:val="00BF1FCF"/>
    <w:rsid w:val="00BF3F9D"/>
    <w:rsid w:val="00BF475C"/>
    <w:rsid w:val="00BF47A1"/>
    <w:rsid w:val="00BF6A10"/>
    <w:rsid w:val="00BF700C"/>
    <w:rsid w:val="00BF76C6"/>
    <w:rsid w:val="00C00660"/>
    <w:rsid w:val="00C008B1"/>
    <w:rsid w:val="00C0387D"/>
    <w:rsid w:val="00C039DC"/>
    <w:rsid w:val="00C04A2F"/>
    <w:rsid w:val="00C052C8"/>
    <w:rsid w:val="00C0556E"/>
    <w:rsid w:val="00C0697A"/>
    <w:rsid w:val="00C06D81"/>
    <w:rsid w:val="00C077A0"/>
    <w:rsid w:val="00C10361"/>
    <w:rsid w:val="00C10AD9"/>
    <w:rsid w:val="00C1162A"/>
    <w:rsid w:val="00C12A8A"/>
    <w:rsid w:val="00C12F37"/>
    <w:rsid w:val="00C13188"/>
    <w:rsid w:val="00C13D3C"/>
    <w:rsid w:val="00C14249"/>
    <w:rsid w:val="00C15BB1"/>
    <w:rsid w:val="00C21C88"/>
    <w:rsid w:val="00C25ED3"/>
    <w:rsid w:val="00C25ED7"/>
    <w:rsid w:val="00C26153"/>
    <w:rsid w:val="00C26C86"/>
    <w:rsid w:val="00C26DA1"/>
    <w:rsid w:val="00C30369"/>
    <w:rsid w:val="00C30A3F"/>
    <w:rsid w:val="00C339DD"/>
    <w:rsid w:val="00C33F31"/>
    <w:rsid w:val="00C3421C"/>
    <w:rsid w:val="00C34BBB"/>
    <w:rsid w:val="00C3511B"/>
    <w:rsid w:val="00C352AF"/>
    <w:rsid w:val="00C35433"/>
    <w:rsid w:val="00C362E3"/>
    <w:rsid w:val="00C3788A"/>
    <w:rsid w:val="00C425B5"/>
    <w:rsid w:val="00C42DF0"/>
    <w:rsid w:val="00C42F01"/>
    <w:rsid w:val="00C4373C"/>
    <w:rsid w:val="00C44833"/>
    <w:rsid w:val="00C4495A"/>
    <w:rsid w:val="00C45E2E"/>
    <w:rsid w:val="00C462D6"/>
    <w:rsid w:val="00C466B3"/>
    <w:rsid w:val="00C466BC"/>
    <w:rsid w:val="00C5217E"/>
    <w:rsid w:val="00C5544F"/>
    <w:rsid w:val="00C56100"/>
    <w:rsid w:val="00C5654E"/>
    <w:rsid w:val="00C56AD2"/>
    <w:rsid w:val="00C602B5"/>
    <w:rsid w:val="00C6038A"/>
    <w:rsid w:val="00C60E82"/>
    <w:rsid w:val="00C612EE"/>
    <w:rsid w:val="00C622E8"/>
    <w:rsid w:val="00C6250C"/>
    <w:rsid w:val="00C63142"/>
    <w:rsid w:val="00C63287"/>
    <w:rsid w:val="00C64121"/>
    <w:rsid w:val="00C64999"/>
    <w:rsid w:val="00C65736"/>
    <w:rsid w:val="00C66BDC"/>
    <w:rsid w:val="00C7092E"/>
    <w:rsid w:val="00C7296B"/>
    <w:rsid w:val="00C7299E"/>
    <w:rsid w:val="00C75349"/>
    <w:rsid w:val="00C75A49"/>
    <w:rsid w:val="00C762F3"/>
    <w:rsid w:val="00C76AB0"/>
    <w:rsid w:val="00C82111"/>
    <w:rsid w:val="00C8262B"/>
    <w:rsid w:val="00C82968"/>
    <w:rsid w:val="00C835E5"/>
    <w:rsid w:val="00C838B1"/>
    <w:rsid w:val="00C848A9"/>
    <w:rsid w:val="00C859E8"/>
    <w:rsid w:val="00C85F49"/>
    <w:rsid w:val="00C86736"/>
    <w:rsid w:val="00C86F42"/>
    <w:rsid w:val="00C87335"/>
    <w:rsid w:val="00C878E8"/>
    <w:rsid w:val="00C87A6A"/>
    <w:rsid w:val="00C90384"/>
    <w:rsid w:val="00C9288D"/>
    <w:rsid w:val="00C94643"/>
    <w:rsid w:val="00CA0104"/>
    <w:rsid w:val="00CA19F9"/>
    <w:rsid w:val="00CA22C8"/>
    <w:rsid w:val="00CA2592"/>
    <w:rsid w:val="00CA4AF9"/>
    <w:rsid w:val="00CA4F92"/>
    <w:rsid w:val="00CA572F"/>
    <w:rsid w:val="00CA5B35"/>
    <w:rsid w:val="00CA67DC"/>
    <w:rsid w:val="00CB1666"/>
    <w:rsid w:val="00CB2412"/>
    <w:rsid w:val="00CB3014"/>
    <w:rsid w:val="00CB337E"/>
    <w:rsid w:val="00CB3CE6"/>
    <w:rsid w:val="00CB3EFB"/>
    <w:rsid w:val="00CB5CC8"/>
    <w:rsid w:val="00CB5F20"/>
    <w:rsid w:val="00CC045B"/>
    <w:rsid w:val="00CC2F29"/>
    <w:rsid w:val="00CC3677"/>
    <w:rsid w:val="00CC4F8C"/>
    <w:rsid w:val="00CC5502"/>
    <w:rsid w:val="00CC5583"/>
    <w:rsid w:val="00CC5C4C"/>
    <w:rsid w:val="00CC6D58"/>
    <w:rsid w:val="00CD03A7"/>
    <w:rsid w:val="00CD4A48"/>
    <w:rsid w:val="00CD53E2"/>
    <w:rsid w:val="00CD5790"/>
    <w:rsid w:val="00CD5DF5"/>
    <w:rsid w:val="00CD6523"/>
    <w:rsid w:val="00CD65E2"/>
    <w:rsid w:val="00CD7EE9"/>
    <w:rsid w:val="00CD7FA5"/>
    <w:rsid w:val="00CE0F1A"/>
    <w:rsid w:val="00CE29F7"/>
    <w:rsid w:val="00CE383C"/>
    <w:rsid w:val="00CE3887"/>
    <w:rsid w:val="00CE3A55"/>
    <w:rsid w:val="00CE4ABE"/>
    <w:rsid w:val="00CE57BE"/>
    <w:rsid w:val="00CE5C1B"/>
    <w:rsid w:val="00CE601D"/>
    <w:rsid w:val="00CE64DA"/>
    <w:rsid w:val="00CE68F8"/>
    <w:rsid w:val="00CF0EF7"/>
    <w:rsid w:val="00CF36E2"/>
    <w:rsid w:val="00CF6AD0"/>
    <w:rsid w:val="00CF7BC3"/>
    <w:rsid w:val="00D00346"/>
    <w:rsid w:val="00D0104F"/>
    <w:rsid w:val="00D016CA"/>
    <w:rsid w:val="00D017DC"/>
    <w:rsid w:val="00D01802"/>
    <w:rsid w:val="00D0197D"/>
    <w:rsid w:val="00D01EDD"/>
    <w:rsid w:val="00D02CFF"/>
    <w:rsid w:val="00D03492"/>
    <w:rsid w:val="00D04140"/>
    <w:rsid w:val="00D04AC1"/>
    <w:rsid w:val="00D0544E"/>
    <w:rsid w:val="00D109B9"/>
    <w:rsid w:val="00D120F2"/>
    <w:rsid w:val="00D12F93"/>
    <w:rsid w:val="00D1435D"/>
    <w:rsid w:val="00D1449E"/>
    <w:rsid w:val="00D144CE"/>
    <w:rsid w:val="00D1699F"/>
    <w:rsid w:val="00D20C9D"/>
    <w:rsid w:val="00D24D06"/>
    <w:rsid w:val="00D250BB"/>
    <w:rsid w:val="00D304CE"/>
    <w:rsid w:val="00D324EB"/>
    <w:rsid w:val="00D33744"/>
    <w:rsid w:val="00D359D5"/>
    <w:rsid w:val="00D36473"/>
    <w:rsid w:val="00D36D52"/>
    <w:rsid w:val="00D37A7D"/>
    <w:rsid w:val="00D37AB2"/>
    <w:rsid w:val="00D40A66"/>
    <w:rsid w:val="00D40D49"/>
    <w:rsid w:val="00D4142F"/>
    <w:rsid w:val="00D42858"/>
    <w:rsid w:val="00D439D4"/>
    <w:rsid w:val="00D43A96"/>
    <w:rsid w:val="00D45B65"/>
    <w:rsid w:val="00D46219"/>
    <w:rsid w:val="00D464C8"/>
    <w:rsid w:val="00D46E85"/>
    <w:rsid w:val="00D47490"/>
    <w:rsid w:val="00D47AEF"/>
    <w:rsid w:val="00D47F79"/>
    <w:rsid w:val="00D502AE"/>
    <w:rsid w:val="00D5280A"/>
    <w:rsid w:val="00D538CA"/>
    <w:rsid w:val="00D55051"/>
    <w:rsid w:val="00D57C38"/>
    <w:rsid w:val="00D6033B"/>
    <w:rsid w:val="00D612D0"/>
    <w:rsid w:val="00D625B2"/>
    <w:rsid w:val="00D62B67"/>
    <w:rsid w:val="00D6335F"/>
    <w:rsid w:val="00D6344F"/>
    <w:rsid w:val="00D63C7E"/>
    <w:rsid w:val="00D658FE"/>
    <w:rsid w:val="00D65998"/>
    <w:rsid w:val="00D664EE"/>
    <w:rsid w:val="00D66B2C"/>
    <w:rsid w:val="00D66E73"/>
    <w:rsid w:val="00D674A5"/>
    <w:rsid w:val="00D67794"/>
    <w:rsid w:val="00D6791F"/>
    <w:rsid w:val="00D67E65"/>
    <w:rsid w:val="00D7071C"/>
    <w:rsid w:val="00D71C5F"/>
    <w:rsid w:val="00D71CEF"/>
    <w:rsid w:val="00D71F61"/>
    <w:rsid w:val="00D7257D"/>
    <w:rsid w:val="00D7472B"/>
    <w:rsid w:val="00D748A0"/>
    <w:rsid w:val="00D74D27"/>
    <w:rsid w:val="00D75E38"/>
    <w:rsid w:val="00D76C6F"/>
    <w:rsid w:val="00D77B62"/>
    <w:rsid w:val="00D83866"/>
    <w:rsid w:val="00D84EDD"/>
    <w:rsid w:val="00D850DF"/>
    <w:rsid w:val="00D85D25"/>
    <w:rsid w:val="00D863AE"/>
    <w:rsid w:val="00D87CBB"/>
    <w:rsid w:val="00D91017"/>
    <w:rsid w:val="00D9166E"/>
    <w:rsid w:val="00D916BD"/>
    <w:rsid w:val="00D918F5"/>
    <w:rsid w:val="00D91ECB"/>
    <w:rsid w:val="00D93606"/>
    <w:rsid w:val="00D93A4C"/>
    <w:rsid w:val="00D93B91"/>
    <w:rsid w:val="00D93D27"/>
    <w:rsid w:val="00D94D41"/>
    <w:rsid w:val="00D94EAC"/>
    <w:rsid w:val="00D95E40"/>
    <w:rsid w:val="00D968A2"/>
    <w:rsid w:val="00D97C46"/>
    <w:rsid w:val="00DA14F0"/>
    <w:rsid w:val="00DA28BC"/>
    <w:rsid w:val="00DA3D7B"/>
    <w:rsid w:val="00DA4435"/>
    <w:rsid w:val="00DA5584"/>
    <w:rsid w:val="00DA760B"/>
    <w:rsid w:val="00DA7F31"/>
    <w:rsid w:val="00DB0185"/>
    <w:rsid w:val="00DB1F72"/>
    <w:rsid w:val="00DB222D"/>
    <w:rsid w:val="00DB3052"/>
    <w:rsid w:val="00DB3550"/>
    <w:rsid w:val="00DB3C0B"/>
    <w:rsid w:val="00DB4168"/>
    <w:rsid w:val="00DB4C7B"/>
    <w:rsid w:val="00DB4D5C"/>
    <w:rsid w:val="00DB5CFA"/>
    <w:rsid w:val="00DB6266"/>
    <w:rsid w:val="00DB7621"/>
    <w:rsid w:val="00DB7B6A"/>
    <w:rsid w:val="00DC026F"/>
    <w:rsid w:val="00DC1138"/>
    <w:rsid w:val="00DC1806"/>
    <w:rsid w:val="00DC224D"/>
    <w:rsid w:val="00DC2927"/>
    <w:rsid w:val="00DC34C4"/>
    <w:rsid w:val="00DC35CF"/>
    <w:rsid w:val="00DC3F61"/>
    <w:rsid w:val="00DC416B"/>
    <w:rsid w:val="00DC4298"/>
    <w:rsid w:val="00DC4351"/>
    <w:rsid w:val="00DC48CB"/>
    <w:rsid w:val="00DC4A4A"/>
    <w:rsid w:val="00DC4BA7"/>
    <w:rsid w:val="00DC4C6F"/>
    <w:rsid w:val="00DC7554"/>
    <w:rsid w:val="00DD461D"/>
    <w:rsid w:val="00DD4EEA"/>
    <w:rsid w:val="00DD5241"/>
    <w:rsid w:val="00DD6478"/>
    <w:rsid w:val="00DD64B9"/>
    <w:rsid w:val="00DD6ECF"/>
    <w:rsid w:val="00DE0CB4"/>
    <w:rsid w:val="00DE237D"/>
    <w:rsid w:val="00DE2C8A"/>
    <w:rsid w:val="00DE3DA3"/>
    <w:rsid w:val="00DE5793"/>
    <w:rsid w:val="00DE60E8"/>
    <w:rsid w:val="00DE64A3"/>
    <w:rsid w:val="00DE7245"/>
    <w:rsid w:val="00DE750F"/>
    <w:rsid w:val="00DE76A4"/>
    <w:rsid w:val="00DE7B3F"/>
    <w:rsid w:val="00DF1388"/>
    <w:rsid w:val="00DF1FE2"/>
    <w:rsid w:val="00DF2716"/>
    <w:rsid w:val="00DF67EF"/>
    <w:rsid w:val="00DF7A8A"/>
    <w:rsid w:val="00DF7BC1"/>
    <w:rsid w:val="00E008EA"/>
    <w:rsid w:val="00E009DC"/>
    <w:rsid w:val="00E02332"/>
    <w:rsid w:val="00E04EA7"/>
    <w:rsid w:val="00E052E7"/>
    <w:rsid w:val="00E06387"/>
    <w:rsid w:val="00E0675B"/>
    <w:rsid w:val="00E07364"/>
    <w:rsid w:val="00E07B0D"/>
    <w:rsid w:val="00E07C06"/>
    <w:rsid w:val="00E1008A"/>
    <w:rsid w:val="00E10273"/>
    <w:rsid w:val="00E1085B"/>
    <w:rsid w:val="00E11EB3"/>
    <w:rsid w:val="00E133F0"/>
    <w:rsid w:val="00E13B55"/>
    <w:rsid w:val="00E14899"/>
    <w:rsid w:val="00E15AB1"/>
    <w:rsid w:val="00E215D7"/>
    <w:rsid w:val="00E219F2"/>
    <w:rsid w:val="00E22116"/>
    <w:rsid w:val="00E23171"/>
    <w:rsid w:val="00E23D44"/>
    <w:rsid w:val="00E24AB8"/>
    <w:rsid w:val="00E24FF9"/>
    <w:rsid w:val="00E25F4D"/>
    <w:rsid w:val="00E2675F"/>
    <w:rsid w:val="00E30985"/>
    <w:rsid w:val="00E31288"/>
    <w:rsid w:val="00E31A7F"/>
    <w:rsid w:val="00E31DF8"/>
    <w:rsid w:val="00E32266"/>
    <w:rsid w:val="00E349FC"/>
    <w:rsid w:val="00E35E6F"/>
    <w:rsid w:val="00E362DF"/>
    <w:rsid w:val="00E368D5"/>
    <w:rsid w:val="00E3745A"/>
    <w:rsid w:val="00E42D52"/>
    <w:rsid w:val="00E43E97"/>
    <w:rsid w:val="00E45A70"/>
    <w:rsid w:val="00E527E9"/>
    <w:rsid w:val="00E53940"/>
    <w:rsid w:val="00E53A75"/>
    <w:rsid w:val="00E57366"/>
    <w:rsid w:val="00E60134"/>
    <w:rsid w:val="00E6042F"/>
    <w:rsid w:val="00E62DD2"/>
    <w:rsid w:val="00E632DC"/>
    <w:rsid w:val="00E65D9B"/>
    <w:rsid w:val="00E72D88"/>
    <w:rsid w:val="00E73829"/>
    <w:rsid w:val="00E7419F"/>
    <w:rsid w:val="00E7495D"/>
    <w:rsid w:val="00E74EF9"/>
    <w:rsid w:val="00E766AA"/>
    <w:rsid w:val="00E8061D"/>
    <w:rsid w:val="00E8185A"/>
    <w:rsid w:val="00E81FDC"/>
    <w:rsid w:val="00E844FA"/>
    <w:rsid w:val="00E84F50"/>
    <w:rsid w:val="00E868CE"/>
    <w:rsid w:val="00E873E7"/>
    <w:rsid w:val="00E9359C"/>
    <w:rsid w:val="00E94672"/>
    <w:rsid w:val="00E94DFF"/>
    <w:rsid w:val="00E969AE"/>
    <w:rsid w:val="00E97CEB"/>
    <w:rsid w:val="00EA12FD"/>
    <w:rsid w:val="00EA3113"/>
    <w:rsid w:val="00EA3500"/>
    <w:rsid w:val="00EA3A28"/>
    <w:rsid w:val="00EA3FBE"/>
    <w:rsid w:val="00EA5F08"/>
    <w:rsid w:val="00EA692A"/>
    <w:rsid w:val="00EA7423"/>
    <w:rsid w:val="00EA7927"/>
    <w:rsid w:val="00EB0C84"/>
    <w:rsid w:val="00EB1EA1"/>
    <w:rsid w:val="00EB4015"/>
    <w:rsid w:val="00EB455E"/>
    <w:rsid w:val="00EB4E66"/>
    <w:rsid w:val="00EB51E7"/>
    <w:rsid w:val="00EB5289"/>
    <w:rsid w:val="00EB726A"/>
    <w:rsid w:val="00EB7F35"/>
    <w:rsid w:val="00EC056B"/>
    <w:rsid w:val="00EC0C27"/>
    <w:rsid w:val="00EC4CE2"/>
    <w:rsid w:val="00EC621D"/>
    <w:rsid w:val="00EC6271"/>
    <w:rsid w:val="00EC7393"/>
    <w:rsid w:val="00EC7413"/>
    <w:rsid w:val="00EC7D47"/>
    <w:rsid w:val="00ED076A"/>
    <w:rsid w:val="00ED230B"/>
    <w:rsid w:val="00ED4158"/>
    <w:rsid w:val="00ED71C4"/>
    <w:rsid w:val="00EE16A2"/>
    <w:rsid w:val="00EE1A38"/>
    <w:rsid w:val="00EE2B6D"/>
    <w:rsid w:val="00EE4799"/>
    <w:rsid w:val="00EE485D"/>
    <w:rsid w:val="00EE5E17"/>
    <w:rsid w:val="00EF15E8"/>
    <w:rsid w:val="00EF3EFA"/>
    <w:rsid w:val="00EF4507"/>
    <w:rsid w:val="00EF4839"/>
    <w:rsid w:val="00EF48A7"/>
    <w:rsid w:val="00EF6CC8"/>
    <w:rsid w:val="00EF7113"/>
    <w:rsid w:val="00EF7EAE"/>
    <w:rsid w:val="00F006B7"/>
    <w:rsid w:val="00F01725"/>
    <w:rsid w:val="00F01A82"/>
    <w:rsid w:val="00F01C4E"/>
    <w:rsid w:val="00F027EA"/>
    <w:rsid w:val="00F03AF4"/>
    <w:rsid w:val="00F05E7B"/>
    <w:rsid w:val="00F07D4D"/>
    <w:rsid w:val="00F100A6"/>
    <w:rsid w:val="00F10409"/>
    <w:rsid w:val="00F10C9C"/>
    <w:rsid w:val="00F11050"/>
    <w:rsid w:val="00F130B4"/>
    <w:rsid w:val="00F155D6"/>
    <w:rsid w:val="00F15A9E"/>
    <w:rsid w:val="00F15CDD"/>
    <w:rsid w:val="00F17443"/>
    <w:rsid w:val="00F203FB"/>
    <w:rsid w:val="00F2132F"/>
    <w:rsid w:val="00F229B6"/>
    <w:rsid w:val="00F2359A"/>
    <w:rsid w:val="00F23ABF"/>
    <w:rsid w:val="00F24BB6"/>
    <w:rsid w:val="00F25EAF"/>
    <w:rsid w:val="00F30F19"/>
    <w:rsid w:val="00F30F88"/>
    <w:rsid w:val="00F312FC"/>
    <w:rsid w:val="00F31A1F"/>
    <w:rsid w:val="00F32126"/>
    <w:rsid w:val="00F32513"/>
    <w:rsid w:val="00F336B6"/>
    <w:rsid w:val="00F3496A"/>
    <w:rsid w:val="00F350C3"/>
    <w:rsid w:val="00F3649D"/>
    <w:rsid w:val="00F36D0F"/>
    <w:rsid w:val="00F3769B"/>
    <w:rsid w:val="00F40598"/>
    <w:rsid w:val="00F4109F"/>
    <w:rsid w:val="00F417AA"/>
    <w:rsid w:val="00F418FC"/>
    <w:rsid w:val="00F421E6"/>
    <w:rsid w:val="00F441B8"/>
    <w:rsid w:val="00F46704"/>
    <w:rsid w:val="00F468A8"/>
    <w:rsid w:val="00F46C65"/>
    <w:rsid w:val="00F46F41"/>
    <w:rsid w:val="00F509D3"/>
    <w:rsid w:val="00F523F3"/>
    <w:rsid w:val="00F524EC"/>
    <w:rsid w:val="00F525FC"/>
    <w:rsid w:val="00F55ABD"/>
    <w:rsid w:val="00F57202"/>
    <w:rsid w:val="00F60741"/>
    <w:rsid w:val="00F60ABE"/>
    <w:rsid w:val="00F614D9"/>
    <w:rsid w:val="00F626BA"/>
    <w:rsid w:val="00F628FB"/>
    <w:rsid w:val="00F6312A"/>
    <w:rsid w:val="00F63DC9"/>
    <w:rsid w:val="00F644F0"/>
    <w:rsid w:val="00F64B8A"/>
    <w:rsid w:val="00F65613"/>
    <w:rsid w:val="00F65AF8"/>
    <w:rsid w:val="00F65DCE"/>
    <w:rsid w:val="00F70A03"/>
    <w:rsid w:val="00F71B4A"/>
    <w:rsid w:val="00F72DD9"/>
    <w:rsid w:val="00F73AE2"/>
    <w:rsid w:val="00F75224"/>
    <w:rsid w:val="00F75AE3"/>
    <w:rsid w:val="00F761FF"/>
    <w:rsid w:val="00F76A23"/>
    <w:rsid w:val="00F777F0"/>
    <w:rsid w:val="00F77D5E"/>
    <w:rsid w:val="00F8045C"/>
    <w:rsid w:val="00F8117F"/>
    <w:rsid w:val="00F81291"/>
    <w:rsid w:val="00F8147C"/>
    <w:rsid w:val="00F81F4E"/>
    <w:rsid w:val="00F82515"/>
    <w:rsid w:val="00F82D9D"/>
    <w:rsid w:val="00F83183"/>
    <w:rsid w:val="00F83F1F"/>
    <w:rsid w:val="00F8421F"/>
    <w:rsid w:val="00F868BF"/>
    <w:rsid w:val="00F86DC7"/>
    <w:rsid w:val="00F86EC5"/>
    <w:rsid w:val="00F872D2"/>
    <w:rsid w:val="00F904C1"/>
    <w:rsid w:val="00F90D77"/>
    <w:rsid w:val="00F90E81"/>
    <w:rsid w:val="00F91801"/>
    <w:rsid w:val="00F91B02"/>
    <w:rsid w:val="00F91BAE"/>
    <w:rsid w:val="00F937B8"/>
    <w:rsid w:val="00F9524B"/>
    <w:rsid w:val="00F970AF"/>
    <w:rsid w:val="00F97C5B"/>
    <w:rsid w:val="00FA0DE7"/>
    <w:rsid w:val="00FA32B0"/>
    <w:rsid w:val="00FA373F"/>
    <w:rsid w:val="00FA3B7C"/>
    <w:rsid w:val="00FA417F"/>
    <w:rsid w:val="00FA5180"/>
    <w:rsid w:val="00FA5AA6"/>
    <w:rsid w:val="00FA7D7C"/>
    <w:rsid w:val="00FB01F1"/>
    <w:rsid w:val="00FB0347"/>
    <w:rsid w:val="00FB0D9D"/>
    <w:rsid w:val="00FB397A"/>
    <w:rsid w:val="00FB4EA8"/>
    <w:rsid w:val="00FB6571"/>
    <w:rsid w:val="00FC0654"/>
    <w:rsid w:val="00FC082F"/>
    <w:rsid w:val="00FC17AF"/>
    <w:rsid w:val="00FC1FC1"/>
    <w:rsid w:val="00FC34BC"/>
    <w:rsid w:val="00FC3A02"/>
    <w:rsid w:val="00FC4539"/>
    <w:rsid w:val="00FC49F7"/>
    <w:rsid w:val="00FC4FA5"/>
    <w:rsid w:val="00FC55D1"/>
    <w:rsid w:val="00FC5C87"/>
    <w:rsid w:val="00FD1107"/>
    <w:rsid w:val="00FD1C3E"/>
    <w:rsid w:val="00FD4EBB"/>
    <w:rsid w:val="00FD5AA4"/>
    <w:rsid w:val="00FD5E4D"/>
    <w:rsid w:val="00FD76DE"/>
    <w:rsid w:val="00FE2CAE"/>
    <w:rsid w:val="00FE2E61"/>
    <w:rsid w:val="00FE3392"/>
    <w:rsid w:val="00FE5EC7"/>
    <w:rsid w:val="00FE6114"/>
    <w:rsid w:val="00FF0096"/>
    <w:rsid w:val="00FF027D"/>
    <w:rsid w:val="00FF0706"/>
    <w:rsid w:val="00FF0B2A"/>
    <w:rsid w:val="00FF619D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BCAC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1008A"/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sz w:val="52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09"/>
      <w:jc w:val="both"/>
      <w:outlineLvl w:val="1"/>
    </w:pPr>
    <w:rPr>
      <w:rFonts w:ascii="Bookman Old Style" w:hAnsi="Bookman Old Style"/>
      <w:b/>
      <w:i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i/>
      <w:sz w:val="32"/>
    </w:rPr>
  </w:style>
  <w:style w:type="paragraph" w:styleId="Ttulo4">
    <w:name w:val="heading 4"/>
    <w:basedOn w:val="Normal"/>
    <w:next w:val="Normal"/>
    <w:qFormat/>
    <w:pPr>
      <w:keepNext/>
      <w:ind w:left="1843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i/>
      <w:sz w:val="28"/>
    </w:rPr>
  </w:style>
  <w:style w:type="paragraph" w:styleId="Ttulo7">
    <w:name w:val="heading 7"/>
    <w:basedOn w:val="Normal"/>
    <w:next w:val="Normal"/>
    <w:qFormat/>
    <w:pPr>
      <w:keepNext/>
      <w:ind w:left="567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left="567"/>
      <w:jc w:val="both"/>
      <w:outlineLvl w:val="7"/>
    </w:p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link w:val="TextodecomentrioChar"/>
    <w:semiHidden/>
  </w:style>
  <w:style w:type="paragraph" w:styleId="Corpodetexto">
    <w:name w:val="Body Text"/>
    <w:basedOn w:val="Normal"/>
    <w:rPr>
      <w:b/>
      <w:sz w:val="58"/>
    </w:rPr>
  </w:style>
  <w:style w:type="paragraph" w:styleId="Recuodecorpodetexto">
    <w:name w:val="Body Text Indent"/>
    <w:basedOn w:val="Normal"/>
    <w:pPr>
      <w:ind w:left="567" w:hanging="567"/>
      <w:jc w:val="both"/>
    </w:pPr>
    <w:rPr>
      <w:b/>
      <w:i/>
      <w:sz w:val="28"/>
    </w:rPr>
  </w:style>
  <w:style w:type="paragraph" w:styleId="Recuodecorpodetexto2">
    <w:name w:val="Body Text Indent 2"/>
    <w:basedOn w:val="Normal"/>
    <w:pPr>
      <w:ind w:left="567"/>
      <w:jc w:val="both"/>
    </w:pPr>
  </w:style>
  <w:style w:type="paragraph" w:styleId="Recuodecorpodetexto3">
    <w:name w:val="Body Text Indent 3"/>
    <w:basedOn w:val="Normal"/>
    <w:pPr>
      <w:tabs>
        <w:tab w:val="left" w:pos="1134"/>
      </w:tabs>
      <w:ind w:left="142" w:hanging="142"/>
      <w:jc w:val="both"/>
    </w:pPr>
    <w:rPr>
      <w:b/>
      <w:i/>
    </w:rPr>
  </w:style>
  <w:style w:type="paragraph" w:styleId="Corpodetexto2">
    <w:name w:val="Body Text 2"/>
    <w:basedOn w:val="Normal"/>
    <w:pPr>
      <w:jc w:val="both"/>
    </w:pPr>
    <w:rPr>
      <w:b/>
      <w:i/>
      <w:sz w:val="36"/>
    </w:rPr>
  </w:style>
  <w:style w:type="paragraph" w:styleId="Corpodetexto3">
    <w:name w:val="Body Text 3"/>
    <w:basedOn w:val="Normal"/>
    <w:pPr>
      <w:jc w:val="both"/>
    </w:pPr>
  </w:style>
  <w:style w:type="paragraph" w:styleId="Textoembloco">
    <w:name w:val="Block Text"/>
    <w:basedOn w:val="Normal"/>
    <w:pPr>
      <w:ind w:left="426" w:right="-1"/>
      <w:jc w:val="both"/>
    </w:pPr>
  </w:style>
  <w:style w:type="paragraph" w:styleId="NormalWeb">
    <w:name w:val="Normal (Web)"/>
    <w:basedOn w:val="Normal"/>
    <w:uiPriority w:val="99"/>
    <w:unhideWhenUsed/>
    <w:rsid w:val="00466356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6F4EB4"/>
    <w:rPr>
      <w:b/>
      <w:bCs/>
    </w:rPr>
  </w:style>
  <w:style w:type="character" w:customStyle="1" w:styleId="apple-converted-space">
    <w:name w:val="apple-converted-space"/>
    <w:basedOn w:val="Fontepargpadro"/>
    <w:rsid w:val="006F4EB4"/>
  </w:style>
  <w:style w:type="paragraph" w:styleId="PargrafodaLista">
    <w:name w:val="List Paragraph"/>
    <w:basedOn w:val="Normal"/>
    <w:uiPriority w:val="34"/>
    <w:qFormat/>
    <w:rsid w:val="00F229B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82850"/>
    <w:rPr>
      <w:i/>
      <w:iCs/>
    </w:rPr>
  </w:style>
  <w:style w:type="character" w:styleId="Hyperlink">
    <w:name w:val="Hyperlink"/>
    <w:basedOn w:val="Fontepargpadro"/>
    <w:uiPriority w:val="99"/>
    <w:unhideWhenUsed/>
    <w:rsid w:val="00BA4BCB"/>
    <w:rPr>
      <w:color w:val="0000FF"/>
      <w:u w:val="single"/>
    </w:rPr>
  </w:style>
  <w:style w:type="character" w:customStyle="1" w:styleId="qref2">
    <w:name w:val="qref2"/>
    <w:basedOn w:val="Fontepargpadro"/>
    <w:rsid w:val="00BA4BCB"/>
  </w:style>
  <w:style w:type="character" w:customStyle="1" w:styleId="hidden-xs">
    <w:name w:val="hidden-xs"/>
    <w:basedOn w:val="Fontepargpadro"/>
    <w:rsid w:val="0068244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19E5"/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8019E5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19E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19E5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9E5"/>
    <w:rPr>
      <w:sz w:val="18"/>
      <w:szCs w:val="18"/>
    </w:rPr>
  </w:style>
  <w:style w:type="character" w:customStyle="1" w:styleId="post-meta-infos">
    <w:name w:val="post-meta-infos"/>
    <w:basedOn w:val="Fontepargpadro"/>
    <w:rsid w:val="00DD64B9"/>
  </w:style>
  <w:style w:type="character" w:customStyle="1" w:styleId="text-sep">
    <w:name w:val="text-sep"/>
    <w:basedOn w:val="Fontepargpadro"/>
    <w:rsid w:val="00DD64B9"/>
  </w:style>
  <w:style w:type="character" w:customStyle="1" w:styleId="blog-author">
    <w:name w:val="blog-author"/>
    <w:basedOn w:val="Fontepargpadro"/>
    <w:rsid w:val="00DD64B9"/>
  </w:style>
  <w:style w:type="character" w:styleId="HiperlinkVisitado">
    <w:name w:val="FollowedHyperlink"/>
    <w:basedOn w:val="Fontepargpadro"/>
    <w:uiPriority w:val="99"/>
    <w:semiHidden/>
    <w:unhideWhenUsed/>
    <w:rsid w:val="00285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653">
          <w:blockQuote w:val="1"/>
          <w:marLeft w:val="720"/>
          <w:marRight w:val="72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3298">
          <w:marLeft w:val="547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120">
          <w:marLeft w:val="547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dNeg\Logo-p&amp;b.do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3E1911-8AB9-F946-99B5-C911104B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Logo-p&amp;b</Template>
  <TotalTime>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Planejamento Estratégico</vt:lpstr>
      <vt:lpstr>Planejamento Estratégico</vt:lpstr>
    </vt:vector>
  </TitlesOfParts>
  <Company>Particular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Estratégico</dc:title>
  <dc:subject/>
  <dc:creator>Luiz Alberto Marchetti Maia</dc:creator>
  <cp:keywords/>
  <dc:description/>
  <cp:lastModifiedBy>Gallo Rafael</cp:lastModifiedBy>
  <cp:revision>2</cp:revision>
  <cp:lastPrinted>2004-07-05T11:22:00Z</cp:lastPrinted>
  <dcterms:created xsi:type="dcterms:W3CDTF">2024-09-27T02:02:00Z</dcterms:created>
  <dcterms:modified xsi:type="dcterms:W3CDTF">2024-09-27T02:02:00Z</dcterms:modified>
</cp:coreProperties>
</file>