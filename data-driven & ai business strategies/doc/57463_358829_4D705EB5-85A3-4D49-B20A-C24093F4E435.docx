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24386" w14:textId="33EB9506" w:rsidR="001D06AB" w:rsidRDefault="00171F3D" w:rsidP="00171F3D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1743B4">
        <w:rPr>
          <w:rFonts w:ascii="Arial" w:hAnsi="Arial" w:cs="Arial"/>
          <w:color w:val="000000" w:themeColor="text1"/>
          <w:sz w:val="32"/>
          <w:szCs w:val="32"/>
        </w:rPr>
        <w:t>Dinâmica</w:t>
      </w:r>
      <w:r w:rsidR="001D06AB" w:rsidRPr="001743B4">
        <w:rPr>
          <w:rFonts w:ascii="Arial" w:hAnsi="Arial" w:cs="Arial"/>
          <w:color w:val="000000" w:themeColor="text1"/>
          <w:sz w:val="32"/>
          <w:szCs w:val="32"/>
        </w:rPr>
        <w:t xml:space="preserve"> da</w:t>
      </w:r>
      <w:r w:rsidR="001D06AB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Aula</w:t>
      </w:r>
      <w:r w:rsidRPr="00171F3D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55759B">
        <w:rPr>
          <w:rFonts w:ascii="Arial" w:hAnsi="Arial" w:cs="Arial"/>
          <w:b/>
          <w:color w:val="000000" w:themeColor="text1"/>
          <w:sz w:val="32"/>
          <w:szCs w:val="32"/>
        </w:rPr>
        <w:t>3</w:t>
      </w:r>
      <w:r w:rsidR="00665B23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</w:p>
    <w:p w14:paraId="56B479A4" w14:textId="485BB789" w:rsidR="00D91017" w:rsidRPr="001743B4" w:rsidRDefault="00D91017" w:rsidP="00D91017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1743B4">
        <w:rPr>
          <w:rFonts w:ascii="Arial" w:hAnsi="Arial" w:cs="Arial"/>
          <w:bCs/>
          <w:color w:val="2E74B5" w:themeColor="accent1" w:themeShade="BF"/>
          <w:sz w:val="32"/>
          <w:szCs w:val="32"/>
        </w:rPr>
        <w:t>Grupo</w:t>
      </w:r>
      <w:r w:rsidR="00F767B1">
        <w:rPr>
          <w:rFonts w:ascii="Arial" w:hAnsi="Arial" w:cs="Arial"/>
          <w:bCs/>
          <w:color w:val="2E74B5" w:themeColor="accent1" w:themeShade="BF"/>
          <w:sz w:val="32"/>
          <w:szCs w:val="32"/>
        </w:rPr>
        <w:t xml:space="preserve"> 2 </w:t>
      </w:r>
      <w:r w:rsidRPr="00D91017">
        <w:rPr>
          <w:rFonts w:ascii="Arial" w:hAnsi="Arial" w:cs="Arial"/>
          <w:i/>
          <w:iCs/>
          <w:color w:val="2E74B5" w:themeColor="accent1" w:themeShade="BF"/>
        </w:rPr>
        <w:t xml:space="preserve">(os </w:t>
      </w:r>
      <w:proofErr w:type="spellStart"/>
      <w:r w:rsidRPr="00D91017">
        <w:rPr>
          <w:rFonts w:ascii="Arial" w:hAnsi="Arial" w:cs="Arial"/>
          <w:i/>
          <w:iCs/>
          <w:color w:val="2E74B5" w:themeColor="accent1" w:themeShade="BF"/>
        </w:rPr>
        <w:t>RMs</w:t>
      </w:r>
      <w:proofErr w:type="spellEnd"/>
      <w:r>
        <w:rPr>
          <w:rFonts w:ascii="Arial" w:hAnsi="Arial" w:cs="Arial"/>
          <w:i/>
          <w:iCs/>
          <w:color w:val="2E74B5" w:themeColor="accent1" w:themeShade="BF"/>
        </w:rPr>
        <w:t xml:space="preserve"> / </w:t>
      </w:r>
      <w:r w:rsidRPr="00D91017">
        <w:rPr>
          <w:rFonts w:ascii="Arial" w:hAnsi="Arial" w:cs="Arial"/>
          <w:i/>
          <w:iCs/>
          <w:color w:val="2E74B5" w:themeColor="accent1" w:themeShade="BF"/>
        </w:rPr>
        <w:t>nome</w:t>
      </w:r>
      <w:r>
        <w:rPr>
          <w:rFonts w:ascii="Arial" w:hAnsi="Arial" w:cs="Arial"/>
          <w:i/>
          <w:iCs/>
          <w:color w:val="2E74B5" w:themeColor="accent1" w:themeShade="BF"/>
        </w:rPr>
        <w:t>s</w:t>
      </w:r>
      <w:r w:rsidRPr="00D91017">
        <w:rPr>
          <w:rFonts w:ascii="Arial" w:hAnsi="Arial" w:cs="Arial"/>
          <w:i/>
          <w:iCs/>
          <w:color w:val="2E74B5" w:themeColor="accent1" w:themeShade="BF"/>
        </w:rPr>
        <w:t xml:space="preserve"> </w:t>
      </w:r>
      <w:r>
        <w:rPr>
          <w:rFonts w:ascii="Arial" w:hAnsi="Arial" w:cs="Arial"/>
          <w:i/>
          <w:iCs/>
          <w:color w:val="2E74B5" w:themeColor="accent1" w:themeShade="BF"/>
        </w:rPr>
        <w:t xml:space="preserve">devem ser inseridos </w:t>
      </w:r>
      <w:r w:rsidRPr="00D91017">
        <w:rPr>
          <w:rFonts w:ascii="Arial" w:hAnsi="Arial" w:cs="Arial"/>
          <w:b/>
          <w:bCs/>
          <w:i/>
          <w:iCs/>
          <w:color w:val="2E74B5" w:themeColor="accent1" w:themeShade="BF"/>
        </w:rPr>
        <w:t>apenas</w:t>
      </w:r>
      <w:r>
        <w:rPr>
          <w:rFonts w:ascii="Arial" w:hAnsi="Arial" w:cs="Arial"/>
          <w:i/>
          <w:iCs/>
          <w:color w:val="2E74B5" w:themeColor="accent1" w:themeShade="BF"/>
        </w:rPr>
        <w:t xml:space="preserve"> ao</w:t>
      </w:r>
      <w:r w:rsidRPr="00D91017">
        <w:rPr>
          <w:rFonts w:ascii="Arial" w:hAnsi="Arial" w:cs="Arial"/>
          <w:i/>
          <w:iCs/>
          <w:color w:val="2E74B5" w:themeColor="accent1" w:themeShade="BF"/>
        </w:rPr>
        <w:t xml:space="preserve"> subir as dinâmicas no portal)</w:t>
      </w:r>
    </w:p>
    <w:p w14:paraId="20927B3B" w14:textId="77777777" w:rsidR="002E6CE1" w:rsidRPr="001743B4" w:rsidRDefault="002E6CE1" w:rsidP="00542A93">
      <w:pPr>
        <w:jc w:val="both"/>
        <w:rPr>
          <w:rFonts w:ascii="Arial" w:hAnsi="Arial" w:cs="Arial"/>
          <w:color w:val="2E74B5" w:themeColor="accent1" w:themeShade="BF"/>
        </w:rPr>
      </w:pPr>
    </w:p>
    <w:p w14:paraId="155F7629" w14:textId="77777777" w:rsidR="006238BD" w:rsidRPr="001743B4" w:rsidRDefault="006238BD" w:rsidP="00542A93">
      <w:pPr>
        <w:jc w:val="both"/>
        <w:rPr>
          <w:rFonts w:ascii="Arial" w:hAnsi="Arial" w:cs="Arial"/>
          <w:color w:val="2E74B5" w:themeColor="accent1" w:themeShade="BF"/>
        </w:rPr>
      </w:pPr>
    </w:p>
    <w:p w14:paraId="78B5943C" w14:textId="2021C88A" w:rsidR="009D67D5" w:rsidRDefault="006679C1" w:rsidP="009D67D5">
      <w:pPr>
        <w:pStyle w:val="Recuodecorpodetexto2"/>
        <w:ind w:left="0"/>
        <w:rPr>
          <w:rFonts w:ascii="Arial" w:hAnsi="Arial" w:cs="Arial"/>
          <w:b/>
          <w:i/>
          <w:color w:val="2E74B5" w:themeColor="accent1" w:themeShade="BF"/>
        </w:rPr>
      </w:pPr>
      <w:r w:rsidRPr="0011122E">
        <w:rPr>
          <w:rFonts w:ascii="Arial" w:hAnsi="Arial" w:cs="Arial"/>
          <w:b/>
          <w:i/>
          <w:color w:val="000000" w:themeColor="text1"/>
          <w:sz w:val="28"/>
          <w:szCs w:val="28"/>
        </w:rPr>
        <w:t>Din</w:t>
      </w:r>
      <w:r w:rsidR="009D67D5" w:rsidRPr="0011122E">
        <w:rPr>
          <w:rFonts w:ascii="Arial" w:hAnsi="Arial" w:cs="Arial"/>
          <w:b/>
          <w:i/>
          <w:color w:val="000000" w:themeColor="text1"/>
          <w:sz w:val="28"/>
          <w:szCs w:val="28"/>
        </w:rPr>
        <w:t xml:space="preserve">âmica </w:t>
      </w:r>
      <w:r w:rsidR="009D67D5">
        <w:rPr>
          <w:rFonts w:ascii="Arial" w:hAnsi="Arial" w:cs="Arial"/>
          <w:b/>
          <w:i/>
          <w:color w:val="000000" w:themeColor="text1"/>
          <w:sz w:val="28"/>
          <w:szCs w:val="28"/>
        </w:rPr>
        <w:t>10</w:t>
      </w:r>
      <w:r w:rsidR="009D67D5" w:rsidRPr="008B7EB6">
        <w:rPr>
          <w:rFonts w:ascii="Arial" w:hAnsi="Arial" w:cs="Arial"/>
          <w:i/>
          <w:color w:val="2E74B5" w:themeColor="accent1" w:themeShade="BF"/>
          <w:sz w:val="28"/>
          <w:szCs w:val="28"/>
        </w:rPr>
        <w:t xml:space="preserve">, </w:t>
      </w:r>
      <w:r w:rsidR="009D67D5" w:rsidRPr="00291778">
        <w:rPr>
          <w:rFonts w:ascii="Arial" w:hAnsi="Arial" w:cs="Arial"/>
          <w:i/>
          <w:color w:val="2E74B5" w:themeColor="accent1" w:themeShade="BF"/>
          <w:sz w:val="28"/>
          <w:szCs w:val="28"/>
        </w:rPr>
        <w:t xml:space="preserve">para </w:t>
      </w:r>
      <w:r w:rsidR="009D67D5" w:rsidRPr="00C0344F">
        <w:rPr>
          <w:rFonts w:ascii="Arial" w:hAnsi="Arial" w:cs="Arial"/>
          <w:i/>
          <w:color w:val="2E74B5" w:themeColor="accent1" w:themeShade="BF"/>
          <w:sz w:val="28"/>
          <w:szCs w:val="28"/>
        </w:rPr>
        <w:t xml:space="preserve">definição de </w:t>
      </w:r>
      <w:r w:rsidR="009D67D5" w:rsidRPr="00C0344F">
        <w:rPr>
          <w:rFonts w:ascii="Arial" w:hAnsi="Arial" w:cs="Arial"/>
          <w:b/>
          <w:i/>
          <w:color w:val="000000" w:themeColor="text1"/>
          <w:sz w:val="28"/>
          <w:szCs w:val="28"/>
        </w:rPr>
        <w:t>objetivos estratégicos</w:t>
      </w:r>
    </w:p>
    <w:p w14:paraId="6904C2AC" w14:textId="77777777" w:rsidR="009D67D5" w:rsidRDefault="009D67D5" w:rsidP="009D67D5">
      <w:pPr>
        <w:pStyle w:val="Recuodecorpodetexto2"/>
        <w:ind w:left="0"/>
        <w:rPr>
          <w:rFonts w:ascii="Arial" w:hAnsi="Arial" w:cs="Arial"/>
          <w:b/>
          <w:i/>
          <w:color w:val="2E74B5" w:themeColor="accent1" w:themeShade="BF"/>
        </w:rPr>
      </w:pPr>
    </w:p>
    <w:p w14:paraId="6F70EFF8" w14:textId="33AC23E4" w:rsidR="001D06AB" w:rsidRPr="001D06AB" w:rsidRDefault="009D67D5" w:rsidP="009D67D5">
      <w:pPr>
        <w:pStyle w:val="Recuodecorpodetexto2"/>
        <w:ind w:left="0"/>
        <w:rPr>
          <w:rFonts w:ascii="Arial" w:hAnsi="Arial" w:cs="Arial"/>
          <w:i/>
          <w:color w:val="2E74B5" w:themeColor="accent1" w:themeShade="BF"/>
        </w:rPr>
      </w:pPr>
      <w:r>
        <w:rPr>
          <w:rFonts w:ascii="Arial" w:hAnsi="Arial" w:cs="Arial"/>
          <w:i/>
          <w:color w:val="2E74B5" w:themeColor="accent1" w:themeShade="BF"/>
        </w:rPr>
        <w:t>Partindo-se do propósito e</w:t>
      </w:r>
      <w:r w:rsidRPr="009123F3">
        <w:rPr>
          <w:rFonts w:ascii="Arial" w:hAnsi="Arial" w:cs="Arial"/>
          <w:i/>
          <w:color w:val="2E74B5" w:themeColor="accent1" w:themeShade="BF"/>
        </w:rPr>
        <w:t xml:space="preserve"> com base na compreensão do ambiente onde a</w:t>
      </w:r>
      <w:r>
        <w:rPr>
          <w:rFonts w:ascii="Arial" w:hAnsi="Arial" w:cs="Arial"/>
          <w:i/>
          <w:color w:val="2E74B5" w:themeColor="accent1" w:themeShade="BF"/>
        </w:rPr>
        <w:t xml:space="preserve"> organização</w:t>
      </w:r>
      <w:r w:rsidRPr="009123F3">
        <w:rPr>
          <w:rFonts w:ascii="Arial" w:hAnsi="Arial" w:cs="Arial"/>
          <w:i/>
          <w:color w:val="2E74B5" w:themeColor="accent1" w:themeShade="BF"/>
        </w:rPr>
        <w:t xml:space="preserve"> está inserida, é momento de</w:t>
      </w:r>
      <w:r>
        <w:rPr>
          <w:rFonts w:ascii="Arial" w:hAnsi="Arial" w:cs="Arial"/>
          <w:i/>
          <w:color w:val="2E74B5" w:themeColor="accent1" w:themeShade="BF"/>
        </w:rPr>
        <w:t xml:space="preserve"> se</w:t>
      </w:r>
      <w:r w:rsidRPr="009123F3">
        <w:rPr>
          <w:rFonts w:ascii="Arial" w:hAnsi="Arial" w:cs="Arial"/>
          <w:i/>
          <w:color w:val="2E74B5" w:themeColor="accent1" w:themeShade="BF"/>
        </w:rPr>
        <w:t xml:space="preserve"> fixar</w:t>
      </w:r>
      <w:r>
        <w:rPr>
          <w:rFonts w:ascii="Arial" w:hAnsi="Arial" w:cs="Arial"/>
          <w:i/>
          <w:color w:val="2E74B5" w:themeColor="accent1" w:themeShade="BF"/>
        </w:rPr>
        <w:t>em</w:t>
      </w:r>
      <w:r w:rsidRPr="009123F3">
        <w:rPr>
          <w:rFonts w:ascii="Arial" w:hAnsi="Arial" w:cs="Arial"/>
          <w:i/>
          <w:color w:val="2E74B5" w:themeColor="accent1" w:themeShade="BF"/>
        </w:rPr>
        <w:t xml:space="preserve"> os </w:t>
      </w:r>
      <w:r w:rsidRPr="0097185E">
        <w:rPr>
          <w:rFonts w:ascii="Arial" w:hAnsi="Arial" w:cs="Arial"/>
          <w:b/>
          <w:bCs/>
          <w:i/>
          <w:color w:val="2E74B5" w:themeColor="accent1" w:themeShade="BF"/>
        </w:rPr>
        <w:t>objetivos estratégicos</w:t>
      </w:r>
      <w:r>
        <w:rPr>
          <w:rFonts w:ascii="Arial" w:hAnsi="Arial" w:cs="Arial"/>
          <w:i/>
          <w:color w:val="2E74B5" w:themeColor="accent1" w:themeShade="BF"/>
        </w:rPr>
        <w:t xml:space="preserve"> </w:t>
      </w:r>
      <w:r w:rsidRPr="009123F3">
        <w:rPr>
          <w:rFonts w:ascii="Arial" w:hAnsi="Arial" w:cs="Arial"/>
          <w:i/>
          <w:color w:val="2E74B5" w:themeColor="accent1" w:themeShade="BF"/>
        </w:rPr>
        <w:t>que</w:t>
      </w:r>
      <w:r>
        <w:rPr>
          <w:rFonts w:ascii="Arial" w:hAnsi="Arial" w:cs="Arial"/>
          <w:i/>
          <w:color w:val="2E74B5" w:themeColor="accent1" w:themeShade="BF"/>
        </w:rPr>
        <w:t xml:space="preserve"> a</w:t>
      </w:r>
      <w:r w:rsidRPr="009123F3">
        <w:rPr>
          <w:rFonts w:ascii="Arial" w:hAnsi="Arial" w:cs="Arial"/>
          <w:i/>
          <w:color w:val="2E74B5" w:themeColor="accent1" w:themeShade="BF"/>
        </w:rPr>
        <w:t xml:space="preserve"> levarã</w:t>
      </w:r>
      <w:r>
        <w:rPr>
          <w:rFonts w:ascii="Arial" w:hAnsi="Arial" w:cs="Arial"/>
          <w:i/>
          <w:color w:val="2E74B5" w:themeColor="accent1" w:themeShade="BF"/>
        </w:rPr>
        <w:t>o à</w:t>
      </w:r>
      <w:r w:rsidRPr="009123F3">
        <w:rPr>
          <w:rFonts w:ascii="Arial" w:hAnsi="Arial" w:cs="Arial"/>
          <w:i/>
          <w:color w:val="2E74B5" w:themeColor="accent1" w:themeShade="BF"/>
        </w:rPr>
        <w:t xml:space="preserve"> visão</w:t>
      </w:r>
      <w:r>
        <w:rPr>
          <w:rFonts w:ascii="Arial" w:hAnsi="Arial" w:cs="Arial"/>
          <w:i/>
          <w:color w:val="2E74B5" w:themeColor="accent1" w:themeShade="BF"/>
        </w:rPr>
        <w:t xml:space="preserve"> projetada. </w:t>
      </w:r>
      <w:r w:rsidRPr="00835B21">
        <w:rPr>
          <w:rFonts w:ascii="Arial" w:hAnsi="Arial" w:cs="Arial"/>
          <w:i/>
          <w:color w:val="2E74B5" w:themeColor="accent1" w:themeShade="BF"/>
        </w:rPr>
        <w:t xml:space="preserve">Cada grupo </w:t>
      </w:r>
      <w:r>
        <w:rPr>
          <w:rFonts w:ascii="Arial" w:hAnsi="Arial" w:cs="Arial"/>
          <w:i/>
          <w:color w:val="2E74B5" w:themeColor="accent1" w:themeShade="BF"/>
        </w:rPr>
        <w:t>deverá</w:t>
      </w:r>
      <w:r w:rsidRPr="00835B21">
        <w:rPr>
          <w:rFonts w:ascii="Arial" w:hAnsi="Arial" w:cs="Arial"/>
          <w:i/>
          <w:color w:val="2E74B5" w:themeColor="accent1" w:themeShade="BF"/>
        </w:rPr>
        <w:t xml:space="preserve"> propor </w:t>
      </w:r>
      <w:r>
        <w:rPr>
          <w:rFonts w:ascii="Arial" w:hAnsi="Arial" w:cs="Arial"/>
          <w:i/>
          <w:color w:val="2E74B5" w:themeColor="accent1" w:themeShade="BF"/>
        </w:rPr>
        <w:t>o seu</w:t>
      </w:r>
      <w:r w:rsidRPr="00835B21">
        <w:rPr>
          <w:rFonts w:ascii="Arial" w:hAnsi="Arial" w:cs="Arial"/>
          <w:i/>
          <w:color w:val="2E74B5" w:themeColor="accent1" w:themeShade="BF"/>
        </w:rPr>
        <w:t xml:space="preserve"> objetivo</w:t>
      </w:r>
      <w:r>
        <w:rPr>
          <w:rFonts w:ascii="Arial" w:hAnsi="Arial" w:cs="Arial"/>
          <w:i/>
          <w:color w:val="2E74B5" w:themeColor="accent1" w:themeShade="BF"/>
        </w:rPr>
        <w:t>,</w:t>
      </w:r>
      <w:r w:rsidRPr="00835B21">
        <w:rPr>
          <w:rFonts w:ascii="Arial" w:hAnsi="Arial" w:cs="Arial"/>
          <w:i/>
          <w:color w:val="2E74B5" w:themeColor="accent1" w:themeShade="BF"/>
        </w:rPr>
        <w:t xml:space="preserve"> </w:t>
      </w:r>
      <w:r>
        <w:rPr>
          <w:rFonts w:ascii="Arial" w:hAnsi="Arial" w:cs="Arial"/>
          <w:i/>
          <w:color w:val="2E74B5" w:themeColor="accent1" w:themeShade="BF"/>
        </w:rPr>
        <w:t xml:space="preserve">para o qual, posteriormente, será </w:t>
      </w:r>
      <w:r w:rsidRPr="00835B21">
        <w:rPr>
          <w:rFonts w:ascii="Arial" w:hAnsi="Arial" w:cs="Arial"/>
          <w:i/>
          <w:color w:val="2E74B5" w:themeColor="accent1" w:themeShade="BF"/>
        </w:rPr>
        <w:t>cria</w:t>
      </w:r>
      <w:r>
        <w:rPr>
          <w:rFonts w:ascii="Arial" w:hAnsi="Arial" w:cs="Arial"/>
          <w:i/>
          <w:color w:val="2E74B5" w:themeColor="accent1" w:themeShade="BF"/>
        </w:rPr>
        <w:t xml:space="preserve">do </w:t>
      </w:r>
      <w:r w:rsidRPr="00835B21">
        <w:rPr>
          <w:rFonts w:ascii="Arial" w:hAnsi="Arial" w:cs="Arial"/>
          <w:i/>
          <w:color w:val="2E74B5" w:themeColor="accent1" w:themeShade="BF"/>
        </w:rPr>
        <w:t>um projeto</w:t>
      </w:r>
      <w:r w:rsidR="00D863AE">
        <w:rPr>
          <w:rFonts w:ascii="Arial" w:hAnsi="Arial" w:cs="Arial"/>
          <w:i/>
          <w:color w:val="2E74B5" w:themeColor="accent1" w:themeShade="BF"/>
        </w:rPr>
        <w:t>:</w:t>
      </w:r>
    </w:p>
    <w:p w14:paraId="5AB2E744" w14:textId="77777777" w:rsidR="001D06AB" w:rsidRPr="001D06AB" w:rsidRDefault="001D06AB" w:rsidP="001D06AB">
      <w:pPr>
        <w:jc w:val="both"/>
        <w:rPr>
          <w:rFonts w:ascii="Arial" w:hAnsi="Arial" w:cs="Arial"/>
          <w:bCs/>
          <w:iCs/>
          <w:color w:val="2E74B5" w:themeColor="accent1" w:themeShade="BF"/>
        </w:rPr>
      </w:pPr>
    </w:p>
    <w:p w14:paraId="0651D6CF" w14:textId="034B9D70" w:rsidR="001D06AB" w:rsidRPr="00F767B1" w:rsidRDefault="00F767B1" w:rsidP="00F767B1">
      <w:pPr>
        <w:tabs>
          <w:tab w:val="left" w:pos="-1701"/>
        </w:tabs>
        <w:jc w:val="both"/>
        <w:rPr>
          <w:rFonts w:ascii="Arial" w:hAnsi="Arial" w:cs="Arial"/>
          <w:bCs/>
          <w:iCs/>
          <w:color w:val="000000" w:themeColor="text1"/>
        </w:rPr>
      </w:pPr>
      <w:r w:rsidRPr="00F767B1">
        <w:rPr>
          <w:rFonts w:ascii="Arial" w:hAnsi="Arial" w:cs="Arial"/>
          <w:bCs/>
          <w:iCs/>
          <w:color w:val="000000" w:themeColor="text1"/>
        </w:rPr>
        <w:t>Criar a estrutura do uso de dados em 6 meses, definindo a arquitetura e governança em até 2 meses, constituindo a equipe de profissionais em até 4 meses e implementando o projeto até o final do prazo.</w:t>
      </w:r>
    </w:p>
    <w:sectPr w:rsidR="001D06AB" w:rsidRPr="00F767B1" w:rsidSect="00D94D4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098" w:right="680" w:bottom="680" w:left="1418" w:header="1134" w:footer="79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23CEC" w14:textId="77777777" w:rsidR="001D3C84" w:rsidRDefault="001D3C84">
      <w:r>
        <w:separator/>
      </w:r>
    </w:p>
  </w:endnote>
  <w:endnote w:type="continuationSeparator" w:id="0">
    <w:p w14:paraId="337B92BC" w14:textId="77777777" w:rsidR="001D3C84" w:rsidRDefault="001D3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B3CF9" w14:textId="77777777" w:rsidR="00CB5CC8" w:rsidRDefault="00CB5CC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CAF050F" w14:textId="77777777" w:rsidR="00CB5CC8" w:rsidRDefault="00CB5CC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55338" w14:textId="312EC8DD" w:rsidR="00CB5CC8" w:rsidRPr="00B26413" w:rsidRDefault="00CB5CC8" w:rsidP="002A0001">
    <w:pPr>
      <w:pStyle w:val="Rodap"/>
      <w:tabs>
        <w:tab w:val="clear" w:pos="8838"/>
        <w:tab w:val="right" w:pos="8931"/>
        <w:tab w:val="left" w:pos="10915"/>
      </w:tabs>
      <w:ind w:right="-30"/>
      <w:rPr>
        <w:rFonts w:ascii="Arial" w:hAnsi="Arial" w:cs="Arial"/>
        <w:sz w:val="18"/>
        <w:szCs w:val="18"/>
      </w:rPr>
    </w:pPr>
    <w:r w:rsidRPr="00B26413">
      <w:rPr>
        <w:rFonts w:ascii="Arial" w:hAnsi="Arial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E3126F4" wp14:editId="094F54F6">
              <wp:simplePos x="0" y="0"/>
              <wp:positionH relativeFrom="column">
                <wp:posOffset>-4318</wp:posOffset>
              </wp:positionH>
              <wp:positionV relativeFrom="paragraph">
                <wp:posOffset>-16129</wp:posOffset>
              </wp:positionV>
              <wp:extent cx="6245352" cy="0"/>
              <wp:effectExtent l="0" t="0" r="28575" b="25400"/>
              <wp:wrapNone/>
              <wp:docPr id="5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45352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6BDF0F34" id="Line 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-1.2pt" to="491.4pt,-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" strokeweight=".5pt">
              <v:stroke startarrowwidth="narrow" startarrowlength="short" endarrowwidth="narrow" endarrowlength="short"/>
              <v:shadow opacity="49150f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0B207" w14:textId="022D05A6" w:rsidR="00147785" w:rsidRDefault="00147785">
    <w:pPr>
      <w:pStyle w:val="Rodap"/>
    </w:pPr>
    <w:r w:rsidRPr="00B26413">
      <w:rPr>
        <w:rFonts w:ascii="Arial" w:hAnsi="Arial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43E5A85" wp14:editId="3723500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245352" cy="0"/>
              <wp:effectExtent l="0" t="0" r="28575" b="25400"/>
              <wp:wrapNone/>
              <wp:docPr id="1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45352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02642" id="Line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91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" strokeweight=".5pt">
              <v:stroke startarrowwidth="narrow" startarrowlength="short" endarrowwidth="narrow" endarrowlength="short"/>
              <v:shadow color="black" opacity="49150f" offset=".74833mm,.74833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4B983F" w14:textId="77777777" w:rsidR="001D3C84" w:rsidRDefault="001D3C84">
      <w:r>
        <w:separator/>
      </w:r>
    </w:p>
  </w:footnote>
  <w:footnote w:type="continuationSeparator" w:id="0">
    <w:p w14:paraId="03C9D47C" w14:textId="77777777" w:rsidR="001D3C84" w:rsidRDefault="001D3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2D974" w14:textId="407FDC20" w:rsidR="00CB5CC8" w:rsidRPr="007C3896" w:rsidRDefault="001A0D47">
    <w:pPr>
      <w:pStyle w:val="Cabealho"/>
      <w:tabs>
        <w:tab w:val="clear" w:pos="4419"/>
        <w:tab w:val="clear" w:pos="8838"/>
        <w:tab w:val="right" w:pos="-1701"/>
      </w:tabs>
      <w:jc w:val="both"/>
      <w:rPr>
        <w:rFonts w:ascii="Arial" w:hAnsi="Arial" w:cs="Arial"/>
        <w:color w:val="000000" w:themeColor="text1"/>
        <w:sz w:val="28"/>
        <w:szCs w:val="28"/>
      </w:rPr>
    </w:pPr>
    <w:r w:rsidRPr="00B94831">
      <w:rPr>
        <w:rFonts w:ascii="Arial" w:hAnsi="Arial" w:cs="Arial"/>
        <w:b/>
        <w:noProof/>
        <w:color w:val="7F7F7F" w:themeColor="text1" w:themeTint="80"/>
        <w:sz w:val="28"/>
        <w:szCs w:val="28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AC6478F" wp14:editId="2D595756">
              <wp:simplePos x="0" y="0"/>
              <wp:positionH relativeFrom="column">
                <wp:posOffset>5067790</wp:posOffset>
              </wp:positionH>
              <wp:positionV relativeFrom="paragraph">
                <wp:posOffset>-635</wp:posOffset>
              </wp:positionV>
              <wp:extent cx="1203181" cy="188845"/>
              <wp:effectExtent l="0" t="0" r="3810" b="1905"/>
              <wp:wrapNone/>
              <wp:docPr id="1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3181" cy="188845"/>
                        <a:chOff x="0" y="0"/>
                        <a:chExt cx="902386" cy="141765"/>
                      </a:xfrm>
                    </wpg:grpSpPr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5385"/>
                          <a:ext cx="469813" cy="1263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Picture 9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64892" y="0"/>
                          <a:ext cx="337494" cy="13702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0B78593" id="Group 7" o:spid="_x0000_s1026" style="position:absolute;margin-left:399.05pt;margin-top:-.05pt;width:94.75pt;height:14.85pt;z-index:251660288" coordsize="9023,14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OrvZx8UkAAPFJAAAUAAAAZHJzL21lZGlhL2ltYWdlMi5wbmeJUE5HDQoa&#10;CgAAAA1JSERSAAAD6AAAAZYIBgAAAOsUqXwAAAAZdEVYdFNvZnR3YXJlAEFkb2JlIEltYWdlUmVh&#10;ZHlxyWU8AABJk0lEQVR42uzdB3gU1frH8QlSkpDsbkInlADSVFQExI4KVqqAgEiRpgiigvReBIQQ&#10;ELggivSOoDQ7iteKvSOgNAEVIWHTCJLd+H8PGfx7UVqS3Z2Z8/08z/soXK/ZeXcW88s5c17D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" o:spid="_x0000_s1027" type="#_x0000_t75" style="position:absolute;top:153;width:4698;height:1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">
                <v:imagedata r:id="rId3" o:title=""/>
              </v:shape>
              <v:shape id="Picture 9" o:spid="_x0000_s1028" type="#_x0000_t75" style="position:absolute;left:5648;width:3375;height:1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">
                <v:imagedata r:id="rId4" o:title=""/>
              </v:shape>
            </v:group>
          </w:pict>
        </mc:Fallback>
      </mc:AlternateContent>
    </w:r>
    <w:r w:rsidR="00CB5CC8" w:rsidRPr="00AB0814">
      <w:rPr>
        <w:rFonts w:ascii="Arial" w:hAnsi="Arial" w:cs="Arial"/>
        <w:b/>
        <w:noProof/>
        <w:color w:val="7F7F7F" w:themeColor="text1" w:themeTint="80"/>
        <w:sz w:val="28"/>
        <w:szCs w:val="2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82AF9A2" wp14:editId="2235117A">
              <wp:simplePos x="0" y="0"/>
              <wp:positionH relativeFrom="column">
                <wp:posOffset>-3175</wp:posOffset>
              </wp:positionH>
              <wp:positionV relativeFrom="paragraph">
                <wp:posOffset>252730</wp:posOffset>
              </wp:positionV>
              <wp:extent cx="6252210" cy="0"/>
              <wp:effectExtent l="0" t="0" r="21590" b="25400"/>
              <wp:wrapNone/>
              <wp:docPr id="5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5221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5FDCAF7F" id="Line 4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19.9pt" to="492.05pt,1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" strokeweight=".5pt">
              <v:stroke startarrowwidth="narrow" startarrowlength="short" endarrowwidth="narrow" endarrowlength="short"/>
              <v:shadow opacity="49150f"/>
            </v:line>
          </w:pict>
        </mc:Fallback>
      </mc:AlternateContent>
    </w:r>
    <w:r w:rsidR="00207E16">
      <w:rPr>
        <w:rFonts w:ascii="Arial" w:hAnsi="Arial" w:cs="Arial"/>
        <w:b/>
        <w:color w:val="7F7F7F" w:themeColor="text1" w:themeTint="80"/>
        <w:sz w:val="28"/>
        <w:szCs w:val="28"/>
      </w:rPr>
      <w:t>Strategic Thinking for Busines</w:t>
    </w:r>
    <w:r w:rsidR="00EE5E17" w:rsidRPr="00EE5E17">
      <w:rPr>
        <w:rFonts w:ascii="Arial" w:hAnsi="Arial" w:cs="Arial"/>
        <w:b/>
        <w:color w:val="7F7F7F" w:themeColor="text1" w:themeTint="80"/>
        <w:sz w:val="28"/>
        <w:szCs w:val="28"/>
      </w:rPr>
      <w:t>s</w:t>
    </w:r>
    <w:r w:rsidR="00CB5CC8">
      <w:rPr>
        <w:rFonts w:ascii="Arial" w:hAnsi="Arial" w:cs="Arial"/>
        <w:color w:val="000000" w:themeColor="text1"/>
        <w:sz w:val="28"/>
        <w:szCs w:val="28"/>
      </w:rPr>
      <w:tab/>
    </w:r>
    <w:r w:rsidR="00CB5CC8">
      <w:rPr>
        <w:rFonts w:ascii="Arial" w:hAnsi="Arial" w:cs="Arial"/>
        <w:color w:val="000000" w:themeColor="text1"/>
        <w:sz w:val="28"/>
        <w:szCs w:val="28"/>
      </w:rPr>
      <w:tab/>
    </w:r>
    <w:r w:rsidR="00CB5CC8">
      <w:rPr>
        <w:rFonts w:ascii="Arial" w:hAnsi="Arial" w:cs="Arial"/>
        <w:color w:val="000000" w:themeColor="text1"/>
        <w:sz w:val="28"/>
        <w:szCs w:val="28"/>
      </w:rPr>
      <w:tab/>
    </w:r>
    <w:r w:rsidR="00CB5CC8">
      <w:rPr>
        <w:rFonts w:ascii="Arial" w:hAnsi="Arial" w:cs="Arial"/>
        <w:color w:val="000000" w:themeColor="text1"/>
        <w:sz w:val="28"/>
        <w:szCs w:val="28"/>
      </w:rPr>
      <w:tab/>
    </w:r>
    <w:r w:rsidR="00713287">
      <w:rPr>
        <w:rFonts w:ascii="Arial" w:hAnsi="Arial" w:cs="Arial"/>
        <w:color w:val="000000" w:themeColor="text1"/>
        <w:sz w:val="28"/>
        <w:szCs w:val="28"/>
      </w:rPr>
      <w:tab/>
    </w:r>
    <w:r w:rsidR="00207E16">
      <w:rPr>
        <w:rFonts w:ascii="Arial" w:hAnsi="Arial" w:cs="Arial"/>
        <w:color w:val="000000" w:themeColor="text1"/>
        <w:sz w:val="28"/>
        <w:szCs w:val="28"/>
      </w:rPr>
      <w:tab/>
    </w:r>
    <w:r w:rsidR="00207E16">
      <w:rPr>
        <w:rFonts w:ascii="Arial" w:hAnsi="Arial" w:cs="Arial"/>
        <w:color w:val="000000" w:themeColor="text1"/>
        <w:sz w:val="28"/>
        <w:szCs w:val="28"/>
      </w:rPr>
      <w:tab/>
      <w:t xml:space="preserve">     </w:t>
    </w:r>
    <w:r w:rsidR="00CB5CC8" w:rsidRPr="007C3896">
      <w:rPr>
        <w:rFonts w:ascii="Arial" w:hAnsi="Arial" w:cs="Arial"/>
        <w:color w:val="000000" w:themeColor="text1"/>
        <w:sz w:val="28"/>
        <w:szCs w:val="28"/>
      </w:rPr>
      <w:tab/>
    </w:r>
    <w:r w:rsidR="00CB5CC8" w:rsidRPr="007C3896">
      <w:rPr>
        <w:rFonts w:ascii="Arial" w:hAnsi="Arial" w:cs="Arial"/>
        <w:color w:val="000000" w:themeColor="text1"/>
        <w:sz w:val="28"/>
        <w:szCs w:val="28"/>
      </w:rPr>
      <w:tab/>
    </w:r>
    <w:r w:rsidR="00CB5CC8" w:rsidRPr="007C3896">
      <w:rPr>
        <w:rFonts w:ascii="Arial" w:hAnsi="Arial" w:cs="Arial"/>
        <w:color w:val="000000" w:themeColor="text1"/>
        <w:sz w:val="28"/>
        <w:szCs w:val="28"/>
      </w:rPr>
      <w:tab/>
    </w:r>
    <w:r w:rsidR="00CB5CC8" w:rsidRPr="007C3896">
      <w:rPr>
        <w:rFonts w:ascii="Arial" w:hAnsi="Arial" w:cs="Arial"/>
        <w:color w:val="000000" w:themeColor="text1"/>
        <w:sz w:val="28"/>
        <w:szCs w:val="28"/>
      </w:rPr>
      <w:tab/>
    </w:r>
    <w:r w:rsidR="00CB5CC8" w:rsidRPr="007C3896">
      <w:rPr>
        <w:rFonts w:ascii="Arial" w:hAnsi="Arial" w:cs="Arial"/>
        <w:color w:val="000000" w:themeColor="text1"/>
        <w:sz w:val="28"/>
        <w:szCs w:val="28"/>
      </w:rPr>
      <w:tab/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5229E" w14:textId="77777777" w:rsidR="00147785" w:rsidRPr="007C3896" w:rsidRDefault="00147785" w:rsidP="00147785">
    <w:pPr>
      <w:pStyle w:val="Cabealho"/>
      <w:tabs>
        <w:tab w:val="clear" w:pos="4419"/>
        <w:tab w:val="clear" w:pos="8838"/>
        <w:tab w:val="right" w:pos="-1701"/>
      </w:tabs>
      <w:jc w:val="both"/>
      <w:rPr>
        <w:rFonts w:ascii="Arial" w:hAnsi="Arial" w:cs="Arial"/>
        <w:color w:val="000000" w:themeColor="text1"/>
        <w:sz w:val="28"/>
        <w:szCs w:val="28"/>
      </w:rPr>
    </w:pPr>
    <w:r w:rsidRPr="00B94831">
      <w:rPr>
        <w:rFonts w:ascii="Arial" w:hAnsi="Arial" w:cs="Arial"/>
        <w:b/>
        <w:noProof/>
        <w:color w:val="7F7F7F" w:themeColor="text1" w:themeTint="80"/>
        <w:sz w:val="28"/>
        <w:szCs w:val="28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A8DE7FB" wp14:editId="41096745">
              <wp:simplePos x="0" y="0"/>
              <wp:positionH relativeFrom="column">
                <wp:posOffset>5067790</wp:posOffset>
              </wp:positionH>
              <wp:positionV relativeFrom="paragraph">
                <wp:posOffset>-635</wp:posOffset>
              </wp:positionV>
              <wp:extent cx="1203181" cy="188845"/>
              <wp:effectExtent l="0" t="0" r="3810" b="1905"/>
              <wp:wrapNone/>
              <wp:docPr id="3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03181" cy="188845"/>
                        <a:chOff x="0" y="0"/>
                        <a:chExt cx="902386" cy="141765"/>
                      </a:xfrm>
                    </wpg:grpSpPr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5385"/>
                          <a:ext cx="469813" cy="1263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Picture 9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64892" y="0"/>
                          <a:ext cx="337494" cy="13702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08D1E50" id="Group 7" o:spid="_x0000_s1026" style="position:absolute;margin-left:399.05pt;margin-top:-.05pt;width:94.75pt;height:14.85pt;z-index:251663360" coordsize="9023,14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OrvZx8UkAAPFJAAAUAAAAZHJzL21lZGlhL2ltYWdlMi5wbmeJUE5HDQoa&#10;CgAAAA1JSERSAAAD6AAAAZYIBgAAAOsUqXwAAAAZdEVYdFNvZnR3YXJlAEFkb2JlIEltYWdlUmVh&#10;ZHlxyWU8AABJk0lEQVR42uzdB3gU1frH8QlSkpDsbkInlADSVFQExI4KVqqAgEiRpgiigvReBIQQ&#10;ELggivSOoDQ7iteKvSOgNAEVIWHTCJLd+H8PGfx7UVqS3Z2Z8/08z/soXK/ZeXcW88s5c17D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4" o:spid="_x0000_s1027" type="#_x0000_t75" style="position:absolute;top:153;width:4698;height:1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">
                <v:imagedata r:id="rId3" o:title=""/>
              </v:shape>
              <v:shape id="Picture 9" o:spid="_x0000_s1028" type="#_x0000_t75" style="position:absolute;left:5648;width:3375;height:1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">
                <v:imagedata r:id="rId4" o:title=""/>
              </v:shape>
            </v:group>
          </w:pict>
        </mc:Fallback>
      </mc:AlternateContent>
    </w:r>
    <w:r w:rsidRPr="00AB0814">
      <w:rPr>
        <w:rFonts w:ascii="Arial" w:hAnsi="Arial" w:cs="Arial"/>
        <w:b/>
        <w:noProof/>
        <w:color w:val="7F7F7F" w:themeColor="text1" w:themeTint="80"/>
        <w:sz w:val="28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0CB88CD" wp14:editId="3B4BE5EF">
              <wp:simplePos x="0" y="0"/>
              <wp:positionH relativeFrom="column">
                <wp:posOffset>-3175</wp:posOffset>
              </wp:positionH>
              <wp:positionV relativeFrom="paragraph">
                <wp:posOffset>252730</wp:posOffset>
              </wp:positionV>
              <wp:extent cx="6252210" cy="0"/>
              <wp:effectExtent l="0" t="0" r="21590" b="2540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5221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A1A6A1" id="Line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19.9pt" to="492.0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" strokeweight=".5pt">
              <v:stroke startarrowwidth="narrow" startarrowlength="short" endarrowwidth="narrow" endarrowlength="short"/>
              <v:shadow color="black" opacity="49150f" offset=".74833mm,.74833mm"/>
            </v:line>
          </w:pict>
        </mc:Fallback>
      </mc:AlternateContent>
    </w:r>
    <w:r>
      <w:rPr>
        <w:rFonts w:ascii="Arial" w:hAnsi="Arial" w:cs="Arial"/>
        <w:b/>
        <w:color w:val="7F7F7F" w:themeColor="text1" w:themeTint="80"/>
        <w:sz w:val="28"/>
        <w:szCs w:val="28"/>
      </w:rPr>
      <w:t>Strategic Thinking for Busines</w:t>
    </w:r>
    <w:r w:rsidRPr="00EE5E17">
      <w:rPr>
        <w:rFonts w:ascii="Arial" w:hAnsi="Arial" w:cs="Arial"/>
        <w:b/>
        <w:color w:val="7F7F7F" w:themeColor="text1" w:themeTint="80"/>
        <w:sz w:val="28"/>
        <w:szCs w:val="28"/>
      </w:rPr>
      <w:t>s</w:t>
    </w:r>
    <w:r>
      <w:rPr>
        <w:rFonts w:ascii="Arial" w:hAnsi="Arial" w:cs="Arial"/>
        <w:color w:val="000000" w:themeColor="text1"/>
        <w:sz w:val="28"/>
        <w:szCs w:val="28"/>
      </w:rPr>
      <w:tab/>
    </w:r>
    <w:r>
      <w:rPr>
        <w:rFonts w:ascii="Arial" w:hAnsi="Arial" w:cs="Arial"/>
        <w:color w:val="000000" w:themeColor="text1"/>
        <w:sz w:val="28"/>
        <w:szCs w:val="28"/>
      </w:rPr>
      <w:tab/>
    </w:r>
    <w:r>
      <w:rPr>
        <w:rFonts w:ascii="Arial" w:hAnsi="Arial" w:cs="Arial"/>
        <w:color w:val="000000" w:themeColor="text1"/>
        <w:sz w:val="28"/>
        <w:szCs w:val="28"/>
      </w:rPr>
      <w:tab/>
    </w:r>
    <w:r>
      <w:rPr>
        <w:rFonts w:ascii="Arial" w:hAnsi="Arial" w:cs="Arial"/>
        <w:color w:val="000000" w:themeColor="text1"/>
        <w:sz w:val="28"/>
        <w:szCs w:val="28"/>
      </w:rPr>
      <w:tab/>
    </w:r>
    <w:r>
      <w:rPr>
        <w:rFonts w:ascii="Arial" w:hAnsi="Arial" w:cs="Arial"/>
        <w:color w:val="000000" w:themeColor="text1"/>
        <w:sz w:val="28"/>
        <w:szCs w:val="28"/>
      </w:rPr>
      <w:tab/>
    </w:r>
    <w:r>
      <w:rPr>
        <w:rFonts w:ascii="Arial" w:hAnsi="Arial" w:cs="Arial"/>
        <w:color w:val="000000" w:themeColor="text1"/>
        <w:sz w:val="28"/>
        <w:szCs w:val="28"/>
      </w:rPr>
      <w:tab/>
    </w:r>
    <w:r>
      <w:rPr>
        <w:rFonts w:ascii="Arial" w:hAnsi="Arial" w:cs="Arial"/>
        <w:color w:val="000000" w:themeColor="text1"/>
        <w:sz w:val="28"/>
        <w:szCs w:val="28"/>
      </w:rPr>
      <w:tab/>
      <w:t xml:space="preserve">     </w:t>
    </w:r>
    <w:r w:rsidRPr="007C3896">
      <w:rPr>
        <w:rFonts w:ascii="Arial" w:hAnsi="Arial" w:cs="Arial"/>
        <w:color w:val="000000" w:themeColor="text1"/>
        <w:sz w:val="28"/>
        <w:szCs w:val="28"/>
      </w:rPr>
      <w:tab/>
    </w:r>
    <w:r w:rsidRPr="007C3896">
      <w:rPr>
        <w:rFonts w:ascii="Arial" w:hAnsi="Arial" w:cs="Arial"/>
        <w:color w:val="000000" w:themeColor="text1"/>
        <w:sz w:val="28"/>
        <w:szCs w:val="28"/>
      </w:rPr>
      <w:tab/>
    </w:r>
    <w:r w:rsidRPr="007C3896">
      <w:rPr>
        <w:rFonts w:ascii="Arial" w:hAnsi="Arial" w:cs="Arial"/>
        <w:color w:val="000000" w:themeColor="text1"/>
        <w:sz w:val="28"/>
        <w:szCs w:val="28"/>
      </w:rPr>
      <w:tab/>
    </w:r>
    <w:r w:rsidRPr="007C3896">
      <w:rPr>
        <w:rFonts w:ascii="Arial" w:hAnsi="Arial" w:cs="Arial"/>
        <w:color w:val="000000" w:themeColor="text1"/>
        <w:sz w:val="28"/>
        <w:szCs w:val="28"/>
      </w:rPr>
      <w:tab/>
    </w:r>
    <w:r w:rsidRPr="007C3896">
      <w:rPr>
        <w:rFonts w:ascii="Arial" w:hAnsi="Arial" w:cs="Arial"/>
        <w:color w:val="000000" w:themeColor="text1"/>
        <w:sz w:val="28"/>
        <w:szCs w:val="28"/>
      </w:rPr>
      <w:tab/>
      <w:t xml:space="preserve">     </w:t>
    </w:r>
  </w:p>
  <w:p w14:paraId="0588FD44" w14:textId="77777777" w:rsidR="00147785" w:rsidRDefault="0014778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B592A97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2" w15:restartNumberingAfterBreak="0">
    <w:nsid w:val="39B17BCC"/>
    <w:multiLevelType w:val="hybridMultilevel"/>
    <w:tmpl w:val="5158F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C36E8"/>
    <w:multiLevelType w:val="multilevel"/>
    <w:tmpl w:val="4DAE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9909AA"/>
    <w:multiLevelType w:val="hybridMultilevel"/>
    <w:tmpl w:val="BA82BC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11568"/>
    <w:multiLevelType w:val="hybridMultilevel"/>
    <w:tmpl w:val="D834E3FE"/>
    <w:lvl w:ilvl="0" w:tplc="4E28C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E8D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E7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F21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C2C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8A9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C01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4AE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3ABE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9675907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2" w16cid:durableId="1633637410">
    <w:abstractNumId w:val="0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851" w:hanging="284"/>
        </w:pPr>
        <w:rPr>
          <w:rFonts w:ascii="Symbol" w:hAnsi="Symbol" w:hint="default"/>
        </w:rPr>
      </w:lvl>
    </w:lvlOverride>
  </w:num>
  <w:num w:numId="3" w16cid:durableId="556555309">
    <w:abstractNumId w:val="1"/>
  </w:num>
  <w:num w:numId="4" w16cid:durableId="2104104709">
    <w:abstractNumId w:val="4"/>
  </w:num>
  <w:num w:numId="5" w16cid:durableId="2045521599">
    <w:abstractNumId w:val="2"/>
  </w:num>
  <w:num w:numId="6" w16cid:durableId="2050913276">
    <w:abstractNumId w:val="3"/>
  </w:num>
  <w:num w:numId="7" w16cid:durableId="136512920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BEC"/>
    <w:rsid w:val="00001DDE"/>
    <w:rsid w:val="0000289D"/>
    <w:rsid w:val="00005116"/>
    <w:rsid w:val="00006F73"/>
    <w:rsid w:val="00007C49"/>
    <w:rsid w:val="00007D9B"/>
    <w:rsid w:val="0001558D"/>
    <w:rsid w:val="00016165"/>
    <w:rsid w:val="00016220"/>
    <w:rsid w:val="000164F5"/>
    <w:rsid w:val="00017228"/>
    <w:rsid w:val="00017348"/>
    <w:rsid w:val="00017480"/>
    <w:rsid w:val="00017ADD"/>
    <w:rsid w:val="000202DE"/>
    <w:rsid w:val="00022197"/>
    <w:rsid w:val="000234E8"/>
    <w:rsid w:val="00023754"/>
    <w:rsid w:val="000238C0"/>
    <w:rsid w:val="00023A5A"/>
    <w:rsid w:val="000249F3"/>
    <w:rsid w:val="00024F8F"/>
    <w:rsid w:val="000264EA"/>
    <w:rsid w:val="00031031"/>
    <w:rsid w:val="000323FC"/>
    <w:rsid w:val="000327F0"/>
    <w:rsid w:val="000331C2"/>
    <w:rsid w:val="00033EFD"/>
    <w:rsid w:val="000342A6"/>
    <w:rsid w:val="00035B15"/>
    <w:rsid w:val="00037AAA"/>
    <w:rsid w:val="00042E41"/>
    <w:rsid w:val="000436A0"/>
    <w:rsid w:val="0004421A"/>
    <w:rsid w:val="000442DD"/>
    <w:rsid w:val="000457FB"/>
    <w:rsid w:val="00045BE6"/>
    <w:rsid w:val="000477B7"/>
    <w:rsid w:val="00050CE8"/>
    <w:rsid w:val="0005202F"/>
    <w:rsid w:val="0005244A"/>
    <w:rsid w:val="000526E8"/>
    <w:rsid w:val="00052EE1"/>
    <w:rsid w:val="0005319E"/>
    <w:rsid w:val="000535EA"/>
    <w:rsid w:val="0005386C"/>
    <w:rsid w:val="000539DB"/>
    <w:rsid w:val="00054852"/>
    <w:rsid w:val="000575F6"/>
    <w:rsid w:val="000578A7"/>
    <w:rsid w:val="000607C7"/>
    <w:rsid w:val="00060E5F"/>
    <w:rsid w:val="000621E1"/>
    <w:rsid w:val="0006644C"/>
    <w:rsid w:val="000676F1"/>
    <w:rsid w:val="00070F91"/>
    <w:rsid w:val="00071F86"/>
    <w:rsid w:val="000726E9"/>
    <w:rsid w:val="00073848"/>
    <w:rsid w:val="00073C3A"/>
    <w:rsid w:val="0007625F"/>
    <w:rsid w:val="00077002"/>
    <w:rsid w:val="00077944"/>
    <w:rsid w:val="00077B88"/>
    <w:rsid w:val="00077E9C"/>
    <w:rsid w:val="000802D1"/>
    <w:rsid w:val="00080EE3"/>
    <w:rsid w:val="000816AF"/>
    <w:rsid w:val="000816C0"/>
    <w:rsid w:val="00081FBC"/>
    <w:rsid w:val="000827F3"/>
    <w:rsid w:val="00082E73"/>
    <w:rsid w:val="00083323"/>
    <w:rsid w:val="00084681"/>
    <w:rsid w:val="00085199"/>
    <w:rsid w:val="0008539A"/>
    <w:rsid w:val="000858AC"/>
    <w:rsid w:val="00086485"/>
    <w:rsid w:val="000867EE"/>
    <w:rsid w:val="00086896"/>
    <w:rsid w:val="00086B2B"/>
    <w:rsid w:val="00086D4C"/>
    <w:rsid w:val="00087822"/>
    <w:rsid w:val="00093DCB"/>
    <w:rsid w:val="000A312B"/>
    <w:rsid w:val="000A3539"/>
    <w:rsid w:val="000A4086"/>
    <w:rsid w:val="000A4197"/>
    <w:rsid w:val="000A586A"/>
    <w:rsid w:val="000A77EB"/>
    <w:rsid w:val="000B1767"/>
    <w:rsid w:val="000B2819"/>
    <w:rsid w:val="000B2BB9"/>
    <w:rsid w:val="000B55B6"/>
    <w:rsid w:val="000B63E4"/>
    <w:rsid w:val="000B65EF"/>
    <w:rsid w:val="000B7A06"/>
    <w:rsid w:val="000C04D0"/>
    <w:rsid w:val="000C3B78"/>
    <w:rsid w:val="000C6263"/>
    <w:rsid w:val="000C7831"/>
    <w:rsid w:val="000D1889"/>
    <w:rsid w:val="000D58D6"/>
    <w:rsid w:val="000E12A4"/>
    <w:rsid w:val="000E21DA"/>
    <w:rsid w:val="000E32D1"/>
    <w:rsid w:val="000E41B1"/>
    <w:rsid w:val="000E544B"/>
    <w:rsid w:val="000E6035"/>
    <w:rsid w:val="000E66BE"/>
    <w:rsid w:val="000E6F89"/>
    <w:rsid w:val="000F01E8"/>
    <w:rsid w:val="000F1A5B"/>
    <w:rsid w:val="000F1CBE"/>
    <w:rsid w:val="000F3FD3"/>
    <w:rsid w:val="000F4B93"/>
    <w:rsid w:val="000F7504"/>
    <w:rsid w:val="001009EB"/>
    <w:rsid w:val="00102103"/>
    <w:rsid w:val="00104254"/>
    <w:rsid w:val="001047B5"/>
    <w:rsid w:val="00110757"/>
    <w:rsid w:val="001108E6"/>
    <w:rsid w:val="00110A89"/>
    <w:rsid w:val="0011122E"/>
    <w:rsid w:val="00112E87"/>
    <w:rsid w:val="00113490"/>
    <w:rsid w:val="001150BA"/>
    <w:rsid w:val="001168FE"/>
    <w:rsid w:val="00117FCE"/>
    <w:rsid w:val="0012101A"/>
    <w:rsid w:val="0012317C"/>
    <w:rsid w:val="001238EB"/>
    <w:rsid w:val="00123F8A"/>
    <w:rsid w:val="001253A7"/>
    <w:rsid w:val="00126087"/>
    <w:rsid w:val="001262CF"/>
    <w:rsid w:val="00126871"/>
    <w:rsid w:val="00127192"/>
    <w:rsid w:val="00130F45"/>
    <w:rsid w:val="00131EA7"/>
    <w:rsid w:val="0013358F"/>
    <w:rsid w:val="0013401D"/>
    <w:rsid w:val="001347ED"/>
    <w:rsid w:val="001357EF"/>
    <w:rsid w:val="00136C43"/>
    <w:rsid w:val="00141B5F"/>
    <w:rsid w:val="00141BB6"/>
    <w:rsid w:val="00142F7A"/>
    <w:rsid w:val="00144AB2"/>
    <w:rsid w:val="0014533E"/>
    <w:rsid w:val="00147785"/>
    <w:rsid w:val="001478F7"/>
    <w:rsid w:val="001508CA"/>
    <w:rsid w:val="0015253C"/>
    <w:rsid w:val="00153DC7"/>
    <w:rsid w:val="0015460C"/>
    <w:rsid w:val="00154CE8"/>
    <w:rsid w:val="00155953"/>
    <w:rsid w:val="00155AE8"/>
    <w:rsid w:val="001570A5"/>
    <w:rsid w:val="00161703"/>
    <w:rsid w:val="001626F4"/>
    <w:rsid w:val="001635A5"/>
    <w:rsid w:val="00163C3B"/>
    <w:rsid w:val="001644A8"/>
    <w:rsid w:val="00164CCC"/>
    <w:rsid w:val="001661DF"/>
    <w:rsid w:val="001679F2"/>
    <w:rsid w:val="00167D64"/>
    <w:rsid w:val="001702CC"/>
    <w:rsid w:val="0017046C"/>
    <w:rsid w:val="00170F57"/>
    <w:rsid w:val="001712DF"/>
    <w:rsid w:val="00171BA9"/>
    <w:rsid w:val="00171F3D"/>
    <w:rsid w:val="00172FA9"/>
    <w:rsid w:val="00173FD7"/>
    <w:rsid w:val="00173FEE"/>
    <w:rsid w:val="001743B4"/>
    <w:rsid w:val="001743FE"/>
    <w:rsid w:val="00174B84"/>
    <w:rsid w:val="00176144"/>
    <w:rsid w:val="00176EAF"/>
    <w:rsid w:val="001774DD"/>
    <w:rsid w:val="00177F79"/>
    <w:rsid w:val="00181988"/>
    <w:rsid w:val="00181C4F"/>
    <w:rsid w:val="00181D74"/>
    <w:rsid w:val="00182AD4"/>
    <w:rsid w:val="001833D9"/>
    <w:rsid w:val="00183654"/>
    <w:rsid w:val="001836A1"/>
    <w:rsid w:val="001836DD"/>
    <w:rsid w:val="00183D20"/>
    <w:rsid w:val="00183DCA"/>
    <w:rsid w:val="00184579"/>
    <w:rsid w:val="001845D8"/>
    <w:rsid w:val="00184E70"/>
    <w:rsid w:val="00184FE0"/>
    <w:rsid w:val="00185C5B"/>
    <w:rsid w:val="001863CF"/>
    <w:rsid w:val="00187345"/>
    <w:rsid w:val="00187BEE"/>
    <w:rsid w:val="00187D1B"/>
    <w:rsid w:val="00190026"/>
    <w:rsid w:val="001939CC"/>
    <w:rsid w:val="00194440"/>
    <w:rsid w:val="00196C9E"/>
    <w:rsid w:val="00197056"/>
    <w:rsid w:val="00197EAA"/>
    <w:rsid w:val="001A0C33"/>
    <w:rsid w:val="001A0D47"/>
    <w:rsid w:val="001A1294"/>
    <w:rsid w:val="001A6F53"/>
    <w:rsid w:val="001A79E5"/>
    <w:rsid w:val="001B0ABB"/>
    <w:rsid w:val="001B1D66"/>
    <w:rsid w:val="001B38C7"/>
    <w:rsid w:val="001B39E4"/>
    <w:rsid w:val="001B4011"/>
    <w:rsid w:val="001B606A"/>
    <w:rsid w:val="001B65C2"/>
    <w:rsid w:val="001C04E0"/>
    <w:rsid w:val="001C1C4B"/>
    <w:rsid w:val="001C39FB"/>
    <w:rsid w:val="001C5370"/>
    <w:rsid w:val="001C641A"/>
    <w:rsid w:val="001C7425"/>
    <w:rsid w:val="001C79AA"/>
    <w:rsid w:val="001D06AB"/>
    <w:rsid w:val="001D2933"/>
    <w:rsid w:val="001D297C"/>
    <w:rsid w:val="001D329E"/>
    <w:rsid w:val="001D36BA"/>
    <w:rsid w:val="001D3C84"/>
    <w:rsid w:val="001D6782"/>
    <w:rsid w:val="001D7503"/>
    <w:rsid w:val="001E0837"/>
    <w:rsid w:val="001E0891"/>
    <w:rsid w:val="001E1C82"/>
    <w:rsid w:val="001E2DFB"/>
    <w:rsid w:val="001E45A4"/>
    <w:rsid w:val="001E4D87"/>
    <w:rsid w:val="001E599D"/>
    <w:rsid w:val="001E67A2"/>
    <w:rsid w:val="001E7108"/>
    <w:rsid w:val="001F228D"/>
    <w:rsid w:val="001F4426"/>
    <w:rsid w:val="001F459D"/>
    <w:rsid w:val="001F5BD0"/>
    <w:rsid w:val="001F6239"/>
    <w:rsid w:val="001F6B5E"/>
    <w:rsid w:val="001F6E25"/>
    <w:rsid w:val="001F71A4"/>
    <w:rsid w:val="00200364"/>
    <w:rsid w:val="00200547"/>
    <w:rsid w:val="002009F9"/>
    <w:rsid w:val="00200B32"/>
    <w:rsid w:val="00202CC2"/>
    <w:rsid w:val="00202D83"/>
    <w:rsid w:val="002031F3"/>
    <w:rsid w:val="002041E4"/>
    <w:rsid w:val="002046AF"/>
    <w:rsid w:val="00206104"/>
    <w:rsid w:val="00206D44"/>
    <w:rsid w:val="00207E16"/>
    <w:rsid w:val="002119E8"/>
    <w:rsid w:val="0021237F"/>
    <w:rsid w:val="0021241F"/>
    <w:rsid w:val="00213718"/>
    <w:rsid w:val="00213E51"/>
    <w:rsid w:val="00214542"/>
    <w:rsid w:val="00214DDA"/>
    <w:rsid w:val="00215299"/>
    <w:rsid w:val="002156D1"/>
    <w:rsid w:val="0021714E"/>
    <w:rsid w:val="0021750F"/>
    <w:rsid w:val="00217A9F"/>
    <w:rsid w:val="002203F5"/>
    <w:rsid w:val="00220ED8"/>
    <w:rsid w:val="00222BD3"/>
    <w:rsid w:val="00223792"/>
    <w:rsid w:val="002264B9"/>
    <w:rsid w:val="0022714F"/>
    <w:rsid w:val="0023308D"/>
    <w:rsid w:val="002335F1"/>
    <w:rsid w:val="002349A7"/>
    <w:rsid w:val="0023657D"/>
    <w:rsid w:val="002370E1"/>
    <w:rsid w:val="002378EC"/>
    <w:rsid w:val="00241684"/>
    <w:rsid w:val="0024408A"/>
    <w:rsid w:val="00244FE4"/>
    <w:rsid w:val="00245863"/>
    <w:rsid w:val="00246210"/>
    <w:rsid w:val="00251C0F"/>
    <w:rsid w:val="00251DBE"/>
    <w:rsid w:val="00254D7D"/>
    <w:rsid w:val="0025583A"/>
    <w:rsid w:val="002600AE"/>
    <w:rsid w:val="00260406"/>
    <w:rsid w:val="00260C6A"/>
    <w:rsid w:val="00261214"/>
    <w:rsid w:val="002621CD"/>
    <w:rsid w:val="00262CFA"/>
    <w:rsid w:val="00263CDC"/>
    <w:rsid w:val="00263CE3"/>
    <w:rsid w:val="0026572D"/>
    <w:rsid w:val="00265E5E"/>
    <w:rsid w:val="00267859"/>
    <w:rsid w:val="0027178D"/>
    <w:rsid w:val="002719C7"/>
    <w:rsid w:val="00272275"/>
    <w:rsid w:val="00275016"/>
    <w:rsid w:val="0027550B"/>
    <w:rsid w:val="0027729F"/>
    <w:rsid w:val="00277B85"/>
    <w:rsid w:val="0028029C"/>
    <w:rsid w:val="00282D35"/>
    <w:rsid w:val="00282D55"/>
    <w:rsid w:val="0028364A"/>
    <w:rsid w:val="002838DF"/>
    <w:rsid w:val="002839F6"/>
    <w:rsid w:val="00285634"/>
    <w:rsid w:val="00285667"/>
    <w:rsid w:val="002865CD"/>
    <w:rsid w:val="0028667E"/>
    <w:rsid w:val="00290AA6"/>
    <w:rsid w:val="00291886"/>
    <w:rsid w:val="002920F7"/>
    <w:rsid w:val="00293726"/>
    <w:rsid w:val="00294150"/>
    <w:rsid w:val="0029538A"/>
    <w:rsid w:val="0029577E"/>
    <w:rsid w:val="0029636E"/>
    <w:rsid w:val="00297153"/>
    <w:rsid w:val="002A0001"/>
    <w:rsid w:val="002A0C79"/>
    <w:rsid w:val="002A1E5D"/>
    <w:rsid w:val="002A3319"/>
    <w:rsid w:val="002A442A"/>
    <w:rsid w:val="002A6078"/>
    <w:rsid w:val="002A6679"/>
    <w:rsid w:val="002A6B5D"/>
    <w:rsid w:val="002B0247"/>
    <w:rsid w:val="002B1064"/>
    <w:rsid w:val="002B19D6"/>
    <w:rsid w:val="002B1A5F"/>
    <w:rsid w:val="002B2232"/>
    <w:rsid w:val="002B3097"/>
    <w:rsid w:val="002B339D"/>
    <w:rsid w:val="002B46B3"/>
    <w:rsid w:val="002B75B7"/>
    <w:rsid w:val="002B7966"/>
    <w:rsid w:val="002C0CB0"/>
    <w:rsid w:val="002C1461"/>
    <w:rsid w:val="002C1685"/>
    <w:rsid w:val="002C1691"/>
    <w:rsid w:val="002C257F"/>
    <w:rsid w:val="002C369A"/>
    <w:rsid w:val="002C36F9"/>
    <w:rsid w:val="002C5FF3"/>
    <w:rsid w:val="002C6C84"/>
    <w:rsid w:val="002D1574"/>
    <w:rsid w:val="002D1C0E"/>
    <w:rsid w:val="002D22BD"/>
    <w:rsid w:val="002D2E56"/>
    <w:rsid w:val="002D3F74"/>
    <w:rsid w:val="002D55A9"/>
    <w:rsid w:val="002D79A1"/>
    <w:rsid w:val="002E04FF"/>
    <w:rsid w:val="002E07A7"/>
    <w:rsid w:val="002E1639"/>
    <w:rsid w:val="002E62E4"/>
    <w:rsid w:val="002E6CE1"/>
    <w:rsid w:val="002E6E9A"/>
    <w:rsid w:val="002E6F1D"/>
    <w:rsid w:val="002F1427"/>
    <w:rsid w:val="002F145D"/>
    <w:rsid w:val="002F2362"/>
    <w:rsid w:val="002F2AC6"/>
    <w:rsid w:val="002F2E11"/>
    <w:rsid w:val="002F428D"/>
    <w:rsid w:val="002F4C23"/>
    <w:rsid w:val="002F54F0"/>
    <w:rsid w:val="002F6588"/>
    <w:rsid w:val="002F6750"/>
    <w:rsid w:val="00301347"/>
    <w:rsid w:val="00304843"/>
    <w:rsid w:val="00304AD5"/>
    <w:rsid w:val="0030515D"/>
    <w:rsid w:val="00305E56"/>
    <w:rsid w:val="003075CB"/>
    <w:rsid w:val="00307A3B"/>
    <w:rsid w:val="00310371"/>
    <w:rsid w:val="0031118D"/>
    <w:rsid w:val="003127F0"/>
    <w:rsid w:val="00312C93"/>
    <w:rsid w:val="00313C6F"/>
    <w:rsid w:val="00314EFF"/>
    <w:rsid w:val="003153FC"/>
    <w:rsid w:val="003169A7"/>
    <w:rsid w:val="00323D03"/>
    <w:rsid w:val="003246CE"/>
    <w:rsid w:val="00327615"/>
    <w:rsid w:val="00327D1E"/>
    <w:rsid w:val="00331577"/>
    <w:rsid w:val="00331ABB"/>
    <w:rsid w:val="00333A1D"/>
    <w:rsid w:val="00333FC2"/>
    <w:rsid w:val="00335A42"/>
    <w:rsid w:val="00340FE0"/>
    <w:rsid w:val="003419A6"/>
    <w:rsid w:val="003428DC"/>
    <w:rsid w:val="00342D08"/>
    <w:rsid w:val="003439B7"/>
    <w:rsid w:val="00343B56"/>
    <w:rsid w:val="00344EE4"/>
    <w:rsid w:val="00346308"/>
    <w:rsid w:val="003502D3"/>
    <w:rsid w:val="00350A66"/>
    <w:rsid w:val="00351A5D"/>
    <w:rsid w:val="00351EDF"/>
    <w:rsid w:val="00352AAD"/>
    <w:rsid w:val="0035300F"/>
    <w:rsid w:val="00354767"/>
    <w:rsid w:val="00355A19"/>
    <w:rsid w:val="00356288"/>
    <w:rsid w:val="003563A4"/>
    <w:rsid w:val="0035711A"/>
    <w:rsid w:val="00357CF6"/>
    <w:rsid w:val="00360896"/>
    <w:rsid w:val="00361553"/>
    <w:rsid w:val="00361A5D"/>
    <w:rsid w:val="00361D7F"/>
    <w:rsid w:val="0036304F"/>
    <w:rsid w:val="00363C17"/>
    <w:rsid w:val="00364042"/>
    <w:rsid w:val="003646FB"/>
    <w:rsid w:val="0036540A"/>
    <w:rsid w:val="003731F1"/>
    <w:rsid w:val="0037484C"/>
    <w:rsid w:val="003749DB"/>
    <w:rsid w:val="00374FB7"/>
    <w:rsid w:val="00375F91"/>
    <w:rsid w:val="003773A1"/>
    <w:rsid w:val="003774A4"/>
    <w:rsid w:val="00377631"/>
    <w:rsid w:val="00377F5B"/>
    <w:rsid w:val="00380091"/>
    <w:rsid w:val="003803AB"/>
    <w:rsid w:val="00380663"/>
    <w:rsid w:val="00380B35"/>
    <w:rsid w:val="00381E24"/>
    <w:rsid w:val="00384E03"/>
    <w:rsid w:val="00385119"/>
    <w:rsid w:val="00386E2B"/>
    <w:rsid w:val="00387349"/>
    <w:rsid w:val="00390688"/>
    <w:rsid w:val="00391341"/>
    <w:rsid w:val="00391D8B"/>
    <w:rsid w:val="003932B5"/>
    <w:rsid w:val="00395024"/>
    <w:rsid w:val="0039587F"/>
    <w:rsid w:val="003972B5"/>
    <w:rsid w:val="003975B1"/>
    <w:rsid w:val="003A064A"/>
    <w:rsid w:val="003A1694"/>
    <w:rsid w:val="003A38F0"/>
    <w:rsid w:val="003A408A"/>
    <w:rsid w:val="003A5064"/>
    <w:rsid w:val="003A530C"/>
    <w:rsid w:val="003A63E1"/>
    <w:rsid w:val="003A7719"/>
    <w:rsid w:val="003B0404"/>
    <w:rsid w:val="003B2E55"/>
    <w:rsid w:val="003B6C57"/>
    <w:rsid w:val="003B6C6C"/>
    <w:rsid w:val="003B7DEA"/>
    <w:rsid w:val="003C37BF"/>
    <w:rsid w:val="003C3E83"/>
    <w:rsid w:val="003C4457"/>
    <w:rsid w:val="003C4589"/>
    <w:rsid w:val="003C491F"/>
    <w:rsid w:val="003C541D"/>
    <w:rsid w:val="003D026E"/>
    <w:rsid w:val="003D05F8"/>
    <w:rsid w:val="003D0C5F"/>
    <w:rsid w:val="003D0ECB"/>
    <w:rsid w:val="003D1696"/>
    <w:rsid w:val="003D1828"/>
    <w:rsid w:val="003D3BDA"/>
    <w:rsid w:val="003D441F"/>
    <w:rsid w:val="003D4917"/>
    <w:rsid w:val="003D60EF"/>
    <w:rsid w:val="003D67C7"/>
    <w:rsid w:val="003E1A41"/>
    <w:rsid w:val="003E2327"/>
    <w:rsid w:val="003E31EF"/>
    <w:rsid w:val="003E3470"/>
    <w:rsid w:val="003E3A64"/>
    <w:rsid w:val="003E4DE1"/>
    <w:rsid w:val="003E5F77"/>
    <w:rsid w:val="003E7D13"/>
    <w:rsid w:val="003F0A4D"/>
    <w:rsid w:val="003F1EF8"/>
    <w:rsid w:val="0040131F"/>
    <w:rsid w:val="004039A0"/>
    <w:rsid w:val="00405524"/>
    <w:rsid w:val="0040649E"/>
    <w:rsid w:val="00406CDD"/>
    <w:rsid w:val="00406EA0"/>
    <w:rsid w:val="00407BD3"/>
    <w:rsid w:val="00407C10"/>
    <w:rsid w:val="00410997"/>
    <w:rsid w:val="00410F04"/>
    <w:rsid w:val="00411AAA"/>
    <w:rsid w:val="00411BFE"/>
    <w:rsid w:val="004120CA"/>
    <w:rsid w:val="004123BF"/>
    <w:rsid w:val="004132A9"/>
    <w:rsid w:val="004138F8"/>
    <w:rsid w:val="00413D25"/>
    <w:rsid w:val="004152C6"/>
    <w:rsid w:val="00416A5D"/>
    <w:rsid w:val="00417569"/>
    <w:rsid w:val="004179EE"/>
    <w:rsid w:val="00420158"/>
    <w:rsid w:val="004204FD"/>
    <w:rsid w:val="00422816"/>
    <w:rsid w:val="00422B66"/>
    <w:rsid w:val="004238E1"/>
    <w:rsid w:val="00424BC2"/>
    <w:rsid w:val="0042599D"/>
    <w:rsid w:val="00425B32"/>
    <w:rsid w:val="004270A4"/>
    <w:rsid w:val="00427642"/>
    <w:rsid w:val="004277F8"/>
    <w:rsid w:val="00427A94"/>
    <w:rsid w:val="004300AD"/>
    <w:rsid w:val="00431DEC"/>
    <w:rsid w:val="004328E8"/>
    <w:rsid w:val="0043356D"/>
    <w:rsid w:val="00433FA8"/>
    <w:rsid w:val="004342CF"/>
    <w:rsid w:val="004364C9"/>
    <w:rsid w:val="00437986"/>
    <w:rsid w:val="00440CE6"/>
    <w:rsid w:val="00441EEA"/>
    <w:rsid w:val="004432CD"/>
    <w:rsid w:val="0044358A"/>
    <w:rsid w:val="004437CE"/>
    <w:rsid w:val="00445A5D"/>
    <w:rsid w:val="0044652A"/>
    <w:rsid w:val="004468CE"/>
    <w:rsid w:val="00447D02"/>
    <w:rsid w:val="00450F8A"/>
    <w:rsid w:val="00451154"/>
    <w:rsid w:val="00452C9A"/>
    <w:rsid w:val="004540C3"/>
    <w:rsid w:val="0045568A"/>
    <w:rsid w:val="0045692C"/>
    <w:rsid w:val="00457AF5"/>
    <w:rsid w:val="00461210"/>
    <w:rsid w:val="004615BD"/>
    <w:rsid w:val="00461B46"/>
    <w:rsid w:val="00463842"/>
    <w:rsid w:val="00463A69"/>
    <w:rsid w:val="004652EF"/>
    <w:rsid w:val="004656AC"/>
    <w:rsid w:val="0046633F"/>
    <w:rsid w:val="00466356"/>
    <w:rsid w:val="0046644E"/>
    <w:rsid w:val="004665ED"/>
    <w:rsid w:val="00467110"/>
    <w:rsid w:val="0047162D"/>
    <w:rsid w:val="00471C65"/>
    <w:rsid w:val="0047438A"/>
    <w:rsid w:val="00474F9E"/>
    <w:rsid w:val="00475D21"/>
    <w:rsid w:val="00476567"/>
    <w:rsid w:val="004765FC"/>
    <w:rsid w:val="00476FA7"/>
    <w:rsid w:val="0048019D"/>
    <w:rsid w:val="00480DD9"/>
    <w:rsid w:val="00480EC9"/>
    <w:rsid w:val="004819CD"/>
    <w:rsid w:val="0048240D"/>
    <w:rsid w:val="004825E1"/>
    <w:rsid w:val="00482761"/>
    <w:rsid w:val="004827EB"/>
    <w:rsid w:val="00482C7A"/>
    <w:rsid w:val="004832BF"/>
    <w:rsid w:val="00483C8D"/>
    <w:rsid w:val="00484C3D"/>
    <w:rsid w:val="00485BDA"/>
    <w:rsid w:val="00486FF0"/>
    <w:rsid w:val="004877F8"/>
    <w:rsid w:val="00487AB1"/>
    <w:rsid w:val="00490D5B"/>
    <w:rsid w:val="004915DA"/>
    <w:rsid w:val="00492130"/>
    <w:rsid w:val="004957E9"/>
    <w:rsid w:val="004A0843"/>
    <w:rsid w:val="004A0D95"/>
    <w:rsid w:val="004A1CDE"/>
    <w:rsid w:val="004A2BE7"/>
    <w:rsid w:val="004A3F29"/>
    <w:rsid w:val="004A4B1B"/>
    <w:rsid w:val="004A63AF"/>
    <w:rsid w:val="004A6442"/>
    <w:rsid w:val="004B0439"/>
    <w:rsid w:val="004B0E0F"/>
    <w:rsid w:val="004B150E"/>
    <w:rsid w:val="004B1836"/>
    <w:rsid w:val="004B1C4F"/>
    <w:rsid w:val="004B1D96"/>
    <w:rsid w:val="004B22B6"/>
    <w:rsid w:val="004B2308"/>
    <w:rsid w:val="004B3668"/>
    <w:rsid w:val="004B3FDD"/>
    <w:rsid w:val="004B40C9"/>
    <w:rsid w:val="004B45E4"/>
    <w:rsid w:val="004B65FB"/>
    <w:rsid w:val="004B7FA4"/>
    <w:rsid w:val="004C0168"/>
    <w:rsid w:val="004C0845"/>
    <w:rsid w:val="004C3344"/>
    <w:rsid w:val="004C543D"/>
    <w:rsid w:val="004C625B"/>
    <w:rsid w:val="004C7A97"/>
    <w:rsid w:val="004D1C99"/>
    <w:rsid w:val="004D23ED"/>
    <w:rsid w:val="004D3359"/>
    <w:rsid w:val="004D4AE5"/>
    <w:rsid w:val="004D54FB"/>
    <w:rsid w:val="004D5C9F"/>
    <w:rsid w:val="004D608B"/>
    <w:rsid w:val="004E4990"/>
    <w:rsid w:val="004E53A2"/>
    <w:rsid w:val="004E5D22"/>
    <w:rsid w:val="004E69B1"/>
    <w:rsid w:val="004E7E00"/>
    <w:rsid w:val="004F0255"/>
    <w:rsid w:val="004F03EE"/>
    <w:rsid w:val="004F0E8D"/>
    <w:rsid w:val="004F0FBA"/>
    <w:rsid w:val="004F14F2"/>
    <w:rsid w:val="004F1FA7"/>
    <w:rsid w:val="004F391A"/>
    <w:rsid w:val="004F4FF0"/>
    <w:rsid w:val="004F55FB"/>
    <w:rsid w:val="004F5636"/>
    <w:rsid w:val="004F5CF4"/>
    <w:rsid w:val="004F62E5"/>
    <w:rsid w:val="004F7A60"/>
    <w:rsid w:val="004F7A7E"/>
    <w:rsid w:val="004F7D35"/>
    <w:rsid w:val="00500713"/>
    <w:rsid w:val="00500AC1"/>
    <w:rsid w:val="005017AA"/>
    <w:rsid w:val="00502817"/>
    <w:rsid w:val="005065B2"/>
    <w:rsid w:val="00511054"/>
    <w:rsid w:val="00511BD6"/>
    <w:rsid w:val="0051200D"/>
    <w:rsid w:val="0051502C"/>
    <w:rsid w:val="00515D70"/>
    <w:rsid w:val="00516050"/>
    <w:rsid w:val="00516E4C"/>
    <w:rsid w:val="00517855"/>
    <w:rsid w:val="00520EC8"/>
    <w:rsid w:val="00520FFF"/>
    <w:rsid w:val="00521E93"/>
    <w:rsid w:val="00521F5D"/>
    <w:rsid w:val="005227F0"/>
    <w:rsid w:val="00522C97"/>
    <w:rsid w:val="00524A54"/>
    <w:rsid w:val="00525114"/>
    <w:rsid w:val="005263BE"/>
    <w:rsid w:val="00526884"/>
    <w:rsid w:val="00526897"/>
    <w:rsid w:val="00526930"/>
    <w:rsid w:val="00527974"/>
    <w:rsid w:val="005301A6"/>
    <w:rsid w:val="00530BC5"/>
    <w:rsid w:val="00531389"/>
    <w:rsid w:val="00532FD4"/>
    <w:rsid w:val="00535990"/>
    <w:rsid w:val="0053676F"/>
    <w:rsid w:val="00536A29"/>
    <w:rsid w:val="00537760"/>
    <w:rsid w:val="00537FAF"/>
    <w:rsid w:val="00540274"/>
    <w:rsid w:val="00540571"/>
    <w:rsid w:val="0054061B"/>
    <w:rsid w:val="0054207F"/>
    <w:rsid w:val="005420B8"/>
    <w:rsid w:val="00542A93"/>
    <w:rsid w:val="00544934"/>
    <w:rsid w:val="005461A4"/>
    <w:rsid w:val="0055226A"/>
    <w:rsid w:val="00552BD4"/>
    <w:rsid w:val="00553487"/>
    <w:rsid w:val="00554557"/>
    <w:rsid w:val="0055759B"/>
    <w:rsid w:val="005577E2"/>
    <w:rsid w:val="005617F6"/>
    <w:rsid w:val="005618CF"/>
    <w:rsid w:val="00561B7C"/>
    <w:rsid w:val="005623BD"/>
    <w:rsid w:val="005636BC"/>
    <w:rsid w:val="00563CC5"/>
    <w:rsid w:val="0056416D"/>
    <w:rsid w:val="00565A48"/>
    <w:rsid w:val="00566307"/>
    <w:rsid w:val="00566953"/>
    <w:rsid w:val="00567CB1"/>
    <w:rsid w:val="00567EDA"/>
    <w:rsid w:val="00570789"/>
    <w:rsid w:val="005723A7"/>
    <w:rsid w:val="00575329"/>
    <w:rsid w:val="005767CD"/>
    <w:rsid w:val="00577C63"/>
    <w:rsid w:val="00577EF7"/>
    <w:rsid w:val="00580330"/>
    <w:rsid w:val="005808EC"/>
    <w:rsid w:val="00580E52"/>
    <w:rsid w:val="00582BED"/>
    <w:rsid w:val="00583652"/>
    <w:rsid w:val="005843C8"/>
    <w:rsid w:val="00586038"/>
    <w:rsid w:val="0059048D"/>
    <w:rsid w:val="00590563"/>
    <w:rsid w:val="00594198"/>
    <w:rsid w:val="0059760C"/>
    <w:rsid w:val="0059770E"/>
    <w:rsid w:val="005A09AB"/>
    <w:rsid w:val="005A1EC3"/>
    <w:rsid w:val="005A3E50"/>
    <w:rsid w:val="005A4594"/>
    <w:rsid w:val="005A4EE1"/>
    <w:rsid w:val="005A5310"/>
    <w:rsid w:val="005A63F2"/>
    <w:rsid w:val="005A66AE"/>
    <w:rsid w:val="005A67CD"/>
    <w:rsid w:val="005A71EA"/>
    <w:rsid w:val="005B1410"/>
    <w:rsid w:val="005B1787"/>
    <w:rsid w:val="005B1CAC"/>
    <w:rsid w:val="005B59A3"/>
    <w:rsid w:val="005B5F30"/>
    <w:rsid w:val="005B65FC"/>
    <w:rsid w:val="005B725D"/>
    <w:rsid w:val="005C07F8"/>
    <w:rsid w:val="005C0A8C"/>
    <w:rsid w:val="005C162A"/>
    <w:rsid w:val="005C4247"/>
    <w:rsid w:val="005C4BC1"/>
    <w:rsid w:val="005C5459"/>
    <w:rsid w:val="005C6138"/>
    <w:rsid w:val="005D080A"/>
    <w:rsid w:val="005D30F8"/>
    <w:rsid w:val="005D44AE"/>
    <w:rsid w:val="005D557C"/>
    <w:rsid w:val="005D587E"/>
    <w:rsid w:val="005D7981"/>
    <w:rsid w:val="005E0594"/>
    <w:rsid w:val="005E21E6"/>
    <w:rsid w:val="005E2893"/>
    <w:rsid w:val="005E3B66"/>
    <w:rsid w:val="005E3FEE"/>
    <w:rsid w:val="005E45C9"/>
    <w:rsid w:val="005E4BD4"/>
    <w:rsid w:val="005E6A51"/>
    <w:rsid w:val="005E7F4A"/>
    <w:rsid w:val="005F07BF"/>
    <w:rsid w:val="005F0E0C"/>
    <w:rsid w:val="005F1473"/>
    <w:rsid w:val="005F2568"/>
    <w:rsid w:val="005F2B81"/>
    <w:rsid w:val="005F3273"/>
    <w:rsid w:val="005F369A"/>
    <w:rsid w:val="005F557B"/>
    <w:rsid w:val="005F57E6"/>
    <w:rsid w:val="005F5D14"/>
    <w:rsid w:val="005F7CD0"/>
    <w:rsid w:val="00601789"/>
    <w:rsid w:val="00601C18"/>
    <w:rsid w:val="0060455A"/>
    <w:rsid w:val="00605F0A"/>
    <w:rsid w:val="006062A0"/>
    <w:rsid w:val="006072EE"/>
    <w:rsid w:val="0061122E"/>
    <w:rsid w:val="00611B83"/>
    <w:rsid w:val="00611D2E"/>
    <w:rsid w:val="00612A6E"/>
    <w:rsid w:val="00612FF0"/>
    <w:rsid w:val="00614383"/>
    <w:rsid w:val="00614531"/>
    <w:rsid w:val="0061472E"/>
    <w:rsid w:val="00614AD1"/>
    <w:rsid w:val="00614E13"/>
    <w:rsid w:val="00617123"/>
    <w:rsid w:val="0061712F"/>
    <w:rsid w:val="00617C5E"/>
    <w:rsid w:val="0062071E"/>
    <w:rsid w:val="00621030"/>
    <w:rsid w:val="00622019"/>
    <w:rsid w:val="00622744"/>
    <w:rsid w:val="006238BD"/>
    <w:rsid w:val="00625E42"/>
    <w:rsid w:val="0062677D"/>
    <w:rsid w:val="0062708A"/>
    <w:rsid w:val="00630166"/>
    <w:rsid w:val="00630207"/>
    <w:rsid w:val="0063063D"/>
    <w:rsid w:val="006310D8"/>
    <w:rsid w:val="00631206"/>
    <w:rsid w:val="00635B27"/>
    <w:rsid w:val="0063613C"/>
    <w:rsid w:val="00636855"/>
    <w:rsid w:val="00640D2C"/>
    <w:rsid w:val="00641F4D"/>
    <w:rsid w:val="00642242"/>
    <w:rsid w:val="006438E3"/>
    <w:rsid w:val="00645856"/>
    <w:rsid w:val="00645C7B"/>
    <w:rsid w:val="00645D40"/>
    <w:rsid w:val="00647847"/>
    <w:rsid w:val="00652448"/>
    <w:rsid w:val="00652FF1"/>
    <w:rsid w:val="00653EEA"/>
    <w:rsid w:val="00654345"/>
    <w:rsid w:val="00654AAF"/>
    <w:rsid w:val="0065529E"/>
    <w:rsid w:val="00656ABD"/>
    <w:rsid w:val="00656DBF"/>
    <w:rsid w:val="006604A8"/>
    <w:rsid w:val="00662604"/>
    <w:rsid w:val="00662EF5"/>
    <w:rsid w:val="006651F8"/>
    <w:rsid w:val="00665B23"/>
    <w:rsid w:val="00666A01"/>
    <w:rsid w:val="00666CA1"/>
    <w:rsid w:val="00666D82"/>
    <w:rsid w:val="006672D4"/>
    <w:rsid w:val="006679C1"/>
    <w:rsid w:val="00671121"/>
    <w:rsid w:val="0067154A"/>
    <w:rsid w:val="006719AC"/>
    <w:rsid w:val="00672893"/>
    <w:rsid w:val="0067296E"/>
    <w:rsid w:val="00673631"/>
    <w:rsid w:val="006737B8"/>
    <w:rsid w:val="00674340"/>
    <w:rsid w:val="00674F89"/>
    <w:rsid w:val="006760FF"/>
    <w:rsid w:val="00676E8A"/>
    <w:rsid w:val="006774A1"/>
    <w:rsid w:val="00680616"/>
    <w:rsid w:val="00680F13"/>
    <w:rsid w:val="00682443"/>
    <w:rsid w:val="006842C9"/>
    <w:rsid w:val="006843F8"/>
    <w:rsid w:val="00684440"/>
    <w:rsid w:val="00684CC7"/>
    <w:rsid w:val="00684D0C"/>
    <w:rsid w:val="006857CB"/>
    <w:rsid w:val="006858E5"/>
    <w:rsid w:val="006900B1"/>
    <w:rsid w:val="00690782"/>
    <w:rsid w:val="00693434"/>
    <w:rsid w:val="00693A1B"/>
    <w:rsid w:val="006942D4"/>
    <w:rsid w:val="00694D4C"/>
    <w:rsid w:val="00695365"/>
    <w:rsid w:val="006953E4"/>
    <w:rsid w:val="00695B8B"/>
    <w:rsid w:val="006960F2"/>
    <w:rsid w:val="0069701D"/>
    <w:rsid w:val="0069745B"/>
    <w:rsid w:val="00697A95"/>
    <w:rsid w:val="006A01BD"/>
    <w:rsid w:val="006A14C8"/>
    <w:rsid w:val="006A1E6C"/>
    <w:rsid w:val="006A2431"/>
    <w:rsid w:val="006A362B"/>
    <w:rsid w:val="006A5FC7"/>
    <w:rsid w:val="006A6802"/>
    <w:rsid w:val="006B079B"/>
    <w:rsid w:val="006B0EA8"/>
    <w:rsid w:val="006B204C"/>
    <w:rsid w:val="006B26B4"/>
    <w:rsid w:val="006B3EAF"/>
    <w:rsid w:val="006B4264"/>
    <w:rsid w:val="006B498D"/>
    <w:rsid w:val="006B53B9"/>
    <w:rsid w:val="006C04F9"/>
    <w:rsid w:val="006C1245"/>
    <w:rsid w:val="006C1608"/>
    <w:rsid w:val="006C1C57"/>
    <w:rsid w:val="006C2B06"/>
    <w:rsid w:val="006C3E29"/>
    <w:rsid w:val="006C43FA"/>
    <w:rsid w:val="006C5335"/>
    <w:rsid w:val="006D08AB"/>
    <w:rsid w:val="006D1733"/>
    <w:rsid w:val="006D1756"/>
    <w:rsid w:val="006D182D"/>
    <w:rsid w:val="006D21B1"/>
    <w:rsid w:val="006D27E3"/>
    <w:rsid w:val="006D3936"/>
    <w:rsid w:val="006D3BE8"/>
    <w:rsid w:val="006D4E67"/>
    <w:rsid w:val="006D659A"/>
    <w:rsid w:val="006D7F5C"/>
    <w:rsid w:val="006E087B"/>
    <w:rsid w:val="006E122D"/>
    <w:rsid w:val="006E43B9"/>
    <w:rsid w:val="006E4B0D"/>
    <w:rsid w:val="006E5639"/>
    <w:rsid w:val="006E6BB6"/>
    <w:rsid w:val="006E6BE8"/>
    <w:rsid w:val="006E7447"/>
    <w:rsid w:val="006E7679"/>
    <w:rsid w:val="006F10D4"/>
    <w:rsid w:val="006F2F2A"/>
    <w:rsid w:val="006F30B0"/>
    <w:rsid w:val="006F4242"/>
    <w:rsid w:val="006F4EB4"/>
    <w:rsid w:val="006F55D7"/>
    <w:rsid w:val="006F6FDF"/>
    <w:rsid w:val="007000F0"/>
    <w:rsid w:val="00700E47"/>
    <w:rsid w:val="007014DC"/>
    <w:rsid w:val="007037E0"/>
    <w:rsid w:val="0070399F"/>
    <w:rsid w:val="00704761"/>
    <w:rsid w:val="00706628"/>
    <w:rsid w:val="00707BE2"/>
    <w:rsid w:val="00710EBB"/>
    <w:rsid w:val="00712270"/>
    <w:rsid w:val="00713287"/>
    <w:rsid w:val="00713343"/>
    <w:rsid w:val="00713AB9"/>
    <w:rsid w:val="00714640"/>
    <w:rsid w:val="00715A1A"/>
    <w:rsid w:val="00715CB1"/>
    <w:rsid w:val="00716B0E"/>
    <w:rsid w:val="00716F5B"/>
    <w:rsid w:val="0071768C"/>
    <w:rsid w:val="00720527"/>
    <w:rsid w:val="00721263"/>
    <w:rsid w:val="00723DCB"/>
    <w:rsid w:val="00726158"/>
    <w:rsid w:val="00726D04"/>
    <w:rsid w:val="00732F2E"/>
    <w:rsid w:val="00733ACF"/>
    <w:rsid w:val="00735AA5"/>
    <w:rsid w:val="00735AF0"/>
    <w:rsid w:val="00736EC3"/>
    <w:rsid w:val="0073714E"/>
    <w:rsid w:val="00737CDC"/>
    <w:rsid w:val="007414E3"/>
    <w:rsid w:val="00742062"/>
    <w:rsid w:val="007435EB"/>
    <w:rsid w:val="007439A6"/>
    <w:rsid w:val="00743EC3"/>
    <w:rsid w:val="00743F0A"/>
    <w:rsid w:val="00744631"/>
    <w:rsid w:val="00745930"/>
    <w:rsid w:val="00747CEB"/>
    <w:rsid w:val="0075451D"/>
    <w:rsid w:val="00756B0C"/>
    <w:rsid w:val="007572C1"/>
    <w:rsid w:val="007573B5"/>
    <w:rsid w:val="007575F2"/>
    <w:rsid w:val="00760097"/>
    <w:rsid w:val="007605E0"/>
    <w:rsid w:val="00760FC4"/>
    <w:rsid w:val="00762B47"/>
    <w:rsid w:val="00763825"/>
    <w:rsid w:val="007675EE"/>
    <w:rsid w:val="0077062B"/>
    <w:rsid w:val="00771067"/>
    <w:rsid w:val="00771CAB"/>
    <w:rsid w:val="00775E09"/>
    <w:rsid w:val="007768EF"/>
    <w:rsid w:val="0077714E"/>
    <w:rsid w:val="00777258"/>
    <w:rsid w:val="0078028B"/>
    <w:rsid w:val="007816E5"/>
    <w:rsid w:val="00781E19"/>
    <w:rsid w:val="00782850"/>
    <w:rsid w:val="00782C82"/>
    <w:rsid w:val="007838EF"/>
    <w:rsid w:val="007906F6"/>
    <w:rsid w:val="007924B9"/>
    <w:rsid w:val="00792F3F"/>
    <w:rsid w:val="007941E1"/>
    <w:rsid w:val="007952F1"/>
    <w:rsid w:val="007957E8"/>
    <w:rsid w:val="00795CE8"/>
    <w:rsid w:val="00795FEB"/>
    <w:rsid w:val="0079667F"/>
    <w:rsid w:val="00796A73"/>
    <w:rsid w:val="00797AF5"/>
    <w:rsid w:val="00797B40"/>
    <w:rsid w:val="00797D89"/>
    <w:rsid w:val="007A036C"/>
    <w:rsid w:val="007A03D5"/>
    <w:rsid w:val="007A0B68"/>
    <w:rsid w:val="007A1303"/>
    <w:rsid w:val="007A1AF2"/>
    <w:rsid w:val="007A2047"/>
    <w:rsid w:val="007A540B"/>
    <w:rsid w:val="007A5972"/>
    <w:rsid w:val="007A5C4F"/>
    <w:rsid w:val="007A60E3"/>
    <w:rsid w:val="007A67F3"/>
    <w:rsid w:val="007A7431"/>
    <w:rsid w:val="007A7514"/>
    <w:rsid w:val="007B0651"/>
    <w:rsid w:val="007B0D02"/>
    <w:rsid w:val="007B1E00"/>
    <w:rsid w:val="007B48DD"/>
    <w:rsid w:val="007B52A0"/>
    <w:rsid w:val="007B59F4"/>
    <w:rsid w:val="007C05B9"/>
    <w:rsid w:val="007C0B4D"/>
    <w:rsid w:val="007C3124"/>
    <w:rsid w:val="007C3896"/>
    <w:rsid w:val="007C42C6"/>
    <w:rsid w:val="007C4821"/>
    <w:rsid w:val="007C5D42"/>
    <w:rsid w:val="007C619B"/>
    <w:rsid w:val="007C638A"/>
    <w:rsid w:val="007C65D8"/>
    <w:rsid w:val="007C6E6B"/>
    <w:rsid w:val="007C7004"/>
    <w:rsid w:val="007D06A0"/>
    <w:rsid w:val="007D0934"/>
    <w:rsid w:val="007D3A57"/>
    <w:rsid w:val="007D3D66"/>
    <w:rsid w:val="007D465B"/>
    <w:rsid w:val="007D4E17"/>
    <w:rsid w:val="007D5BB6"/>
    <w:rsid w:val="007D6D84"/>
    <w:rsid w:val="007D6ED9"/>
    <w:rsid w:val="007D71F1"/>
    <w:rsid w:val="007E0BEC"/>
    <w:rsid w:val="007E3BDA"/>
    <w:rsid w:val="007E4223"/>
    <w:rsid w:val="007E4955"/>
    <w:rsid w:val="007E6454"/>
    <w:rsid w:val="007E667F"/>
    <w:rsid w:val="007E71C3"/>
    <w:rsid w:val="007F16D5"/>
    <w:rsid w:val="007F2842"/>
    <w:rsid w:val="007F3650"/>
    <w:rsid w:val="007F3BEA"/>
    <w:rsid w:val="007F3C8A"/>
    <w:rsid w:val="007F5AE7"/>
    <w:rsid w:val="007F5B39"/>
    <w:rsid w:val="007F5C7C"/>
    <w:rsid w:val="007F5F6B"/>
    <w:rsid w:val="007F7F03"/>
    <w:rsid w:val="008019E5"/>
    <w:rsid w:val="0080267A"/>
    <w:rsid w:val="00802B09"/>
    <w:rsid w:val="00802EC3"/>
    <w:rsid w:val="00802ED9"/>
    <w:rsid w:val="00803694"/>
    <w:rsid w:val="0080578B"/>
    <w:rsid w:val="00805D9E"/>
    <w:rsid w:val="0080623A"/>
    <w:rsid w:val="00806D5C"/>
    <w:rsid w:val="00807E6E"/>
    <w:rsid w:val="008136C5"/>
    <w:rsid w:val="0081382C"/>
    <w:rsid w:val="008168C2"/>
    <w:rsid w:val="00816F13"/>
    <w:rsid w:val="0081756C"/>
    <w:rsid w:val="0081771B"/>
    <w:rsid w:val="008177D2"/>
    <w:rsid w:val="008200F7"/>
    <w:rsid w:val="008225CA"/>
    <w:rsid w:val="008230DD"/>
    <w:rsid w:val="008243AF"/>
    <w:rsid w:val="0082475E"/>
    <w:rsid w:val="00824E4F"/>
    <w:rsid w:val="00825290"/>
    <w:rsid w:val="00826496"/>
    <w:rsid w:val="008271C0"/>
    <w:rsid w:val="0083092B"/>
    <w:rsid w:val="00832D7C"/>
    <w:rsid w:val="00832E4B"/>
    <w:rsid w:val="00832E73"/>
    <w:rsid w:val="00833A54"/>
    <w:rsid w:val="00835E68"/>
    <w:rsid w:val="00836C3A"/>
    <w:rsid w:val="00836EA9"/>
    <w:rsid w:val="00837478"/>
    <w:rsid w:val="00837742"/>
    <w:rsid w:val="00840121"/>
    <w:rsid w:val="0084016E"/>
    <w:rsid w:val="0084167B"/>
    <w:rsid w:val="0084280C"/>
    <w:rsid w:val="00842E47"/>
    <w:rsid w:val="008433EB"/>
    <w:rsid w:val="008439B0"/>
    <w:rsid w:val="00843AE4"/>
    <w:rsid w:val="00845A0D"/>
    <w:rsid w:val="00850C54"/>
    <w:rsid w:val="00851E2E"/>
    <w:rsid w:val="008527D8"/>
    <w:rsid w:val="008548EF"/>
    <w:rsid w:val="00854F13"/>
    <w:rsid w:val="00855414"/>
    <w:rsid w:val="008567D1"/>
    <w:rsid w:val="00856D66"/>
    <w:rsid w:val="00857EAA"/>
    <w:rsid w:val="00860EA9"/>
    <w:rsid w:val="008626F2"/>
    <w:rsid w:val="00863470"/>
    <w:rsid w:val="00863DBF"/>
    <w:rsid w:val="00864785"/>
    <w:rsid w:val="00865C58"/>
    <w:rsid w:val="008674F9"/>
    <w:rsid w:val="00867DF9"/>
    <w:rsid w:val="00870CF3"/>
    <w:rsid w:val="008715E8"/>
    <w:rsid w:val="00871DB5"/>
    <w:rsid w:val="0087217E"/>
    <w:rsid w:val="00872CAE"/>
    <w:rsid w:val="00873C3F"/>
    <w:rsid w:val="008748CF"/>
    <w:rsid w:val="00874AC4"/>
    <w:rsid w:val="00877843"/>
    <w:rsid w:val="00881083"/>
    <w:rsid w:val="008843FD"/>
    <w:rsid w:val="008868EA"/>
    <w:rsid w:val="00887A8B"/>
    <w:rsid w:val="00887F27"/>
    <w:rsid w:val="00891318"/>
    <w:rsid w:val="00892B99"/>
    <w:rsid w:val="00894779"/>
    <w:rsid w:val="00895C6B"/>
    <w:rsid w:val="00896773"/>
    <w:rsid w:val="00896E15"/>
    <w:rsid w:val="00896E25"/>
    <w:rsid w:val="0089779E"/>
    <w:rsid w:val="008A07CD"/>
    <w:rsid w:val="008A12A2"/>
    <w:rsid w:val="008A244B"/>
    <w:rsid w:val="008A2EEC"/>
    <w:rsid w:val="008A3545"/>
    <w:rsid w:val="008A55A8"/>
    <w:rsid w:val="008A6059"/>
    <w:rsid w:val="008A64B4"/>
    <w:rsid w:val="008A76BB"/>
    <w:rsid w:val="008A7E16"/>
    <w:rsid w:val="008B12CB"/>
    <w:rsid w:val="008B19E1"/>
    <w:rsid w:val="008B1B9F"/>
    <w:rsid w:val="008B1EE0"/>
    <w:rsid w:val="008B3622"/>
    <w:rsid w:val="008B4C1C"/>
    <w:rsid w:val="008B5EA1"/>
    <w:rsid w:val="008B6805"/>
    <w:rsid w:val="008B6A04"/>
    <w:rsid w:val="008B7464"/>
    <w:rsid w:val="008B78BF"/>
    <w:rsid w:val="008B795D"/>
    <w:rsid w:val="008B7EB6"/>
    <w:rsid w:val="008B7EC6"/>
    <w:rsid w:val="008C033F"/>
    <w:rsid w:val="008C239F"/>
    <w:rsid w:val="008C4D5E"/>
    <w:rsid w:val="008C5B18"/>
    <w:rsid w:val="008C702C"/>
    <w:rsid w:val="008C7286"/>
    <w:rsid w:val="008C73F8"/>
    <w:rsid w:val="008D17A2"/>
    <w:rsid w:val="008D2812"/>
    <w:rsid w:val="008D2CB9"/>
    <w:rsid w:val="008D3756"/>
    <w:rsid w:val="008D388A"/>
    <w:rsid w:val="008D3911"/>
    <w:rsid w:val="008D3B87"/>
    <w:rsid w:val="008D554E"/>
    <w:rsid w:val="008D5F73"/>
    <w:rsid w:val="008D77EA"/>
    <w:rsid w:val="008E0657"/>
    <w:rsid w:val="008E13AD"/>
    <w:rsid w:val="008E13FD"/>
    <w:rsid w:val="008E178C"/>
    <w:rsid w:val="008F06BB"/>
    <w:rsid w:val="008F3055"/>
    <w:rsid w:val="008F5657"/>
    <w:rsid w:val="008F689F"/>
    <w:rsid w:val="009009B3"/>
    <w:rsid w:val="00900C84"/>
    <w:rsid w:val="00901752"/>
    <w:rsid w:val="009019B9"/>
    <w:rsid w:val="00901F9B"/>
    <w:rsid w:val="009035BB"/>
    <w:rsid w:val="00903E75"/>
    <w:rsid w:val="00905CB6"/>
    <w:rsid w:val="00907C98"/>
    <w:rsid w:val="00910C74"/>
    <w:rsid w:val="0091381E"/>
    <w:rsid w:val="00913820"/>
    <w:rsid w:val="00913CF0"/>
    <w:rsid w:val="0091555F"/>
    <w:rsid w:val="00915E4D"/>
    <w:rsid w:val="00916840"/>
    <w:rsid w:val="00916DAB"/>
    <w:rsid w:val="009177CE"/>
    <w:rsid w:val="0092101B"/>
    <w:rsid w:val="009222CA"/>
    <w:rsid w:val="00922CFF"/>
    <w:rsid w:val="00922D3F"/>
    <w:rsid w:val="00924F79"/>
    <w:rsid w:val="00927675"/>
    <w:rsid w:val="00927F51"/>
    <w:rsid w:val="009306EF"/>
    <w:rsid w:val="0093092C"/>
    <w:rsid w:val="0093134C"/>
    <w:rsid w:val="009342F9"/>
    <w:rsid w:val="00935429"/>
    <w:rsid w:val="009362AA"/>
    <w:rsid w:val="00937073"/>
    <w:rsid w:val="009372BF"/>
    <w:rsid w:val="00940D90"/>
    <w:rsid w:val="00941514"/>
    <w:rsid w:val="009440A9"/>
    <w:rsid w:val="009445AF"/>
    <w:rsid w:val="00945D3C"/>
    <w:rsid w:val="00947033"/>
    <w:rsid w:val="00947138"/>
    <w:rsid w:val="0095007A"/>
    <w:rsid w:val="00951BAE"/>
    <w:rsid w:val="00951F99"/>
    <w:rsid w:val="00952311"/>
    <w:rsid w:val="0095471E"/>
    <w:rsid w:val="009554EC"/>
    <w:rsid w:val="0096265B"/>
    <w:rsid w:val="009639E5"/>
    <w:rsid w:val="00964305"/>
    <w:rsid w:val="00964FD0"/>
    <w:rsid w:val="0096505A"/>
    <w:rsid w:val="009664B0"/>
    <w:rsid w:val="0096673B"/>
    <w:rsid w:val="009705DC"/>
    <w:rsid w:val="00970ACE"/>
    <w:rsid w:val="00970AE3"/>
    <w:rsid w:val="00972198"/>
    <w:rsid w:val="0097376D"/>
    <w:rsid w:val="00974347"/>
    <w:rsid w:val="00976313"/>
    <w:rsid w:val="009767A8"/>
    <w:rsid w:val="00976A1A"/>
    <w:rsid w:val="00977022"/>
    <w:rsid w:val="0098108E"/>
    <w:rsid w:val="00981673"/>
    <w:rsid w:val="00981D06"/>
    <w:rsid w:val="00987164"/>
    <w:rsid w:val="009871BC"/>
    <w:rsid w:val="009904C8"/>
    <w:rsid w:val="0099062E"/>
    <w:rsid w:val="0099105E"/>
    <w:rsid w:val="0099132C"/>
    <w:rsid w:val="00991357"/>
    <w:rsid w:val="009913D2"/>
    <w:rsid w:val="00992F67"/>
    <w:rsid w:val="009934DC"/>
    <w:rsid w:val="0099532B"/>
    <w:rsid w:val="009955C0"/>
    <w:rsid w:val="009A1F84"/>
    <w:rsid w:val="009A3320"/>
    <w:rsid w:val="009A3A8E"/>
    <w:rsid w:val="009A56C7"/>
    <w:rsid w:val="009A595F"/>
    <w:rsid w:val="009A7778"/>
    <w:rsid w:val="009A7DB4"/>
    <w:rsid w:val="009B13C1"/>
    <w:rsid w:val="009B1D20"/>
    <w:rsid w:val="009B1F59"/>
    <w:rsid w:val="009B256F"/>
    <w:rsid w:val="009B36B7"/>
    <w:rsid w:val="009B61BB"/>
    <w:rsid w:val="009B6215"/>
    <w:rsid w:val="009B67F4"/>
    <w:rsid w:val="009B74A5"/>
    <w:rsid w:val="009B7536"/>
    <w:rsid w:val="009C2FAD"/>
    <w:rsid w:val="009C312A"/>
    <w:rsid w:val="009C364F"/>
    <w:rsid w:val="009C4E43"/>
    <w:rsid w:val="009C5EC7"/>
    <w:rsid w:val="009C6D4F"/>
    <w:rsid w:val="009C720D"/>
    <w:rsid w:val="009D0305"/>
    <w:rsid w:val="009D0F85"/>
    <w:rsid w:val="009D12F7"/>
    <w:rsid w:val="009D17BE"/>
    <w:rsid w:val="009D1AC4"/>
    <w:rsid w:val="009D1D41"/>
    <w:rsid w:val="009D3A0C"/>
    <w:rsid w:val="009D491D"/>
    <w:rsid w:val="009D4A5F"/>
    <w:rsid w:val="009D4FEB"/>
    <w:rsid w:val="009D67D5"/>
    <w:rsid w:val="009D6F08"/>
    <w:rsid w:val="009D7EE1"/>
    <w:rsid w:val="009E00B5"/>
    <w:rsid w:val="009E0F99"/>
    <w:rsid w:val="009E132D"/>
    <w:rsid w:val="009E31CE"/>
    <w:rsid w:val="009E38D0"/>
    <w:rsid w:val="009E3B85"/>
    <w:rsid w:val="009E4AAD"/>
    <w:rsid w:val="009F0557"/>
    <w:rsid w:val="009F1DC8"/>
    <w:rsid w:val="009F2842"/>
    <w:rsid w:val="009F36F2"/>
    <w:rsid w:val="009F3B31"/>
    <w:rsid w:val="009F454B"/>
    <w:rsid w:val="009F47C2"/>
    <w:rsid w:val="009F5D67"/>
    <w:rsid w:val="009F5F71"/>
    <w:rsid w:val="009F631D"/>
    <w:rsid w:val="009F743D"/>
    <w:rsid w:val="00A00E9B"/>
    <w:rsid w:val="00A01FD6"/>
    <w:rsid w:val="00A04A3A"/>
    <w:rsid w:val="00A05C58"/>
    <w:rsid w:val="00A05CB9"/>
    <w:rsid w:val="00A05D35"/>
    <w:rsid w:val="00A05DB6"/>
    <w:rsid w:val="00A0701F"/>
    <w:rsid w:val="00A11387"/>
    <w:rsid w:val="00A11C1F"/>
    <w:rsid w:val="00A1256E"/>
    <w:rsid w:val="00A13076"/>
    <w:rsid w:val="00A139C4"/>
    <w:rsid w:val="00A17D1E"/>
    <w:rsid w:val="00A204E0"/>
    <w:rsid w:val="00A20C29"/>
    <w:rsid w:val="00A21C29"/>
    <w:rsid w:val="00A22337"/>
    <w:rsid w:val="00A224D8"/>
    <w:rsid w:val="00A22775"/>
    <w:rsid w:val="00A23373"/>
    <w:rsid w:val="00A234B4"/>
    <w:rsid w:val="00A23909"/>
    <w:rsid w:val="00A2400E"/>
    <w:rsid w:val="00A25938"/>
    <w:rsid w:val="00A26535"/>
    <w:rsid w:val="00A26796"/>
    <w:rsid w:val="00A27205"/>
    <w:rsid w:val="00A27BF9"/>
    <w:rsid w:val="00A320FA"/>
    <w:rsid w:val="00A324D1"/>
    <w:rsid w:val="00A32C4B"/>
    <w:rsid w:val="00A33862"/>
    <w:rsid w:val="00A3638C"/>
    <w:rsid w:val="00A36D86"/>
    <w:rsid w:val="00A3757C"/>
    <w:rsid w:val="00A41B21"/>
    <w:rsid w:val="00A4622F"/>
    <w:rsid w:val="00A46A24"/>
    <w:rsid w:val="00A471EA"/>
    <w:rsid w:val="00A47CD2"/>
    <w:rsid w:val="00A51F81"/>
    <w:rsid w:val="00A523CD"/>
    <w:rsid w:val="00A52B00"/>
    <w:rsid w:val="00A54996"/>
    <w:rsid w:val="00A551B6"/>
    <w:rsid w:val="00A55E66"/>
    <w:rsid w:val="00A5639B"/>
    <w:rsid w:val="00A57215"/>
    <w:rsid w:val="00A57CE6"/>
    <w:rsid w:val="00A6020D"/>
    <w:rsid w:val="00A6152F"/>
    <w:rsid w:val="00A62CCB"/>
    <w:rsid w:val="00A6329D"/>
    <w:rsid w:val="00A64509"/>
    <w:rsid w:val="00A64869"/>
    <w:rsid w:val="00A67CC2"/>
    <w:rsid w:val="00A70ECF"/>
    <w:rsid w:val="00A72DF2"/>
    <w:rsid w:val="00A732E3"/>
    <w:rsid w:val="00A733A1"/>
    <w:rsid w:val="00A73878"/>
    <w:rsid w:val="00A749F4"/>
    <w:rsid w:val="00A75026"/>
    <w:rsid w:val="00A77AF1"/>
    <w:rsid w:val="00A804EE"/>
    <w:rsid w:val="00A82ABD"/>
    <w:rsid w:val="00A833B9"/>
    <w:rsid w:val="00A83979"/>
    <w:rsid w:val="00A8417E"/>
    <w:rsid w:val="00A84A3C"/>
    <w:rsid w:val="00A85518"/>
    <w:rsid w:val="00A85524"/>
    <w:rsid w:val="00A90867"/>
    <w:rsid w:val="00A916FF"/>
    <w:rsid w:val="00A92597"/>
    <w:rsid w:val="00A934EB"/>
    <w:rsid w:val="00A93E46"/>
    <w:rsid w:val="00A94468"/>
    <w:rsid w:val="00A952EF"/>
    <w:rsid w:val="00A970B2"/>
    <w:rsid w:val="00A97CDA"/>
    <w:rsid w:val="00AA0467"/>
    <w:rsid w:val="00AA1221"/>
    <w:rsid w:val="00AA1B22"/>
    <w:rsid w:val="00AA2BF0"/>
    <w:rsid w:val="00AA4A63"/>
    <w:rsid w:val="00AA4C7F"/>
    <w:rsid w:val="00AA5B93"/>
    <w:rsid w:val="00AA69AA"/>
    <w:rsid w:val="00AA729E"/>
    <w:rsid w:val="00AA7466"/>
    <w:rsid w:val="00AA7F10"/>
    <w:rsid w:val="00AB0376"/>
    <w:rsid w:val="00AB0814"/>
    <w:rsid w:val="00AB1947"/>
    <w:rsid w:val="00AB2B97"/>
    <w:rsid w:val="00AB458A"/>
    <w:rsid w:val="00AB6733"/>
    <w:rsid w:val="00AB69F1"/>
    <w:rsid w:val="00AC0F23"/>
    <w:rsid w:val="00AC1BA4"/>
    <w:rsid w:val="00AC1BFC"/>
    <w:rsid w:val="00AC331A"/>
    <w:rsid w:val="00AC398E"/>
    <w:rsid w:val="00AC3BBF"/>
    <w:rsid w:val="00AC4B60"/>
    <w:rsid w:val="00AC53B6"/>
    <w:rsid w:val="00AC53EF"/>
    <w:rsid w:val="00AC5E0D"/>
    <w:rsid w:val="00AC6529"/>
    <w:rsid w:val="00AC6DE7"/>
    <w:rsid w:val="00AD12AF"/>
    <w:rsid w:val="00AD135C"/>
    <w:rsid w:val="00AD1EF5"/>
    <w:rsid w:val="00AD4542"/>
    <w:rsid w:val="00AD5387"/>
    <w:rsid w:val="00AD5676"/>
    <w:rsid w:val="00AD58DC"/>
    <w:rsid w:val="00AD68C6"/>
    <w:rsid w:val="00AD71C7"/>
    <w:rsid w:val="00AD7264"/>
    <w:rsid w:val="00AD7BEC"/>
    <w:rsid w:val="00AD7ED7"/>
    <w:rsid w:val="00AE2191"/>
    <w:rsid w:val="00AE271C"/>
    <w:rsid w:val="00AE47CF"/>
    <w:rsid w:val="00AE6C1C"/>
    <w:rsid w:val="00AE7B4C"/>
    <w:rsid w:val="00AF2566"/>
    <w:rsid w:val="00AF26CF"/>
    <w:rsid w:val="00AF2799"/>
    <w:rsid w:val="00AF2C40"/>
    <w:rsid w:val="00B00850"/>
    <w:rsid w:val="00B0172D"/>
    <w:rsid w:val="00B019BC"/>
    <w:rsid w:val="00B04BF0"/>
    <w:rsid w:val="00B07090"/>
    <w:rsid w:val="00B10063"/>
    <w:rsid w:val="00B11E0A"/>
    <w:rsid w:val="00B120A2"/>
    <w:rsid w:val="00B12B62"/>
    <w:rsid w:val="00B12C8F"/>
    <w:rsid w:val="00B13D81"/>
    <w:rsid w:val="00B13F06"/>
    <w:rsid w:val="00B14569"/>
    <w:rsid w:val="00B153F1"/>
    <w:rsid w:val="00B16C02"/>
    <w:rsid w:val="00B17495"/>
    <w:rsid w:val="00B17F28"/>
    <w:rsid w:val="00B20EC0"/>
    <w:rsid w:val="00B227F5"/>
    <w:rsid w:val="00B2313B"/>
    <w:rsid w:val="00B243FC"/>
    <w:rsid w:val="00B2488A"/>
    <w:rsid w:val="00B25DBC"/>
    <w:rsid w:val="00B25E36"/>
    <w:rsid w:val="00B26413"/>
    <w:rsid w:val="00B2679C"/>
    <w:rsid w:val="00B269B4"/>
    <w:rsid w:val="00B270C7"/>
    <w:rsid w:val="00B310DB"/>
    <w:rsid w:val="00B32C73"/>
    <w:rsid w:val="00B33C06"/>
    <w:rsid w:val="00B3493C"/>
    <w:rsid w:val="00B4111E"/>
    <w:rsid w:val="00B41BF2"/>
    <w:rsid w:val="00B455F2"/>
    <w:rsid w:val="00B456D3"/>
    <w:rsid w:val="00B50AD8"/>
    <w:rsid w:val="00B515AD"/>
    <w:rsid w:val="00B52520"/>
    <w:rsid w:val="00B52858"/>
    <w:rsid w:val="00B5309B"/>
    <w:rsid w:val="00B53AF6"/>
    <w:rsid w:val="00B56C60"/>
    <w:rsid w:val="00B56CFD"/>
    <w:rsid w:val="00B57201"/>
    <w:rsid w:val="00B576B9"/>
    <w:rsid w:val="00B6182E"/>
    <w:rsid w:val="00B61F96"/>
    <w:rsid w:val="00B70290"/>
    <w:rsid w:val="00B70310"/>
    <w:rsid w:val="00B7207E"/>
    <w:rsid w:val="00B73B4B"/>
    <w:rsid w:val="00B83CEE"/>
    <w:rsid w:val="00B84285"/>
    <w:rsid w:val="00B8734F"/>
    <w:rsid w:val="00B8749C"/>
    <w:rsid w:val="00B912E4"/>
    <w:rsid w:val="00B92869"/>
    <w:rsid w:val="00B945B1"/>
    <w:rsid w:val="00B95513"/>
    <w:rsid w:val="00B95AB7"/>
    <w:rsid w:val="00B965C1"/>
    <w:rsid w:val="00B97263"/>
    <w:rsid w:val="00B97312"/>
    <w:rsid w:val="00B973B3"/>
    <w:rsid w:val="00B97C1C"/>
    <w:rsid w:val="00B97E48"/>
    <w:rsid w:val="00BA00CB"/>
    <w:rsid w:val="00BA3A43"/>
    <w:rsid w:val="00BA4000"/>
    <w:rsid w:val="00BA4BCB"/>
    <w:rsid w:val="00BA4FF5"/>
    <w:rsid w:val="00BA541E"/>
    <w:rsid w:val="00BA73F5"/>
    <w:rsid w:val="00BB02F4"/>
    <w:rsid w:val="00BB0369"/>
    <w:rsid w:val="00BB1345"/>
    <w:rsid w:val="00BB163C"/>
    <w:rsid w:val="00BB20B5"/>
    <w:rsid w:val="00BB39AA"/>
    <w:rsid w:val="00BB3C07"/>
    <w:rsid w:val="00BB5517"/>
    <w:rsid w:val="00BB5EB9"/>
    <w:rsid w:val="00BB74E1"/>
    <w:rsid w:val="00BB754A"/>
    <w:rsid w:val="00BB7925"/>
    <w:rsid w:val="00BC10C2"/>
    <w:rsid w:val="00BC1D49"/>
    <w:rsid w:val="00BC1DB1"/>
    <w:rsid w:val="00BC1E26"/>
    <w:rsid w:val="00BC29AE"/>
    <w:rsid w:val="00BC3ECB"/>
    <w:rsid w:val="00BC48AF"/>
    <w:rsid w:val="00BC492C"/>
    <w:rsid w:val="00BC7CA8"/>
    <w:rsid w:val="00BC7E13"/>
    <w:rsid w:val="00BC7F76"/>
    <w:rsid w:val="00BC7FA7"/>
    <w:rsid w:val="00BD137C"/>
    <w:rsid w:val="00BD211B"/>
    <w:rsid w:val="00BD2EEE"/>
    <w:rsid w:val="00BD4CA6"/>
    <w:rsid w:val="00BD5678"/>
    <w:rsid w:val="00BD73BB"/>
    <w:rsid w:val="00BE01DC"/>
    <w:rsid w:val="00BE1EDA"/>
    <w:rsid w:val="00BE30F2"/>
    <w:rsid w:val="00BE37DA"/>
    <w:rsid w:val="00BE58EE"/>
    <w:rsid w:val="00BE5AF3"/>
    <w:rsid w:val="00BE7C76"/>
    <w:rsid w:val="00BF0A6C"/>
    <w:rsid w:val="00BF1837"/>
    <w:rsid w:val="00BF1FCF"/>
    <w:rsid w:val="00BF3F9D"/>
    <w:rsid w:val="00BF475C"/>
    <w:rsid w:val="00BF47A1"/>
    <w:rsid w:val="00BF6A10"/>
    <w:rsid w:val="00BF700C"/>
    <w:rsid w:val="00BF76C6"/>
    <w:rsid w:val="00C00660"/>
    <w:rsid w:val="00C008B1"/>
    <w:rsid w:val="00C0387D"/>
    <w:rsid w:val="00C039DC"/>
    <w:rsid w:val="00C04A2F"/>
    <w:rsid w:val="00C052C8"/>
    <w:rsid w:val="00C0556E"/>
    <w:rsid w:val="00C0697A"/>
    <w:rsid w:val="00C06D81"/>
    <w:rsid w:val="00C077A0"/>
    <w:rsid w:val="00C10361"/>
    <w:rsid w:val="00C10AD9"/>
    <w:rsid w:val="00C1162A"/>
    <w:rsid w:val="00C12A8A"/>
    <w:rsid w:val="00C12F37"/>
    <w:rsid w:val="00C13188"/>
    <w:rsid w:val="00C13D3C"/>
    <w:rsid w:val="00C14249"/>
    <w:rsid w:val="00C15BB1"/>
    <w:rsid w:val="00C21C88"/>
    <w:rsid w:val="00C25ED3"/>
    <w:rsid w:val="00C25ED7"/>
    <w:rsid w:val="00C26153"/>
    <w:rsid w:val="00C26C86"/>
    <w:rsid w:val="00C26DA1"/>
    <w:rsid w:val="00C30369"/>
    <w:rsid w:val="00C30A3F"/>
    <w:rsid w:val="00C339DD"/>
    <w:rsid w:val="00C33F31"/>
    <w:rsid w:val="00C3421C"/>
    <w:rsid w:val="00C34BBB"/>
    <w:rsid w:val="00C3511B"/>
    <w:rsid w:val="00C352AF"/>
    <w:rsid w:val="00C35433"/>
    <w:rsid w:val="00C362E3"/>
    <w:rsid w:val="00C3788A"/>
    <w:rsid w:val="00C425B5"/>
    <w:rsid w:val="00C42DF0"/>
    <w:rsid w:val="00C42F01"/>
    <w:rsid w:val="00C4373C"/>
    <w:rsid w:val="00C44833"/>
    <w:rsid w:val="00C4495A"/>
    <w:rsid w:val="00C45E2E"/>
    <w:rsid w:val="00C462D6"/>
    <w:rsid w:val="00C466B3"/>
    <w:rsid w:val="00C466BC"/>
    <w:rsid w:val="00C5217E"/>
    <w:rsid w:val="00C5544F"/>
    <w:rsid w:val="00C56100"/>
    <w:rsid w:val="00C5654E"/>
    <w:rsid w:val="00C56AD2"/>
    <w:rsid w:val="00C602B5"/>
    <w:rsid w:val="00C6038A"/>
    <w:rsid w:val="00C60E82"/>
    <w:rsid w:val="00C612EE"/>
    <w:rsid w:val="00C622E8"/>
    <w:rsid w:val="00C6250C"/>
    <w:rsid w:val="00C63142"/>
    <w:rsid w:val="00C63287"/>
    <w:rsid w:val="00C64121"/>
    <w:rsid w:val="00C64999"/>
    <w:rsid w:val="00C65736"/>
    <w:rsid w:val="00C66BDC"/>
    <w:rsid w:val="00C7092E"/>
    <w:rsid w:val="00C7296B"/>
    <w:rsid w:val="00C7299E"/>
    <w:rsid w:val="00C75349"/>
    <w:rsid w:val="00C75A49"/>
    <w:rsid w:val="00C762F3"/>
    <w:rsid w:val="00C76AB0"/>
    <w:rsid w:val="00C82111"/>
    <w:rsid w:val="00C8262B"/>
    <w:rsid w:val="00C82968"/>
    <w:rsid w:val="00C835E5"/>
    <w:rsid w:val="00C838B1"/>
    <w:rsid w:val="00C848A9"/>
    <w:rsid w:val="00C859E8"/>
    <w:rsid w:val="00C85F49"/>
    <w:rsid w:val="00C86736"/>
    <w:rsid w:val="00C86F42"/>
    <w:rsid w:val="00C87335"/>
    <w:rsid w:val="00C878E8"/>
    <w:rsid w:val="00C87A6A"/>
    <w:rsid w:val="00C90384"/>
    <w:rsid w:val="00C9288D"/>
    <w:rsid w:val="00C94643"/>
    <w:rsid w:val="00CA0104"/>
    <w:rsid w:val="00CA19F9"/>
    <w:rsid w:val="00CA22C8"/>
    <w:rsid w:val="00CA2592"/>
    <w:rsid w:val="00CA4AF9"/>
    <w:rsid w:val="00CA4F92"/>
    <w:rsid w:val="00CA572F"/>
    <w:rsid w:val="00CA5B35"/>
    <w:rsid w:val="00CA67DC"/>
    <w:rsid w:val="00CB1666"/>
    <w:rsid w:val="00CB2412"/>
    <w:rsid w:val="00CB3014"/>
    <w:rsid w:val="00CB337E"/>
    <w:rsid w:val="00CB3CE6"/>
    <w:rsid w:val="00CB3EFB"/>
    <w:rsid w:val="00CB5CC8"/>
    <w:rsid w:val="00CB5F20"/>
    <w:rsid w:val="00CC045B"/>
    <w:rsid w:val="00CC2F29"/>
    <w:rsid w:val="00CC3677"/>
    <w:rsid w:val="00CC4F8C"/>
    <w:rsid w:val="00CC5502"/>
    <w:rsid w:val="00CC5583"/>
    <w:rsid w:val="00CC5C4C"/>
    <w:rsid w:val="00CC6D58"/>
    <w:rsid w:val="00CD03A7"/>
    <w:rsid w:val="00CD4A48"/>
    <w:rsid w:val="00CD53E2"/>
    <w:rsid w:val="00CD5790"/>
    <w:rsid w:val="00CD5DF5"/>
    <w:rsid w:val="00CD6523"/>
    <w:rsid w:val="00CD65E2"/>
    <w:rsid w:val="00CD7EE9"/>
    <w:rsid w:val="00CD7FA5"/>
    <w:rsid w:val="00CE0F1A"/>
    <w:rsid w:val="00CE29F7"/>
    <w:rsid w:val="00CE383C"/>
    <w:rsid w:val="00CE3887"/>
    <w:rsid w:val="00CE3A55"/>
    <w:rsid w:val="00CE4ABE"/>
    <w:rsid w:val="00CE57BE"/>
    <w:rsid w:val="00CE5C1B"/>
    <w:rsid w:val="00CE601D"/>
    <w:rsid w:val="00CE64DA"/>
    <w:rsid w:val="00CE68F8"/>
    <w:rsid w:val="00CF0EF7"/>
    <w:rsid w:val="00CF36E2"/>
    <w:rsid w:val="00CF6AD0"/>
    <w:rsid w:val="00CF7BC3"/>
    <w:rsid w:val="00D00346"/>
    <w:rsid w:val="00D0104F"/>
    <w:rsid w:val="00D016CA"/>
    <w:rsid w:val="00D017DC"/>
    <w:rsid w:val="00D01802"/>
    <w:rsid w:val="00D0197D"/>
    <w:rsid w:val="00D01EDD"/>
    <w:rsid w:val="00D02CFF"/>
    <w:rsid w:val="00D03492"/>
    <w:rsid w:val="00D04140"/>
    <w:rsid w:val="00D04AC1"/>
    <w:rsid w:val="00D0544E"/>
    <w:rsid w:val="00D109B9"/>
    <w:rsid w:val="00D120F2"/>
    <w:rsid w:val="00D12F93"/>
    <w:rsid w:val="00D1435D"/>
    <w:rsid w:val="00D1449E"/>
    <w:rsid w:val="00D144CE"/>
    <w:rsid w:val="00D1699F"/>
    <w:rsid w:val="00D20C9D"/>
    <w:rsid w:val="00D24D06"/>
    <w:rsid w:val="00D250BB"/>
    <w:rsid w:val="00D304CE"/>
    <w:rsid w:val="00D324EB"/>
    <w:rsid w:val="00D33744"/>
    <w:rsid w:val="00D359D5"/>
    <w:rsid w:val="00D36473"/>
    <w:rsid w:val="00D36D52"/>
    <w:rsid w:val="00D37A7D"/>
    <w:rsid w:val="00D37AB2"/>
    <w:rsid w:val="00D40A66"/>
    <w:rsid w:val="00D40D49"/>
    <w:rsid w:val="00D4142F"/>
    <w:rsid w:val="00D42858"/>
    <w:rsid w:val="00D439D4"/>
    <w:rsid w:val="00D43A96"/>
    <w:rsid w:val="00D45B65"/>
    <w:rsid w:val="00D46219"/>
    <w:rsid w:val="00D464C8"/>
    <w:rsid w:val="00D46E85"/>
    <w:rsid w:val="00D47490"/>
    <w:rsid w:val="00D47AEF"/>
    <w:rsid w:val="00D47F79"/>
    <w:rsid w:val="00D502AE"/>
    <w:rsid w:val="00D5280A"/>
    <w:rsid w:val="00D538CA"/>
    <w:rsid w:val="00D55051"/>
    <w:rsid w:val="00D57C38"/>
    <w:rsid w:val="00D6033B"/>
    <w:rsid w:val="00D612D0"/>
    <w:rsid w:val="00D625B2"/>
    <w:rsid w:val="00D62B67"/>
    <w:rsid w:val="00D6335F"/>
    <w:rsid w:val="00D6344F"/>
    <w:rsid w:val="00D63C7E"/>
    <w:rsid w:val="00D658FE"/>
    <w:rsid w:val="00D65998"/>
    <w:rsid w:val="00D664EE"/>
    <w:rsid w:val="00D66B2C"/>
    <w:rsid w:val="00D66E73"/>
    <w:rsid w:val="00D67794"/>
    <w:rsid w:val="00D6791F"/>
    <w:rsid w:val="00D67E65"/>
    <w:rsid w:val="00D7071C"/>
    <w:rsid w:val="00D71C5F"/>
    <w:rsid w:val="00D71CEF"/>
    <w:rsid w:val="00D71F61"/>
    <w:rsid w:val="00D7257D"/>
    <w:rsid w:val="00D7472B"/>
    <w:rsid w:val="00D748A0"/>
    <w:rsid w:val="00D74D27"/>
    <w:rsid w:val="00D75E38"/>
    <w:rsid w:val="00D76C6F"/>
    <w:rsid w:val="00D77B62"/>
    <w:rsid w:val="00D83866"/>
    <w:rsid w:val="00D84EDD"/>
    <w:rsid w:val="00D850DF"/>
    <w:rsid w:val="00D85D25"/>
    <w:rsid w:val="00D863AE"/>
    <w:rsid w:val="00D87CBB"/>
    <w:rsid w:val="00D90347"/>
    <w:rsid w:val="00D91017"/>
    <w:rsid w:val="00D9166E"/>
    <w:rsid w:val="00D916BD"/>
    <w:rsid w:val="00D918F5"/>
    <w:rsid w:val="00D91ECB"/>
    <w:rsid w:val="00D93606"/>
    <w:rsid w:val="00D93A4C"/>
    <w:rsid w:val="00D93B91"/>
    <w:rsid w:val="00D93D27"/>
    <w:rsid w:val="00D94D41"/>
    <w:rsid w:val="00D94EAC"/>
    <w:rsid w:val="00D95E40"/>
    <w:rsid w:val="00D968A2"/>
    <w:rsid w:val="00D97C46"/>
    <w:rsid w:val="00DA14F0"/>
    <w:rsid w:val="00DA28BC"/>
    <w:rsid w:val="00DA3D7B"/>
    <w:rsid w:val="00DA4435"/>
    <w:rsid w:val="00DA5584"/>
    <w:rsid w:val="00DA760B"/>
    <w:rsid w:val="00DA7F31"/>
    <w:rsid w:val="00DB0185"/>
    <w:rsid w:val="00DB1F72"/>
    <w:rsid w:val="00DB222D"/>
    <w:rsid w:val="00DB3052"/>
    <w:rsid w:val="00DB3550"/>
    <w:rsid w:val="00DB3C0B"/>
    <w:rsid w:val="00DB4168"/>
    <w:rsid w:val="00DB4C7B"/>
    <w:rsid w:val="00DB4D5C"/>
    <w:rsid w:val="00DB5CFA"/>
    <w:rsid w:val="00DB6266"/>
    <w:rsid w:val="00DB7621"/>
    <w:rsid w:val="00DB7B6A"/>
    <w:rsid w:val="00DC026F"/>
    <w:rsid w:val="00DC1138"/>
    <w:rsid w:val="00DC1806"/>
    <w:rsid w:val="00DC224D"/>
    <w:rsid w:val="00DC2927"/>
    <w:rsid w:val="00DC34C4"/>
    <w:rsid w:val="00DC35CF"/>
    <w:rsid w:val="00DC3F61"/>
    <w:rsid w:val="00DC416B"/>
    <w:rsid w:val="00DC4298"/>
    <w:rsid w:val="00DC4351"/>
    <w:rsid w:val="00DC48CB"/>
    <w:rsid w:val="00DC4A4A"/>
    <w:rsid w:val="00DC4BA7"/>
    <w:rsid w:val="00DC4C6F"/>
    <w:rsid w:val="00DC7554"/>
    <w:rsid w:val="00DD461D"/>
    <w:rsid w:val="00DD4EEA"/>
    <w:rsid w:val="00DD5241"/>
    <w:rsid w:val="00DD6478"/>
    <w:rsid w:val="00DD64B9"/>
    <w:rsid w:val="00DD6ECF"/>
    <w:rsid w:val="00DE0CB4"/>
    <w:rsid w:val="00DE237D"/>
    <w:rsid w:val="00DE2C8A"/>
    <w:rsid w:val="00DE3DA3"/>
    <w:rsid w:val="00DE5793"/>
    <w:rsid w:val="00DE60E8"/>
    <w:rsid w:val="00DE64A3"/>
    <w:rsid w:val="00DE7245"/>
    <w:rsid w:val="00DE750F"/>
    <w:rsid w:val="00DE76A4"/>
    <w:rsid w:val="00DE7B3F"/>
    <w:rsid w:val="00DF1388"/>
    <w:rsid w:val="00DF1FE2"/>
    <w:rsid w:val="00DF2716"/>
    <w:rsid w:val="00DF67EF"/>
    <w:rsid w:val="00DF7A8A"/>
    <w:rsid w:val="00DF7BC1"/>
    <w:rsid w:val="00E008EA"/>
    <w:rsid w:val="00E009DC"/>
    <w:rsid w:val="00E02332"/>
    <w:rsid w:val="00E04EA7"/>
    <w:rsid w:val="00E052E7"/>
    <w:rsid w:val="00E06387"/>
    <w:rsid w:val="00E0675B"/>
    <w:rsid w:val="00E07364"/>
    <w:rsid w:val="00E07B0D"/>
    <w:rsid w:val="00E07C06"/>
    <w:rsid w:val="00E1008A"/>
    <w:rsid w:val="00E10273"/>
    <w:rsid w:val="00E1085B"/>
    <w:rsid w:val="00E11EB3"/>
    <w:rsid w:val="00E133F0"/>
    <w:rsid w:val="00E13B55"/>
    <w:rsid w:val="00E14899"/>
    <w:rsid w:val="00E15AB1"/>
    <w:rsid w:val="00E215D7"/>
    <w:rsid w:val="00E219F2"/>
    <w:rsid w:val="00E22116"/>
    <w:rsid w:val="00E23171"/>
    <w:rsid w:val="00E23D44"/>
    <w:rsid w:val="00E24AB8"/>
    <w:rsid w:val="00E24FF9"/>
    <w:rsid w:val="00E25F4D"/>
    <w:rsid w:val="00E2675F"/>
    <w:rsid w:val="00E30985"/>
    <w:rsid w:val="00E31288"/>
    <w:rsid w:val="00E31A7F"/>
    <w:rsid w:val="00E31DF8"/>
    <w:rsid w:val="00E32266"/>
    <w:rsid w:val="00E349FC"/>
    <w:rsid w:val="00E35E6F"/>
    <w:rsid w:val="00E362DF"/>
    <w:rsid w:val="00E368D5"/>
    <w:rsid w:val="00E3745A"/>
    <w:rsid w:val="00E42D52"/>
    <w:rsid w:val="00E43E97"/>
    <w:rsid w:val="00E45A70"/>
    <w:rsid w:val="00E527E9"/>
    <w:rsid w:val="00E53940"/>
    <w:rsid w:val="00E53A75"/>
    <w:rsid w:val="00E57366"/>
    <w:rsid w:val="00E60134"/>
    <w:rsid w:val="00E6042F"/>
    <w:rsid w:val="00E62DD2"/>
    <w:rsid w:val="00E632DC"/>
    <w:rsid w:val="00E65D9B"/>
    <w:rsid w:val="00E72D88"/>
    <w:rsid w:val="00E73829"/>
    <w:rsid w:val="00E7419F"/>
    <w:rsid w:val="00E7495D"/>
    <w:rsid w:val="00E74EF9"/>
    <w:rsid w:val="00E766AA"/>
    <w:rsid w:val="00E8061D"/>
    <w:rsid w:val="00E8185A"/>
    <w:rsid w:val="00E81FDC"/>
    <w:rsid w:val="00E844FA"/>
    <w:rsid w:val="00E84F50"/>
    <w:rsid w:val="00E868CE"/>
    <w:rsid w:val="00E873E7"/>
    <w:rsid w:val="00E9359C"/>
    <w:rsid w:val="00E94672"/>
    <w:rsid w:val="00E94DFF"/>
    <w:rsid w:val="00E969AE"/>
    <w:rsid w:val="00E97CEB"/>
    <w:rsid w:val="00EA12FD"/>
    <w:rsid w:val="00EA3113"/>
    <w:rsid w:val="00EA3500"/>
    <w:rsid w:val="00EA3A28"/>
    <w:rsid w:val="00EA3FBE"/>
    <w:rsid w:val="00EA5F08"/>
    <w:rsid w:val="00EA692A"/>
    <w:rsid w:val="00EA7423"/>
    <w:rsid w:val="00EA7927"/>
    <w:rsid w:val="00EB0C84"/>
    <w:rsid w:val="00EB1EA1"/>
    <w:rsid w:val="00EB4015"/>
    <w:rsid w:val="00EB455E"/>
    <w:rsid w:val="00EB4E66"/>
    <w:rsid w:val="00EB51E7"/>
    <w:rsid w:val="00EB5289"/>
    <w:rsid w:val="00EB726A"/>
    <w:rsid w:val="00EB7F35"/>
    <w:rsid w:val="00EC056B"/>
    <w:rsid w:val="00EC0C27"/>
    <w:rsid w:val="00EC4CE2"/>
    <w:rsid w:val="00EC621D"/>
    <w:rsid w:val="00EC6271"/>
    <w:rsid w:val="00EC7393"/>
    <w:rsid w:val="00EC7413"/>
    <w:rsid w:val="00EC7D47"/>
    <w:rsid w:val="00ED076A"/>
    <w:rsid w:val="00ED230B"/>
    <w:rsid w:val="00ED4158"/>
    <w:rsid w:val="00ED71C4"/>
    <w:rsid w:val="00EE16A2"/>
    <w:rsid w:val="00EE1A38"/>
    <w:rsid w:val="00EE2B6D"/>
    <w:rsid w:val="00EE4799"/>
    <w:rsid w:val="00EE485D"/>
    <w:rsid w:val="00EE5E17"/>
    <w:rsid w:val="00EF15E8"/>
    <w:rsid w:val="00EF3EFA"/>
    <w:rsid w:val="00EF4507"/>
    <w:rsid w:val="00EF4839"/>
    <w:rsid w:val="00EF48A7"/>
    <w:rsid w:val="00EF6CC8"/>
    <w:rsid w:val="00EF7113"/>
    <w:rsid w:val="00EF7EAE"/>
    <w:rsid w:val="00F006B7"/>
    <w:rsid w:val="00F01725"/>
    <w:rsid w:val="00F01A82"/>
    <w:rsid w:val="00F01C4E"/>
    <w:rsid w:val="00F027EA"/>
    <w:rsid w:val="00F03AF4"/>
    <w:rsid w:val="00F05E7B"/>
    <w:rsid w:val="00F07D4D"/>
    <w:rsid w:val="00F100A6"/>
    <w:rsid w:val="00F10409"/>
    <w:rsid w:val="00F10C9C"/>
    <w:rsid w:val="00F11050"/>
    <w:rsid w:val="00F130B4"/>
    <w:rsid w:val="00F155D6"/>
    <w:rsid w:val="00F15A9E"/>
    <w:rsid w:val="00F15CDD"/>
    <w:rsid w:val="00F17443"/>
    <w:rsid w:val="00F203FB"/>
    <w:rsid w:val="00F2132F"/>
    <w:rsid w:val="00F229B6"/>
    <w:rsid w:val="00F2359A"/>
    <w:rsid w:val="00F23ABF"/>
    <w:rsid w:val="00F24BB6"/>
    <w:rsid w:val="00F25EAF"/>
    <w:rsid w:val="00F30F19"/>
    <w:rsid w:val="00F30F88"/>
    <w:rsid w:val="00F312FC"/>
    <w:rsid w:val="00F31A1F"/>
    <w:rsid w:val="00F32126"/>
    <w:rsid w:val="00F32513"/>
    <w:rsid w:val="00F336B6"/>
    <w:rsid w:val="00F3496A"/>
    <w:rsid w:val="00F350C3"/>
    <w:rsid w:val="00F3649D"/>
    <w:rsid w:val="00F36D0F"/>
    <w:rsid w:val="00F3769B"/>
    <w:rsid w:val="00F40598"/>
    <w:rsid w:val="00F4109F"/>
    <w:rsid w:val="00F417AA"/>
    <w:rsid w:val="00F418FC"/>
    <w:rsid w:val="00F421E6"/>
    <w:rsid w:val="00F441B8"/>
    <w:rsid w:val="00F46704"/>
    <w:rsid w:val="00F468A8"/>
    <w:rsid w:val="00F46C65"/>
    <w:rsid w:val="00F46F41"/>
    <w:rsid w:val="00F509D3"/>
    <w:rsid w:val="00F523F3"/>
    <w:rsid w:val="00F524EC"/>
    <w:rsid w:val="00F525FC"/>
    <w:rsid w:val="00F55ABD"/>
    <w:rsid w:val="00F57202"/>
    <w:rsid w:val="00F60741"/>
    <w:rsid w:val="00F60ABE"/>
    <w:rsid w:val="00F614D9"/>
    <w:rsid w:val="00F626BA"/>
    <w:rsid w:val="00F6312A"/>
    <w:rsid w:val="00F63DC9"/>
    <w:rsid w:val="00F644F0"/>
    <w:rsid w:val="00F64B8A"/>
    <w:rsid w:val="00F65613"/>
    <w:rsid w:val="00F65AF8"/>
    <w:rsid w:val="00F65DCE"/>
    <w:rsid w:val="00F70A03"/>
    <w:rsid w:val="00F71B4A"/>
    <w:rsid w:val="00F72DD9"/>
    <w:rsid w:val="00F73AE2"/>
    <w:rsid w:val="00F75224"/>
    <w:rsid w:val="00F75AE3"/>
    <w:rsid w:val="00F761FF"/>
    <w:rsid w:val="00F767B1"/>
    <w:rsid w:val="00F76A23"/>
    <w:rsid w:val="00F777F0"/>
    <w:rsid w:val="00F77D5E"/>
    <w:rsid w:val="00F8045C"/>
    <w:rsid w:val="00F8117F"/>
    <w:rsid w:val="00F81291"/>
    <w:rsid w:val="00F8147C"/>
    <w:rsid w:val="00F81F4E"/>
    <w:rsid w:val="00F82515"/>
    <w:rsid w:val="00F82D9D"/>
    <w:rsid w:val="00F83183"/>
    <w:rsid w:val="00F83F1F"/>
    <w:rsid w:val="00F8421F"/>
    <w:rsid w:val="00F868BF"/>
    <w:rsid w:val="00F86DC7"/>
    <w:rsid w:val="00F86EC5"/>
    <w:rsid w:val="00F872D2"/>
    <w:rsid w:val="00F904C1"/>
    <w:rsid w:val="00F90D77"/>
    <w:rsid w:val="00F90E81"/>
    <w:rsid w:val="00F91801"/>
    <w:rsid w:val="00F91B02"/>
    <w:rsid w:val="00F91BAE"/>
    <w:rsid w:val="00F937B8"/>
    <w:rsid w:val="00F9524B"/>
    <w:rsid w:val="00F970AF"/>
    <w:rsid w:val="00F97C5B"/>
    <w:rsid w:val="00FA0DE7"/>
    <w:rsid w:val="00FA32B0"/>
    <w:rsid w:val="00FA373F"/>
    <w:rsid w:val="00FA3B7C"/>
    <w:rsid w:val="00FA417F"/>
    <w:rsid w:val="00FA5180"/>
    <w:rsid w:val="00FA5AA6"/>
    <w:rsid w:val="00FA7D7C"/>
    <w:rsid w:val="00FB01F1"/>
    <w:rsid w:val="00FB0347"/>
    <w:rsid w:val="00FB0D9D"/>
    <w:rsid w:val="00FB397A"/>
    <w:rsid w:val="00FB4EA8"/>
    <w:rsid w:val="00FB6571"/>
    <w:rsid w:val="00FC0654"/>
    <w:rsid w:val="00FC082F"/>
    <w:rsid w:val="00FC17AF"/>
    <w:rsid w:val="00FC1FC1"/>
    <w:rsid w:val="00FC34BC"/>
    <w:rsid w:val="00FC3A02"/>
    <w:rsid w:val="00FC4539"/>
    <w:rsid w:val="00FC49F7"/>
    <w:rsid w:val="00FC4FA5"/>
    <w:rsid w:val="00FC55D1"/>
    <w:rsid w:val="00FC5C87"/>
    <w:rsid w:val="00FD1107"/>
    <w:rsid w:val="00FD1C3E"/>
    <w:rsid w:val="00FD4EBB"/>
    <w:rsid w:val="00FD5AA4"/>
    <w:rsid w:val="00FD5E4D"/>
    <w:rsid w:val="00FD76DE"/>
    <w:rsid w:val="00FE2CAE"/>
    <w:rsid w:val="00FE2E61"/>
    <w:rsid w:val="00FE3392"/>
    <w:rsid w:val="00FE5EC7"/>
    <w:rsid w:val="00FE6114"/>
    <w:rsid w:val="00FF0096"/>
    <w:rsid w:val="00FF027D"/>
    <w:rsid w:val="00FF0706"/>
    <w:rsid w:val="00FF0B2A"/>
    <w:rsid w:val="00FF619D"/>
    <w:rsid w:val="00F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BCAC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1008A"/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sz w:val="52"/>
    </w:rPr>
  </w:style>
  <w:style w:type="paragraph" w:styleId="Ttulo2">
    <w:name w:val="heading 2"/>
    <w:basedOn w:val="Normal"/>
    <w:next w:val="Normal"/>
    <w:qFormat/>
    <w:pPr>
      <w:keepNext/>
      <w:spacing w:before="240" w:after="60"/>
      <w:ind w:left="709"/>
      <w:jc w:val="both"/>
      <w:outlineLvl w:val="1"/>
    </w:pPr>
    <w:rPr>
      <w:rFonts w:ascii="Bookman Old Style" w:hAnsi="Bookman Old Style"/>
      <w:b/>
      <w:i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i/>
      <w:sz w:val="32"/>
    </w:rPr>
  </w:style>
  <w:style w:type="paragraph" w:styleId="Ttulo4">
    <w:name w:val="heading 4"/>
    <w:basedOn w:val="Normal"/>
    <w:next w:val="Normal"/>
    <w:qFormat/>
    <w:pPr>
      <w:keepNext/>
      <w:ind w:left="1843"/>
      <w:outlineLvl w:val="3"/>
    </w:pPr>
    <w:rPr>
      <w:sz w:val="28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i/>
      <w:sz w:val="28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b/>
      <w:i/>
      <w:sz w:val="28"/>
    </w:rPr>
  </w:style>
  <w:style w:type="paragraph" w:styleId="Ttulo7">
    <w:name w:val="heading 7"/>
    <w:basedOn w:val="Normal"/>
    <w:next w:val="Normal"/>
    <w:qFormat/>
    <w:pPr>
      <w:keepNext/>
      <w:ind w:left="567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left="567"/>
      <w:jc w:val="both"/>
      <w:outlineLvl w:val="7"/>
    </w:p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pPr>
      <w:spacing w:before="120" w:after="120"/>
    </w:pPr>
    <w:rPr>
      <w:b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link w:val="TextodecomentrioChar"/>
    <w:semiHidden/>
  </w:style>
  <w:style w:type="paragraph" w:styleId="Corpodetexto">
    <w:name w:val="Body Text"/>
    <w:basedOn w:val="Normal"/>
    <w:rPr>
      <w:b/>
      <w:sz w:val="58"/>
    </w:rPr>
  </w:style>
  <w:style w:type="paragraph" w:styleId="Recuodecorpodetexto">
    <w:name w:val="Body Text Indent"/>
    <w:basedOn w:val="Normal"/>
    <w:pPr>
      <w:ind w:left="567" w:hanging="567"/>
      <w:jc w:val="both"/>
    </w:pPr>
    <w:rPr>
      <w:b/>
      <w:i/>
      <w:sz w:val="28"/>
    </w:rPr>
  </w:style>
  <w:style w:type="paragraph" w:styleId="Recuodecorpodetexto2">
    <w:name w:val="Body Text Indent 2"/>
    <w:basedOn w:val="Normal"/>
    <w:link w:val="Recuodecorpodetexto2Char"/>
    <w:pPr>
      <w:ind w:left="567"/>
      <w:jc w:val="both"/>
    </w:pPr>
  </w:style>
  <w:style w:type="paragraph" w:styleId="Recuodecorpodetexto3">
    <w:name w:val="Body Text Indent 3"/>
    <w:basedOn w:val="Normal"/>
    <w:pPr>
      <w:tabs>
        <w:tab w:val="left" w:pos="1134"/>
      </w:tabs>
      <w:ind w:left="142" w:hanging="142"/>
      <w:jc w:val="both"/>
    </w:pPr>
    <w:rPr>
      <w:b/>
      <w:i/>
    </w:rPr>
  </w:style>
  <w:style w:type="paragraph" w:styleId="Corpodetexto2">
    <w:name w:val="Body Text 2"/>
    <w:basedOn w:val="Normal"/>
    <w:pPr>
      <w:jc w:val="both"/>
    </w:pPr>
    <w:rPr>
      <w:b/>
      <w:i/>
      <w:sz w:val="36"/>
    </w:rPr>
  </w:style>
  <w:style w:type="paragraph" w:styleId="Corpodetexto3">
    <w:name w:val="Body Text 3"/>
    <w:basedOn w:val="Normal"/>
    <w:pPr>
      <w:jc w:val="both"/>
    </w:pPr>
  </w:style>
  <w:style w:type="paragraph" w:styleId="Textoembloco">
    <w:name w:val="Block Text"/>
    <w:basedOn w:val="Normal"/>
    <w:pPr>
      <w:ind w:left="426" w:right="-1"/>
      <w:jc w:val="both"/>
    </w:pPr>
  </w:style>
  <w:style w:type="paragraph" w:styleId="NormalWeb">
    <w:name w:val="Normal (Web)"/>
    <w:basedOn w:val="Normal"/>
    <w:uiPriority w:val="99"/>
    <w:unhideWhenUsed/>
    <w:rsid w:val="00466356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6F4EB4"/>
    <w:rPr>
      <w:b/>
      <w:bCs/>
    </w:rPr>
  </w:style>
  <w:style w:type="character" w:customStyle="1" w:styleId="apple-converted-space">
    <w:name w:val="apple-converted-space"/>
    <w:basedOn w:val="Fontepargpadro"/>
    <w:rsid w:val="006F4EB4"/>
  </w:style>
  <w:style w:type="paragraph" w:styleId="PargrafodaLista">
    <w:name w:val="List Paragraph"/>
    <w:basedOn w:val="Normal"/>
    <w:uiPriority w:val="34"/>
    <w:qFormat/>
    <w:rsid w:val="00F229B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82850"/>
    <w:rPr>
      <w:i/>
      <w:iCs/>
    </w:rPr>
  </w:style>
  <w:style w:type="character" w:styleId="Hyperlink">
    <w:name w:val="Hyperlink"/>
    <w:basedOn w:val="Fontepargpadro"/>
    <w:uiPriority w:val="99"/>
    <w:unhideWhenUsed/>
    <w:rsid w:val="00BA4BCB"/>
    <w:rPr>
      <w:color w:val="0000FF"/>
      <w:u w:val="single"/>
    </w:rPr>
  </w:style>
  <w:style w:type="character" w:customStyle="1" w:styleId="qref2">
    <w:name w:val="qref2"/>
    <w:basedOn w:val="Fontepargpadro"/>
    <w:rsid w:val="00BA4BCB"/>
  </w:style>
  <w:style w:type="character" w:customStyle="1" w:styleId="hidden-xs">
    <w:name w:val="hidden-xs"/>
    <w:basedOn w:val="Fontepargpadro"/>
    <w:rsid w:val="00682443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019E5"/>
    <w:rPr>
      <w:b/>
      <w:b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8019E5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019E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19E5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19E5"/>
    <w:rPr>
      <w:sz w:val="18"/>
      <w:szCs w:val="18"/>
    </w:rPr>
  </w:style>
  <w:style w:type="character" w:customStyle="1" w:styleId="post-meta-infos">
    <w:name w:val="post-meta-infos"/>
    <w:basedOn w:val="Fontepargpadro"/>
    <w:rsid w:val="00DD64B9"/>
  </w:style>
  <w:style w:type="character" w:customStyle="1" w:styleId="text-sep">
    <w:name w:val="text-sep"/>
    <w:basedOn w:val="Fontepargpadro"/>
    <w:rsid w:val="00DD64B9"/>
  </w:style>
  <w:style w:type="character" w:customStyle="1" w:styleId="blog-author">
    <w:name w:val="blog-author"/>
    <w:basedOn w:val="Fontepargpadro"/>
    <w:rsid w:val="00DD64B9"/>
  </w:style>
  <w:style w:type="character" w:styleId="HiperlinkVisitado">
    <w:name w:val="FollowedHyperlink"/>
    <w:basedOn w:val="Fontepargpadro"/>
    <w:uiPriority w:val="99"/>
    <w:semiHidden/>
    <w:unhideWhenUsed/>
    <w:rsid w:val="00285667"/>
    <w:rPr>
      <w:color w:val="954F72" w:themeColor="followedHyperlink"/>
      <w:u w:val="single"/>
    </w:rPr>
  </w:style>
  <w:style w:type="character" w:customStyle="1" w:styleId="Recuodecorpodetexto2Char">
    <w:name w:val="Recuo de corpo de texto 2 Char"/>
    <w:basedOn w:val="Fontepargpadro"/>
    <w:link w:val="Recuodecorpodetexto2"/>
    <w:rsid w:val="009D6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5653">
          <w:blockQuote w:val="1"/>
          <w:marLeft w:val="720"/>
          <w:marRight w:val="72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3298">
          <w:marLeft w:val="547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08120">
          <w:marLeft w:val="547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dNeg\Logo-p&amp;b.do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E3E1911-8AB9-F946-99B5-C911104B0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Logo-p&amp;b</Template>
  <TotalTime>0</TotalTime>
  <Pages>1</Pages>
  <Words>99</Words>
  <Characters>538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Planejamento Estratégico</vt:lpstr>
      <vt:lpstr>Planejamento Estratégico</vt:lpstr>
    </vt:vector>
  </TitlesOfParts>
  <Company>Particular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Planejamento Estratégico</dc:title>
  <dc:subject/>
  <dc:creator>Luiz Alberto Marchetti Maia</dc:creator>
  <cp:keywords/>
  <dc:description/>
  <cp:lastModifiedBy>Rodrigo Patricio Carvalho</cp:lastModifiedBy>
  <cp:revision>2</cp:revision>
  <cp:lastPrinted>2004-07-05T11:22:00Z</cp:lastPrinted>
  <dcterms:created xsi:type="dcterms:W3CDTF">2024-11-09T16:51:00Z</dcterms:created>
  <dcterms:modified xsi:type="dcterms:W3CDTF">2024-11-09T16:51:00Z</dcterms:modified>
</cp:coreProperties>
</file>